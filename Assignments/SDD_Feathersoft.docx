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6BE3E" w14:textId="0E1B4318" w:rsidR="2696FB41" w:rsidRDefault="16BE84F4" w:rsidP="5862740C">
      <w:pPr>
        <w:jc w:val="right"/>
      </w:pPr>
      <w:r w:rsidRPr="360475BF">
        <w:rPr>
          <w:rFonts w:ascii="Arial" w:eastAsia="Arial" w:hAnsi="Arial" w:cs="Arial"/>
          <w:b/>
          <w:bCs/>
          <w:color w:val="000000" w:themeColor="text1"/>
          <w:sz w:val="36"/>
          <w:szCs w:val="36"/>
        </w:rPr>
        <w:t xml:space="preserve">        </w:t>
      </w:r>
      <w:r w:rsidR="2696FB41" w:rsidRPr="360475BF">
        <w:rPr>
          <w:rFonts w:ascii="Arial" w:eastAsia="Arial" w:hAnsi="Arial" w:cs="Arial"/>
          <w:b/>
          <w:bCs/>
          <w:color w:val="000000" w:themeColor="text1"/>
          <w:sz w:val="36"/>
          <w:szCs w:val="36"/>
        </w:rPr>
        <w:t>PICK PMR Insights Collective Tool</w:t>
      </w:r>
    </w:p>
    <w:p w14:paraId="7885B1F2" w14:textId="3FF7C42E" w:rsidR="00D41B95" w:rsidRDefault="00E54833">
      <w:pPr>
        <w:pStyle w:val="Title"/>
      </w:pPr>
      <w:r>
        <w:t>Software D</w:t>
      </w:r>
      <w:r w:rsidR="6344A9A0">
        <w:t>e</w:t>
      </w:r>
      <w:r>
        <w:t>sign Document</w:t>
      </w:r>
    </w:p>
    <w:p w14:paraId="5C08BA90" w14:textId="1F4F02CC" w:rsidR="00E54833" w:rsidRDefault="00DD26CA">
      <w:pPr>
        <w:pStyle w:val="Subtitle"/>
      </w:pPr>
      <w:r>
        <w:t>&lt;</w:t>
      </w:r>
      <w:r w:rsidR="12703805">
        <w:t>1</w:t>
      </w:r>
      <w:r w:rsidR="792FFB37">
        <w:t>.</w:t>
      </w:r>
      <w:r w:rsidR="13AD3836">
        <w:t>0</w:t>
      </w:r>
      <w:r w:rsidR="0A6B42BD">
        <w:t>.2</w:t>
      </w:r>
      <w:r>
        <w:t>&gt;</w:t>
      </w:r>
    </w:p>
    <w:p w14:paraId="12C6C60B" w14:textId="30A954B5" w:rsidR="005E43DE" w:rsidRDefault="005E43DE">
      <w:pPr>
        <w:pStyle w:val="Subtitle"/>
      </w:pPr>
      <w:r>
        <w:t>&lt;</w:t>
      </w:r>
      <w:r w:rsidR="2C0A6079">
        <w:t>03/</w:t>
      </w:r>
      <w:r w:rsidR="39277F4F">
        <w:t>30</w:t>
      </w:r>
      <w:r w:rsidR="2C0A6079">
        <w:t>/2020</w:t>
      </w:r>
      <w:r>
        <w:t>&gt;</w:t>
      </w:r>
    </w:p>
    <w:p w14:paraId="672A6659" w14:textId="77777777" w:rsidR="00E54833" w:rsidRDefault="00E54833">
      <w:pPr>
        <w:pStyle w:val="DocControlHeading"/>
        <w:sectPr w:rsidR="00E5483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E54833" w:rsidRDefault="00E54833">
      <w:pPr>
        <w:pStyle w:val="DocControlHeading"/>
      </w:pPr>
      <w:bookmarkStart w:id="3" w:name="_Toc226283109"/>
      <w:r>
        <w:lastRenderedPageBreak/>
        <w:t>Document Control</w:t>
      </w:r>
      <w:bookmarkEnd w:id="0"/>
      <w:bookmarkEnd w:id="1"/>
      <w:bookmarkEnd w:id="2"/>
      <w:bookmarkEnd w:id="3"/>
    </w:p>
    <w:p w14:paraId="4894EE75" w14:textId="77777777" w:rsidR="00E54833" w:rsidRDefault="00E54833">
      <w:pPr>
        <w:pStyle w:val="DocControlHeading2"/>
      </w:pPr>
      <w:bookmarkStart w:id="4" w:name="_Toc461626764"/>
      <w:bookmarkStart w:id="5" w:name="_Toc461628994"/>
      <w:bookmarkStart w:id="6" w:name="_Toc461632036"/>
      <w:bookmarkStart w:id="7" w:name="_Toc226283110"/>
      <w:r>
        <w:t>Approval</w:t>
      </w:r>
      <w:bookmarkEnd w:id="4"/>
      <w:bookmarkEnd w:id="5"/>
      <w:bookmarkEnd w:id="6"/>
      <w:bookmarkEnd w:id="7"/>
    </w:p>
    <w:p w14:paraId="55A3739B" w14:textId="77777777" w:rsidR="00E54833" w:rsidRDefault="00E54833">
      <w:pPr>
        <w:pStyle w:val="Paragraph"/>
      </w:pPr>
      <w:r>
        <w:t>The Guidance Team and the customer shall approve this document.</w:t>
      </w:r>
    </w:p>
    <w:p w14:paraId="2A5DB65E" w14:textId="77777777" w:rsidR="00E54833" w:rsidRDefault="00E54833">
      <w:pPr>
        <w:pStyle w:val="DocControlHeading2"/>
      </w:pPr>
      <w:bookmarkStart w:id="8" w:name="_Toc461626765"/>
      <w:bookmarkStart w:id="9" w:name="_Toc461628995"/>
      <w:bookmarkStart w:id="10" w:name="_Toc461632037"/>
      <w:bookmarkStart w:id="11" w:name="_Toc226283111"/>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621CFBB" w14:textId="77777777" w:rsidTr="360475BF">
        <w:tc>
          <w:tcPr>
            <w:tcW w:w="4428" w:type="dxa"/>
          </w:tcPr>
          <w:p w14:paraId="164D663C" w14:textId="77777777" w:rsidR="00E54833" w:rsidRDefault="00E54833">
            <w:pPr>
              <w:jc w:val="right"/>
            </w:pPr>
            <w:r>
              <w:t>Initial Release:</w:t>
            </w:r>
          </w:p>
        </w:tc>
        <w:tc>
          <w:tcPr>
            <w:tcW w:w="4428" w:type="dxa"/>
          </w:tcPr>
          <w:p w14:paraId="0A37501D" w14:textId="70FC69B0" w:rsidR="00E54833" w:rsidRDefault="284F7B58">
            <w:r>
              <w:t>1.0.0</w:t>
            </w:r>
          </w:p>
        </w:tc>
      </w:tr>
      <w:tr w:rsidR="00E54833" w14:paraId="79B7F8D3" w14:textId="77777777" w:rsidTr="360475BF">
        <w:tc>
          <w:tcPr>
            <w:tcW w:w="4428" w:type="dxa"/>
          </w:tcPr>
          <w:p w14:paraId="08FD4353" w14:textId="77777777" w:rsidR="00E54833" w:rsidRDefault="00E54833">
            <w:pPr>
              <w:jc w:val="right"/>
            </w:pPr>
            <w:r>
              <w:t>Current Release:</w:t>
            </w:r>
          </w:p>
        </w:tc>
        <w:tc>
          <w:tcPr>
            <w:tcW w:w="4428" w:type="dxa"/>
          </w:tcPr>
          <w:p w14:paraId="5DAB6C7B" w14:textId="55D70A10" w:rsidR="00E54833" w:rsidRDefault="1C9AEF0A">
            <w:r>
              <w:t>1.0.</w:t>
            </w:r>
            <w:r w:rsidR="46ACB4DA">
              <w:t>2</w:t>
            </w:r>
          </w:p>
        </w:tc>
      </w:tr>
      <w:tr w:rsidR="00E54833" w14:paraId="4802E998" w14:textId="77777777" w:rsidTr="360475BF">
        <w:tc>
          <w:tcPr>
            <w:tcW w:w="4428" w:type="dxa"/>
          </w:tcPr>
          <w:p w14:paraId="50FD86FA" w14:textId="77777777" w:rsidR="00E54833" w:rsidRDefault="00E54833">
            <w:pPr>
              <w:jc w:val="right"/>
            </w:pPr>
            <w:r>
              <w:t>Indicator of Last Page in Document:</w:t>
            </w:r>
          </w:p>
        </w:tc>
        <w:tc>
          <w:tcPr>
            <w:tcW w:w="4428" w:type="dxa"/>
          </w:tcPr>
          <w:p w14:paraId="02EB378F" w14:textId="2CD6EF9E" w:rsidR="00E54833" w:rsidRDefault="7C8174BF">
            <w:r>
              <w:t>&amp;</w:t>
            </w:r>
          </w:p>
        </w:tc>
      </w:tr>
      <w:tr w:rsidR="00E54833" w14:paraId="3E43F795" w14:textId="77777777" w:rsidTr="360475BF">
        <w:tc>
          <w:tcPr>
            <w:tcW w:w="4428" w:type="dxa"/>
          </w:tcPr>
          <w:p w14:paraId="2297BAEF" w14:textId="77777777" w:rsidR="00E54833" w:rsidRDefault="00E54833">
            <w:pPr>
              <w:jc w:val="right"/>
            </w:pPr>
            <w:r>
              <w:t>Date of Last Review:</w:t>
            </w:r>
          </w:p>
        </w:tc>
        <w:tc>
          <w:tcPr>
            <w:tcW w:w="4428" w:type="dxa"/>
          </w:tcPr>
          <w:p w14:paraId="6A05A809" w14:textId="1E8BA2BD" w:rsidR="00E54833" w:rsidRDefault="38E2C66C">
            <w:r>
              <w:t>3/</w:t>
            </w:r>
            <w:r w:rsidR="15545957">
              <w:t>30</w:t>
            </w:r>
            <w:r>
              <w:t>/20</w:t>
            </w:r>
          </w:p>
        </w:tc>
      </w:tr>
      <w:tr w:rsidR="00E54833" w14:paraId="683248D2" w14:textId="77777777" w:rsidTr="360475BF">
        <w:tc>
          <w:tcPr>
            <w:tcW w:w="4428" w:type="dxa"/>
          </w:tcPr>
          <w:p w14:paraId="5954F1B7" w14:textId="77777777" w:rsidR="00E54833" w:rsidRDefault="00E54833">
            <w:pPr>
              <w:jc w:val="right"/>
            </w:pPr>
            <w:r>
              <w:t>Date of Next Review:</w:t>
            </w:r>
          </w:p>
        </w:tc>
        <w:tc>
          <w:tcPr>
            <w:tcW w:w="4428" w:type="dxa"/>
          </w:tcPr>
          <w:p w14:paraId="5A39BBE3" w14:textId="4A0BF2CC" w:rsidR="00E54833" w:rsidRDefault="403414D0">
            <w:r>
              <w:t>04</w:t>
            </w:r>
            <w:r w:rsidR="53BFCF88">
              <w:t>/</w:t>
            </w:r>
            <w:r w:rsidR="47362903">
              <w:t>02</w:t>
            </w:r>
            <w:r w:rsidR="53BFCF88">
              <w:t>/20</w:t>
            </w:r>
          </w:p>
        </w:tc>
      </w:tr>
      <w:tr w:rsidR="00E54833" w14:paraId="61220FA6" w14:textId="77777777" w:rsidTr="360475BF">
        <w:tc>
          <w:tcPr>
            <w:tcW w:w="4428" w:type="dxa"/>
          </w:tcPr>
          <w:p w14:paraId="74A20F4E" w14:textId="77777777" w:rsidR="00E54833" w:rsidRDefault="00E54833">
            <w:pPr>
              <w:jc w:val="right"/>
            </w:pPr>
            <w:r>
              <w:t>Target Date for Next Update:</w:t>
            </w:r>
          </w:p>
        </w:tc>
        <w:tc>
          <w:tcPr>
            <w:tcW w:w="4428" w:type="dxa"/>
          </w:tcPr>
          <w:p w14:paraId="41C8F396" w14:textId="16B88F80" w:rsidR="00E54833" w:rsidRDefault="4AFF23AF">
            <w:r>
              <w:t>04/02/20</w:t>
            </w:r>
          </w:p>
        </w:tc>
      </w:tr>
    </w:tbl>
    <w:p w14:paraId="78934FBF" w14:textId="77777777" w:rsidR="00E54833" w:rsidRDefault="00E54833">
      <w:pPr>
        <w:pStyle w:val="DocControlHeading2"/>
      </w:pPr>
      <w:bookmarkStart w:id="12" w:name="_Toc461626766"/>
      <w:bookmarkStart w:id="13" w:name="_Toc461628996"/>
      <w:bookmarkStart w:id="14" w:name="_Toc461632038"/>
      <w:bookmarkStart w:id="15" w:name="_Toc226283112"/>
      <w:r>
        <w:t>Distribution List</w:t>
      </w:r>
      <w:bookmarkEnd w:id="12"/>
      <w:bookmarkEnd w:id="13"/>
      <w:bookmarkEnd w:id="14"/>
      <w:bookmarkEnd w:id="15"/>
    </w:p>
    <w:p w14:paraId="58854CE7" w14:textId="77777777" w:rsidR="00E54833" w:rsidRDefault="00E54833">
      <w:pPr>
        <w:pStyle w:val="Paragraph"/>
      </w:pPr>
      <w:r>
        <w:t>This following list of people shall receive a copy of this document every time a new version of this document becomes available:</w:t>
      </w:r>
    </w:p>
    <w:p w14:paraId="0165F70B" w14:textId="73BAA7B9" w:rsidR="00CF7257" w:rsidRDefault="45B7B59C" w:rsidP="5862740C">
      <w:pPr>
        <w:ind w:firstLine="720"/>
        <w:rPr>
          <w:b/>
          <w:bCs/>
          <w:color w:val="000000" w:themeColor="text1"/>
        </w:rPr>
      </w:pPr>
      <w:r w:rsidRPr="5862740C">
        <w:rPr>
          <w:b/>
          <w:bCs/>
          <w:color w:val="000000" w:themeColor="text1"/>
        </w:rPr>
        <w:t>Guidance Team Members:</w:t>
      </w:r>
    </w:p>
    <w:p w14:paraId="780C7326" w14:textId="11800A1E" w:rsidR="00CF7257" w:rsidRDefault="45B7B59C" w:rsidP="5862740C">
      <w:pPr>
        <w:ind w:left="720" w:firstLine="720"/>
      </w:pPr>
      <w:r w:rsidRPr="5862740C">
        <w:rPr>
          <w:color w:val="000000" w:themeColor="text1"/>
        </w:rPr>
        <w:t>Jake Lasley</w:t>
      </w:r>
    </w:p>
    <w:p w14:paraId="5749CF61" w14:textId="2B206D62" w:rsidR="00CF7257" w:rsidRDefault="45B7B59C" w:rsidP="5862740C">
      <w:pPr>
        <w:ind w:left="720" w:firstLine="720"/>
      </w:pPr>
      <w:r w:rsidRPr="5862740C">
        <w:rPr>
          <w:color w:val="000000" w:themeColor="text1"/>
        </w:rPr>
        <w:t>Steven Roach</w:t>
      </w:r>
    </w:p>
    <w:p w14:paraId="4262E730" w14:textId="694ED6EF" w:rsidR="00CF7257" w:rsidRDefault="45B7B59C" w:rsidP="5862740C">
      <w:r w:rsidRPr="5862740C">
        <w:rPr>
          <w:color w:val="000000" w:themeColor="text1"/>
        </w:rPr>
        <w:t xml:space="preserve"> </w:t>
      </w:r>
    </w:p>
    <w:p w14:paraId="3B279F29" w14:textId="64DB0672" w:rsidR="00CF7257" w:rsidRPr="00FF3A00" w:rsidRDefault="45B7B59C" w:rsidP="5862740C">
      <w:pPr>
        <w:ind w:firstLine="720"/>
        <w:rPr>
          <w:b/>
          <w:bCs/>
          <w:color w:val="000000" w:themeColor="text1"/>
          <w:lang w:val="es-MX"/>
        </w:rPr>
      </w:pPr>
      <w:r w:rsidRPr="00FF3A00">
        <w:rPr>
          <w:b/>
          <w:bCs/>
          <w:color w:val="000000" w:themeColor="text1"/>
          <w:lang w:val="es-MX"/>
        </w:rPr>
        <w:t>C</w:t>
      </w:r>
      <w:r w:rsidR="4016808A" w:rsidRPr="00FF3A00">
        <w:rPr>
          <w:b/>
          <w:bCs/>
          <w:color w:val="000000" w:themeColor="text1"/>
          <w:lang w:val="es-MX"/>
        </w:rPr>
        <w:t>lients</w:t>
      </w:r>
      <w:r w:rsidRPr="00FF3A00">
        <w:rPr>
          <w:b/>
          <w:bCs/>
          <w:color w:val="000000" w:themeColor="text1"/>
          <w:lang w:val="es-MX"/>
        </w:rPr>
        <w:t>:</w:t>
      </w:r>
    </w:p>
    <w:p w14:paraId="1AAAA475" w14:textId="14D2C409" w:rsidR="00CF7257" w:rsidRPr="00FF3A00" w:rsidRDefault="4C9995D5" w:rsidP="5862740C">
      <w:pPr>
        <w:ind w:left="720" w:firstLine="720"/>
        <w:rPr>
          <w:lang w:val="es-MX"/>
        </w:rPr>
      </w:pPr>
      <w:r w:rsidRPr="00FF3A00">
        <w:rPr>
          <w:color w:val="000000" w:themeColor="text1"/>
          <w:lang w:val="es-MX"/>
        </w:rPr>
        <w:t>Dr. Oscar Perez</w:t>
      </w:r>
    </w:p>
    <w:p w14:paraId="714677D9" w14:textId="175960DF" w:rsidR="00CF7257" w:rsidRPr="00FF3A00" w:rsidRDefault="4C9995D5" w:rsidP="5862740C">
      <w:pPr>
        <w:ind w:left="720" w:firstLine="720"/>
        <w:rPr>
          <w:color w:val="000000" w:themeColor="text1"/>
          <w:lang w:val="es-MX"/>
        </w:rPr>
      </w:pPr>
      <w:r w:rsidRPr="00FF3A00">
        <w:rPr>
          <w:color w:val="000000" w:themeColor="text1"/>
          <w:lang w:val="es-MX"/>
        </w:rPr>
        <w:t>Vincent Fonseca</w:t>
      </w:r>
    </w:p>
    <w:p w14:paraId="69C3223E" w14:textId="31E7C407" w:rsidR="00CF7257" w:rsidRPr="00FF3A00" w:rsidRDefault="4C9995D5" w:rsidP="5862740C">
      <w:pPr>
        <w:ind w:left="720" w:firstLine="720"/>
        <w:rPr>
          <w:color w:val="000000" w:themeColor="text1"/>
          <w:lang w:val="es-MX"/>
        </w:rPr>
      </w:pPr>
      <w:r w:rsidRPr="00FF3A00">
        <w:rPr>
          <w:color w:val="000000" w:themeColor="text1"/>
          <w:lang w:val="es-MX"/>
        </w:rPr>
        <w:t xml:space="preserve">Herandy Denisse Vazquez  </w:t>
      </w:r>
    </w:p>
    <w:p w14:paraId="6C312872" w14:textId="2B4E41AF" w:rsidR="00CF7257" w:rsidRPr="00FF3A00" w:rsidRDefault="4C9995D5" w:rsidP="5862740C">
      <w:pPr>
        <w:ind w:left="720" w:firstLine="720"/>
        <w:rPr>
          <w:color w:val="000000" w:themeColor="text1"/>
          <w:lang w:val="es-MX"/>
        </w:rPr>
      </w:pPr>
      <w:r w:rsidRPr="00FF3A00">
        <w:rPr>
          <w:color w:val="000000" w:themeColor="text1"/>
          <w:lang w:val="es-MX"/>
        </w:rPr>
        <w:t>Baltazar Santaella</w:t>
      </w:r>
    </w:p>
    <w:p w14:paraId="70136243" w14:textId="36ADBF7C" w:rsidR="00CF7257" w:rsidRPr="00FF3A00" w:rsidRDefault="4C9995D5" w:rsidP="5862740C">
      <w:pPr>
        <w:ind w:left="720" w:firstLine="720"/>
        <w:rPr>
          <w:color w:val="000000" w:themeColor="text1"/>
          <w:lang w:val="es-MX"/>
        </w:rPr>
      </w:pPr>
      <w:r w:rsidRPr="00FF3A00">
        <w:rPr>
          <w:color w:val="000000" w:themeColor="text1"/>
          <w:lang w:val="es-MX"/>
        </w:rPr>
        <w:t>Florencia Larsen</w:t>
      </w:r>
    </w:p>
    <w:p w14:paraId="6E7FFDE1" w14:textId="20895D63" w:rsidR="00CF7257" w:rsidRPr="00FF3A00" w:rsidRDefault="4C9995D5" w:rsidP="5862740C">
      <w:pPr>
        <w:ind w:left="720" w:firstLine="720"/>
        <w:rPr>
          <w:b/>
          <w:bCs/>
          <w:color w:val="000000" w:themeColor="text1"/>
          <w:lang w:val="es-MX"/>
        </w:rPr>
      </w:pPr>
      <w:r w:rsidRPr="00FF3A00">
        <w:rPr>
          <w:color w:val="000000" w:themeColor="text1"/>
          <w:lang w:val="es-MX"/>
        </w:rPr>
        <w:t>Erick De Nava</w:t>
      </w:r>
      <w:r w:rsidR="45B7B59C" w:rsidRPr="00FF3A00">
        <w:rPr>
          <w:color w:val="000000" w:themeColor="text1"/>
          <w:lang w:val="es-MX"/>
        </w:rPr>
        <w:t xml:space="preserve">  </w:t>
      </w:r>
    </w:p>
    <w:p w14:paraId="7286C605" w14:textId="4801EE8F" w:rsidR="00CF7257" w:rsidRPr="00FF3A00" w:rsidRDefault="45B7B59C" w:rsidP="5862740C">
      <w:pPr>
        <w:ind w:firstLine="720"/>
        <w:rPr>
          <w:lang w:val="es-MX"/>
        </w:rPr>
      </w:pPr>
      <w:r w:rsidRPr="00FF3A00">
        <w:rPr>
          <w:color w:val="000000" w:themeColor="text1"/>
          <w:lang w:val="es-MX"/>
        </w:rPr>
        <w:t xml:space="preserve"> </w:t>
      </w:r>
    </w:p>
    <w:p w14:paraId="479F1005" w14:textId="59B6A2D9" w:rsidR="00CF7257" w:rsidRPr="00FF3A00" w:rsidRDefault="45B7B59C" w:rsidP="5862740C">
      <w:pPr>
        <w:ind w:firstLine="720"/>
        <w:rPr>
          <w:b/>
          <w:bCs/>
          <w:color w:val="000000" w:themeColor="text1"/>
          <w:lang w:val="es-MX"/>
        </w:rPr>
      </w:pPr>
      <w:r w:rsidRPr="00FF3A00">
        <w:rPr>
          <w:b/>
          <w:bCs/>
          <w:color w:val="000000" w:themeColor="text1"/>
          <w:lang w:val="es-MX"/>
        </w:rPr>
        <w:t>Software Team Members:</w:t>
      </w:r>
    </w:p>
    <w:p w14:paraId="20721933" w14:textId="2B5CE9EC" w:rsidR="00CF7257" w:rsidRPr="00FF3A00" w:rsidRDefault="45B7B59C" w:rsidP="5862740C">
      <w:pPr>
        <w:ind w:left="720" w:firstLine="720"/>
        <w:rPr>
          <w:lang w:val="es-MX"/>
        </w:rPr>
      </w:pPr>
      <w:r w:rsidRPr="00FF3A00">
        <w:rPr>
          <w:color w:val="000000" w:themeColor="text1"/>
          <w:lang w:val="es-MX"/>
        </w:rPr>
        <w:t>Jay James</w:t>
      </w:r>
    </w:p>
    <w:p w14:paraId="3AE80D6A" w14:textId="22E565F8" w:rsidR="00CF7257" w:rsidRPr="00FF3A00" w:rsidRDefault="45B7B59C" w:rsidP="5862740C">
      <w:pPr>
        <w:ind w:left="720" w:firstLine="720"/>
        <w:rPr>
          <w:lang w:val="es-MX"/>
        </w:rPr>
      </w:pPr>
      <w:r w:rsidRPr="00FF3A00">
        <w:rPr>
          <w:color w:val="000000" w:themeColor="text1"/>
          <w:lang w:val="es-MX"/>
        </w:rPr>
        <w:t>Adrian Sosa</w:t>
      </w:r>
    </w:p>
    <w:p w14:paraId="3B844E1D" w14:textId="1BD76769" w:rsidR="00CF7257" w:rsidRPr="00FF3A00" w:rsidRDefault="45B7B59C" w:rsidP="5862740C">
      <w:pPr>
        <w:ind w:left="720" w:firstLine="720"/>
        <w:rPr>
          <w:color w:val="000000" w:themeColor="text1"/>
          <w:lang w:val="es-MX"/>
        </w:rPr>
      </w:pPr>
      <w:r w:rsidRPr="00FF3A00">
        <w:rPr>
          <w:color w:val="000000" w:themeColor="text1"/>
          <w:lang w:val="es-MX"/>
        </w:rPr>
        <w:t xml:space="preserve">Cristian Molina </w:t>
      </w:r>
    </w:p>
    <w:p w14:paraId="4730C52B" w14:textId="5BF48433" w:rsidR="00CF7257" w:rsidRPr="00FF3A00" w:rsidRDefault="45B7B59C" w:rsidP="5862740C">
      <w:pPr>
        <w:ind w:left="720" w:firstLine="720"/>
        <w:rPr>
          <w:color w:val="000000" w:themeColor="text1"/>
          <w:lang w:val="es-MX"/>
        </w:rPr>
      </w:pPr>
      <w:r w:rsidRPr="00FF3A00">
        <w:rPr>
          <w:color w:val="000000" w:themeColor="text1"/>
          <w:lang w:val="es-MX"/>
        </w:rPr>
        <w:t>Sergio Nogami</w:t>
      </w:r>
    </w:p>
    <w:p w14:paraId="509CD346" w14:textId="34FA1A9D" w:rsidR="00CF7257" w:rsidRDefault="45B7B59C" w:rsidP="5862740C">
      <w:pPr>
        <w:ind w:left="720" w:firstLine="720"/>
      </w:pPr>
      <w:r w:rsidRPr="5862740C">
        <w:rPr>
          <w:color w:val="000000" w:themeColor="text1"/>
        </w:rPr>
        <w:t>Jesus Gomez</w:t>
      </w:r>
    </w:p>
    <w:p w14:paraId="0E27B00A" w14:textId="45B06042" w:rsidR="00CF7257" w:rsidRDefault="00CF7257" w:rsidP="5862740C">
      <w:pPr>
        <w:ind w:left="1440" w:firstLine="720"/>
      </w:pPr>
    </w:p>
    <w:p w14:paraId="090AC0D6" w14:textId="77777777" w:rsidR="00E54833" w:rsidRDefault="00E54833">
      <w:pPr>
        <w:pStyle w:val="DocControlHeading2"/>
      </w:pPr>
      <w:bookmarkStart w:id="16" w:name="_Toc461626767"/>
      <w:bookmarkStart w:id="17" w:name="_Toc461628997"/>
      <w:bookmarkStart w:id="18" w:name="_Toc461632039"/>
      <w:bookmarkStart w:id="19" w:name="_Toc226283113"/>
      <w:r>
        <w:t>Change Summary</w:t>
      </w:r>
      <w:bookmarkEnd w:id="16"/>
      <w:bookmarkEnd w:id="17"/>
      <w:bookmarkEnd w:id="18"/>
      <w:bookmarkEnd w:id="19"/>
    </w:p>
    <w:p w14:paraId="076906EA" w14:textId="77777777" w:rsidR="00E54833" w:rsidRDefault="00E54833">
      <w:pPr>
        <w:pStyle w:val="Paragraph"/>
      </w:pPr>
      <w:r>
        <w:t>The following table details changes made between versions of this document</w:t>
      </w:r>
    </w:p>
    <w:p w14:paraId="60061E4C"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7F339CDC" w14:textId="77777777" w:rsidTr="360475BF">
        <w:tc>
          <w:tcPr>
            <w:tcW w:w="1764" w:type="dxa"/>
          </w:tcPr>
          <w:p w14:paraId="6B814A1E" w14:textId="77777777" w:rsidR="00E54833" w:rsidRDefault="00E54833">
            <w:pPr>
              <w:jc w:val="center"/>
            </w:pPr>
            <w:r>
              <w:t>Version</w:t>
            </w:r>
          </w:p>
        </w:tc>
        <w:tc>
          <w:tcPr>
            <w:tcW w:w="1170" w:type="dxa"/>
          </w:tcPr>
          <w:p w14:paraId="491072FA" w14:textId="77777777" w:rsidR="00E54833" w:rsidRDefault="00E54833">
            <w:pPr>
              <w:jc w:val="center"/>
            </w:pPr>
            <w:r>
              <w:t>Date</w:t>
            </w:r>
          </w:p>
        </w:tc>
        <w:tc>
          <w:tcPr>
            <w:tcW w:w="1800" w:type="dxa"/>
          </w:tcPr>
          <w:p w14:paraId="01463D2C" w14:textId="77777777" w:rsidR="00E54833" w:rsidRDefault="00E54833">
            <w:pPr>
              <w:jc w:val="center"/>
            </w:pPr>
            <w:r>
              <w:t>Modifier</w:t>
            </w:r>
          </w:p>
        </w:tc>
        <w:tc>
          <w:tcPr>
            <w:tcW w:w="3978" w:type="dxa"/>
          </w:tcPr>
          <w:p w14:paraId="31FF54C8" w14:textId="77777777" w:rsidR="00E54833" w:rsidRDefault="00E54833">
            <w:pPr>
              <w:jc w:val="center"/>
            </w:pPr>
            <w:r>
              <w:t>Description</w:t>
            </w:r>
          </w:p>
        </w:tc>
      </w:tr>
      <w:tr w:rsidR="00CF7257" w14:paraId="2AA88A67" w14:textId="77777777" w:rsidTr="360475BF">
        <w:tc>
          <w:tcPr>
            <w:tcW w:w="1764" w:type="dxa"/>
          </w:tcPr>
          <w:p w14:paraId="4B3AA50C" w14:textId="77777777" w:rsidR="00CF7257" w:rsidRDefault="00CF7257" w:rsidP="00CF7257">
            <w:pPr>
              <w:jc w:val="center"/>
            </w:pPr>
            <w:r>
              <w:t>1.0</w:t>
            </w:r>
          </w:p>
        </w:tc>
        <w:tc>
          <w:tcPr>
            <w:tcW w:w="1170" w:type="dxa"/>
          </w:tcPr>
          <w:p w14:paraId="44EAFD9C" w14:textId="16B54A4B" w:rsidR="00CF7257" w:rsidRDefault="58F47D46" w:rsidP="00CF7257">
            <w:pPr>
              <w:jc w:val="center"/>
            </w:pPr>
            <w:r>
              <w:t>3/8/20</w:t>
            </w:r>
          </w:p>
        </w:tc>
        <w:tc>
          <w:tcPr>
            <w:tcW w:w="1800" w:type="dxa"/>
          </w:tcPr>
          <w:p w14:paraId="4B94D5A5" w14:textId="42F7ECFF" w:rsidR="00CF7257" w:rsidRDefault="58F47D46" w:rsidP="00CF7257">
            <w:pPr>
              <w:jc w:val="center"/>
            </w:pPr>
            <w:r>
              <w:t>ALL</w:t>
            </w:r>
          </w:p>
        </w:tc>
        <w:tc>
          <w:tcPr>
            <w:tcW w:w="3978" w:type="dxa"/>
          </w:tcPr>
          <w:p w14:paraId="7C669B90" w14:textId="77777777" w:rsidR="00CF7257" w:rsidRDefault="00CF7257" w:rsidP="00CF7257">
            <w:pPr>
              <w:pStyle w:val="TableText"/>
              <w:widowControl/>
              <w:spacing w:before="0" w:after="0"/>
              <w:jc w:val="center"/>
            </w:pPr>
            <w:r>
              <w:t>Creation of Document</w:t>
            </w:r>
          </w:p>
        </w:tc>
      </w:tr>
      <w:tr w:rsidR="009D1EB0" w14:paraId="3DEEC669" w14:textId="77777777" w:rsidTr="360475BF">
        <w:tc>
          <w:tcPr>
            <w:tcW w:w="1764" w:type="dxa"/>
          </w:tcPr>
          <w:p w14:paraId="3656B9AB" w14:textId="03B840BF" w:rsidR="009D1EB0" w:rsidRDefault="18418E9B" w:rsidP="00534CDA">
            <w:pPr>
              <w:jc w:val="center"/>
            </w:pPr>
            <w:r>
              <w:t>1.0.1</w:t>
            </w:r>
          </w:p>
        </w:tc>
        <w:tc>
          <w:tcPr>
            <w:tcW w:w="1170" w:type="dxa"/>
          </w:tcPr>
          <w:p w14:paraId="45FB0818" w14:textId="5C9799C2" w:rsidR="009D1EB0" w:rsidRDefault="18418E9B" w:rsidP="00534CDA">
            <w:pPr>
              <w:jc w:val="center"/>
            </w:pPr>
            <w:r>
              <w:t>3/25/20</w:t>
            </w:r>
          </w:p>
        </w:tc>
        <w:tc>
          <w:tcPr>
            <w:tcW w:w="1800" w:type="dxa"/>
          </w:tcPr>
          <w:p w14:paraId="049F31CB" w14:textId="78CE622F" w:rsidR="009D1EB0" w:rsidRDefault="18418E9B" w:rsidP="00534CDA">
            <w:pPr>
              <w:jc w:val="center"/>
            </w:pPr>
            <w:r>
              <w:t>ALL</w:t>
            </w:r>
          </w:p>
        </w:tc>
        <w:tc>
          <w:tcPr>
            <w:tcW w:w="3978" w:type="dxa"/>
          </w:tcPr>
          <w:p w14:paraId="53128261" w14:textId="65ED124C" w:rsidR="009D1EB0" w:rsidRDefault="18418E9B" w:rsidP="00534CDA">
            <w:pPr>
              <w:pStyle w:val="TableText"/>
              <w:widowControl/>
              <w:spacing w:before="0" w:after="0"/>
              <w:jc w:val="center"/>
            </w:pPr>
            <w:r>
              <w:t>Divided work and completed document.</w:t>
            </w:r>
          </w:p>
        </w:tc>
      </w:tr>
      <w:tr w:rsidR="009D1EB0" w14:paraId="62486C05" w14:textId="77777777" w:rsidTr="360475BF">
        <w:tc>
          <w:tcPr>
            <w:tcW w:w="1764" w:type="dxa"/>
          </w:tcPr>
          <w:p w14:paraId="4101652C" w14:textId="06EEB86F" w:rsidR="009D1EB0" w:rsidRDefault="68F81EB2" w:rsidP="00534CDA">
            <w:pPr>
              <w:jc w:val="center"/>
            </w:pPr>
            <w:r>
              <w:t>1.0.2</w:t>
            </w:r>
          </w:p>
        </w:tc>
        <w:tc>
          <w:tcPr>
            <w:tcW w:w="1170" w:type="dxa"/>
          </w:tcPr>
          <w:p w14:paraId="4B99056E" w14:textId="0F29D5A7" w:rsidR="009D1EB0" w:rsidRDefault="68F81EB2" w:rsidP="00534CDA">
            <w:pPr>
              <w:jc w:val="center"/>
            </w:pPr>
            <w:r>
              <w:t>03/30/20</w:t>
            </w:r>
          </w:p>
        </w:tc>
        <w:tc>
          <w:tcPr>
            <w:tcW w:w="1800" w:type="dxa"/>
          </w:tcPr>
          <w:p w14:paraId="1299C43A" w14:textId="0444BBB1" w:rsidR="009D1EB0" w:rsidRDefault="68F81EB2" w:rsidP="00534CDA">
            <w:pPr>
              <w:jc w:val="center"/>
            </w:pPr>
            <w:r>
              <w:t>ALL</w:t>
            </w:r>
          </w:p>
        </w:tc>
        <w:tc>
          <w:tcPr>
            <w:tcW w:w="3978" w:type="dxa"/>
          </w:tcPr>
          <w:p w14:paraId="4DDBEF00" w14:textId="52ABACFF" w:rsidR="009D1EB0" w:rsidRDefault="68F81EB2" w:rsidP="00534CDA">
            <w:pPr>
              <w:pStyle w:val="TableText"/>
              <w:widowControl/>
              <w:spacing w:before="0" w:after="0"/>
              <w:jc w:val="center"/>
            </w:pPr>
            <w:r>
              <w:t xml:space="preserve">Completed Database Schema, Collaboration Diagrams and Documentation </w:t>
            </w:r>
          </w:p>
        </w:tc>
      </w:tr>
    </w:tbl>
    <w:p w14:paraId="0E28CA89" w14:textId="39F72DFA" w:rsidR="360475BF" w:rsidRDefault="360475BF"/>
    <w:p w14:paraId="61CDCEAD" w14:textId="77777777" w:rsidR="00E54833" w:rsidRDefault="00E54833" w:rsidP="00907980"/>
    <w:p w14:paraId="6C908A2F" w14:textId="77777777" w:rsidR="00534CDA" w:rsidRDefault="00E54833">
      <w:pPr>
        <w:pStyle w:val="TableofContents"/>
        <w:rPr>
          <w:noProof/>
        </w:rPr>
      </w:pPr>
      <w:r>
        <w:lastRenderedPageBreak/>
        <w:t>Table of Contents</w:t>
      </w:r>
      <w:r>
        <w:fldChar w:fldCharType="begin"/>
      </w:r>
      <w:r>
        <w:instrText xml:space="preserve"> TOC \o "1-3" \h \z </w:instrText>
      </w:r>
      <w:r>
        <w:fldChar w:fldCharType="separate"/>
      </w:r>
    </w:p>
    <w:p w14:paraId="333EA843" w14:textId="77777777" w:rsidR="00534CDA" w:rsidRDefault="004B3716">
      <w:pPr>
        <w:pStyle w:val="TOC1"/>
        <w:rPr>
          <w:b w:val="0"/>
          <w:caps w:val="0"/>
          <w:noProof/>
          <w:sz w:val="24"/>
          <w:szCs w:val="24"/>
        </w:rPr>
      </w:pPr>
      <w:hyperlink w:anchor="_Toc226283109" w:history="1">
        <w:r w:rsidR="00534CDA" w:rsidRPr="00022B08">
          <w:rPr>
            <w:rStyle w:val="Hyperlink"/>
            <w:noProof/>
          </w:rPr>
          <w:t>Document Control</w:t>
        </w:r>
        <w:r w:rsidR="00534CDA">
          <w:rPr>
            <w:noProof/>
            <w:webHidden/>
          </w:rPr>
          <w:tab/>
        </w:r>
        <w:r w:rsidR="00534CDA">
          <w:rPr>
            <w:noProof/>
            <w:webHidden/>
          </w:rPr>
          <w:fldChar w:fldCharType="begin"/>
        </w:r>
        <w:r w:rsidR="00534CDA">
          <w:rPr>
            <w:noProof/>
            <w:webHidden/>
          </w:rPr>
          <w:instrText xml:space="preserve"> PAGEREF _Toc226283109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6B7187EA" w14:textId="77777777" w:rsidR="00534CDA" w:rsidRDefault="004B3716">
      <w:pPr>
        <w:pStyle w:val="TOC2"/>
        <w:rPr>
          <w:smallCaps w:val="0"/>
          <w:noProof/>
          <w:sz w:val="24"/>
          <w:szCs w:val="24"/>
        </w:rPr>
      </w:pPr>
      <w:hyperlink w:anchor="_Toc226283110" w:history="1">
        <w:r w:rsidR="00534CDA" w:rsidRPr="00022B08">
          <w:rPr>
            <w:rStyle w:val="Hyperlink"/>
            <w:noProof/>
          </w:rPr>
          <w:t>Approval</w:t>
        </w:r>
        <w:r w:rsidR="00534CDA">
          <w:rPr>
            <w:noProof/>
            <w:webHidden/>
          </w:rPr>
          <w:tab/>
        </w:r>
        <w:r w:rsidR="00534CDA">
          <w:rPr>
            <w:noProof/>
            <w:webHidden/>
          </w:rPr>
          <w:fldChar w:fldCharType="begin"/>
        </w:r>
        <w:r w:rsidR="00534CDA">
          <w:rPr>
            <w:noProof/>
            <w:webHidden/>
          </w:rPr>
          <w:instrText xml:space="preserve"> PAGEREF _Toc226283110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49810CE7" w14:textId="77777777" w:rsidR="00534CDA" w:rsidRDefault="004B3716">
      <w:pPr>
        <w:pStyle w:val="TOC2"/>
        <w:rPr>
          <w:smallCaps w:val="0"/>
          <w:noProof/>
          <w:sz w:val="24"/>
          <w:szCs w:val="24"/>
        </w:rPr>
      </w:pPr>
      <w:hyperlink w:anchor="_Toc226283111" w:history="1">
        <w:r w:rsidR="00534CDA" w:rsidRPr="00022B08">
          <w:rPr>
            <w:rStyle w:val="Hyperlink"/>
            <w:noProof/>
          </w:rPr>
          <w:t>Document Change Control</w:t>
        </w:r>
        <w:r w:rsidR="00534CDA">
          <w:rPr>
            <w:noProof/>
            <w:webHidden/>
          </w:rPr>
          <w:tab/>
        </w:r>
        <w:r w:rsidR="00534CDA">
          <w:rPr>
            <w:noProof/>
            <w:webHidden/>
          </w:rPr>
          <w:fldChar w:fldCharType="begin"/>
        </w:r>
        <w:r w:rsidR="00534CDA">
          <w:rPr>
            <w:noProof/>
            <w:webHidden/>
          </w:rPr>
          <w:instrText xml:space="preserve"> PAGEREF _Toc226283111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76D550C9" w14:textId="77777777" w:rsidR="00534CDA" w:rsidRDefault="004B3716">
      <w:pPr>
        <w:pStyle w:val="TOC2"/>
        <w:rPr>
          <w:smallCaps w:val="0"/>
          <w:noProof/>
          <w:sz w:val="24"/>
          <w:szCs w:val="24"/>
        </w:rPr>
      </w:pPr>
      <w:hyperlink w:anchor="_Toc226283112" w:history="1">
        <w:r w:rsidR="00534CDA" w:rsidRPr="00022B08">
          <w:rPr>
            <w:rStyle w:val="Hyperlink"/>
            <w:noProof/>
          </w:rPr>
          <w:t>Distribution List</w:t>
        </w:r>
        <w:r w:rsidR="00534CDA">
          <w:rPr>
            <w:noProof/>
            <w:webHidden/>
          </w:rPr>
          <w:tab/>
        </w:r>
        <w:r w:rsidR="00534CDA">
          <w:rPr>
            <w:noProof/>
            <w:webHidden/>
          </w:rPr>
          <w:fldChar w:fldCharType="begin"/>
        </w:r>
        <w:r w:rsidR="00534CDA">
          <w:rPr>
            <w:noProof/>
            <w:webHidden/>
          </w:rPr>
          <w:instrText xml:space="preserve"> PAGEREF _Toc226283112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2DF4DC41" w14:textId="77777777" w:rsidR="00534CDA" w:rsidRDefault="004B3716">
      <w:pPr>
        <w:pStyle w:val="TOC2"/>
        <w:rPr>
          <w:smallCaps w:val="0"/>
          <w:noProof/>
          <w:sz w:val="24"/>
          <w:szCs w:val="24"/>
        </w:rPr>
      </w:pPr>
      <w:hyperlink w:anchor="_Toc226283113" w:history="1">
        <w:r w:rsidR="00534CDA" w:rsidRPr="00022B08">
          <w:rPr>
            <w:rStyle w:val="Hyperlink"/>
            <w:noProof/>
          </w:rPr>
          <w:t>Change Summary</w:t>
        </w:r>
        <w:r w:rsidR="00534CDA">
          <w:rPr>
            <w:noProof/>
            <w:webHidden/>
          </w:rPr>
          <w:tab/>
        </w:r>
        <w:r w:rsidR="00534CDA">
          <w:rPr>
            <w:noProof/>
            <w:webHidden/>
          </w:rPr>
          <w:fldChar w:fldCharType="begin"/>
        </w:r>
        <w:r w:rsidR="00534CDA">
          <w:rPr>
            <w:noProof/>
            <w:webHidden/>
          </w:rPr>
          <w:instrText xml:space="preserve"> PAGEREF _Toc226283113 \h </w:instrText>
        </w:r>
        <w:r w:rsidR="00534CDA">
          <w:rPr>
            <w:noProof/>
            <w:webHidden/>
          </w:rPr>
        </w:r>
        <w:r w:rsidR="00534CDA">
          <w:rPr>
            <w:noProof/>
            <w:webHidden/>
          </w:rPr>
          <w:fldChar w:fldCharType="separate"/>
        </w:r>
        <w:r w:rsidR="00534CDA">
          <w:rPr>
            <w:noProof/>
            <w:webHidden/>
          </w:rPr>
          <w:t>ii</w:t>
        </w:r>
        <w:r w:rsidR="00534CDA">
          <w:rPr>
            <w:noProof/>
            <w:webHidden/>
          </w:rPr>
          <w:fldChar w:fldCharType="end"/>
        </w:r>
      </w:hyperlink>
    </w:p>
    <w:p w14:paraId="52AD345F" w14:textId="1A086DED" w:rsidR="00534CDA" w:rsidRDefault="004B3716">
      <w:pPr>
        <w:pStyle w:val="TOC1"/>
        <w:tabs>
          <w:tab w:val="left" w:pos="400"/>
        </w:tabs>
        <w:rPr>
          <w:b w:val="0"/>
          <w:caps w:val="0"/>
          <w:noProof/>
          <w:sz w:val="24"/>
          <w:szCs w:val="24"/>
        </w:rPr>
      </w:pPr>
      <w:hyperlink w:anchor="_Toc226283114" w:history="1">
        <w:r w:rsidR="00534CDA" w:rsidRPr="00022B08">
          <w:rPr>
            <w:rStyle w:val="Hyperlink"/>
            <w:noProof/>
          </w:rPr>
          <w:t>1.</w:t>
        </w:r>
        <w:r w:rsidR="00534CDA">
          <w:rPr>
            <w:b w:val="0"/>
            <w:caps w:val="0"/>
            <w:noProof/>
            <w:sz w:val="24"/>
            <w:szCs w:val="24"/>
          </w:rPr>
          <w:tab/>
        </w:r>
        <w:r w:rsidR="00534CDA" w:rsidRPr="00022B08">
          <w:rPr>
            <w:rStyle w:val="Hyperlink"/>
            <w:noProof/>
          </w:rPr>
          <w:t>Introduction</w:t>
        </w:r>
        <w:r w:rsidR="00534CDA">
          <w:rPr>
            <w:noProof/>
            <w:webHidden/>
          </w:rPr>
          <w:tab/>
        </w:r>
        <w:r w:rsidR="00FF3A00">
          <w:rPr>
            <w:noProof/>
            <w:webHidden/>
          </w:rPr>
          <w:t>4</w:t>
        </w:r>
      </w:hyperlink>
    </w:p>
    <w:p w14:paraId="77258C5A" w14:textId="01A3E7FC" w:rsidR="00534CDA" w:rsidRDefault="004B3716">
      <w:pPr>
        <w:pStyle w:val="TOC2"/>
        <w:tabs>
          <w:tab w:val="left" w:pos="800"/>
        </w:tabs>
        <w:rPr>
          <w:smallCaps w:val="0"/>
          <w:noProof/>
          <w:sz w:val="24"/>
          <w:szCs w:val="24"/>
        </w:rPr>
      </w:pPr>
      <w:hyperlink w:anchor="_Toc226283115" w:history="1">
        <w:r w:rsidR="00534CDA" w:rsidRPr="00022B08">
          <w:rPr>
            <w:rStyle w:val="Hyperlink"/>
            <w:noProof/>
          </w:rPr>
          <w:t>1.1.</w:t>
        </w:r>
        <w:r w:rsidR="00534CDA">
          <w:rPr>
            <w:smallCaps w:val="0"/>
            <w:noProof/>
            <w:sz w:val="24"/>
            <w:szCs w:val="24"/>
          </w:rPr>
          <w:tab/>
        </w:r>
        <w:r w:rsidR="00534CDA" w:rsidRPr="00022B08">
          <w:rPr>
            <w:rStyle w:val="Hyperlink"/>
            <w:noProof/>
          </w:rPr>
          <w:t>Purpose and Intended Audience</w:t>
        </w:r>
        <w:r w:rsidR="00534CDA">
          <w:rPr>
            <w:noProof/>
            <w:webHidden/>
          </w:rPr>
          <w:tab/>
        </w:r>
        <w:r w:rsidR="00FF3A00">
          <w:rPr>
            <w:noProof/>
            <w:webHidden/>
          </w:rPr>
          <w:t>4</w:t>
        </w:r>
      </w:hyperlink>
    </w:p>
    <w:p w14:paraId="7EA00D5F" w14:textId="51B10CC0" w:rsidR="00534CDA" w:rsidRDefault="004B3716" w:rsidP="00FF3A00">
      <w:pPr>
        <w:pStyle w:val="TOC2"/>
        <w:tabs>
          <w:tab w:val="left" w:pos="800"/>
        </w:tabs>
        <w:rPr>
          <w:i/>
          <w:noProof/>
          <w:sz w:val="24"/>
          <w:szCs w:val="24"/>
        </w:rPr>
      </w:pPr>
      <w:hyperlink w:anchor="_Toc226283116" w:history="1">
        <w:r w:rsidR="00534CDA" w:rsidRPr="00022B08">
          <w:rPr>
            <w:rStyle w:val="Hyperlink"/>
            <w:noProof/>
          </w:rPr>
          <w:t>1.2.</w:t>
        </w:r>
        <w:r w:rsidR="00534CDA">
          <w:rPr>
            <w:smallCaps w:val="0"/>
            <w:noProof/>
            <w:sz w:val="24"/>
            <w:szCs w:val="24"/>
          </w:rPr>
          <w:tab/>
        </w:r>
        <w:r w:rsidR="00534CDA" w:rsidRPr="00022B08">
          <w:rPr>
            <w:rStyle w:val="Hyperlink"/>
            <w:noProof/>
          </w:rPr>
          <w:t>Scope of Product</w:t>
        </w:r>
        <w:r w:rsidR="00534CDA">
          <w:rPr>
            <w:noProof/>
            <w:webHidden/>
          </w:rPr>
          <w:tab/>
        </w:r>
        <w:r w:rsidR="00FF3A00">
          <w:rPr>
            <w:noProof/>
            <w:webHidden/>
          </w:rPr>
          <w:t>4</w:t>
        </w:r>
      </w:hyperlink>
    </w:p>
    <w:p w14:paraId="210E2BAA" w14:textId="3D17065E" w:rsidR="00534CDA" w:rsidRDefault="004B3716">
      <w:pPr>
        <w:pStyle w:val="TOC2"/>
        <w:tabs>
          <w:tab w:val="left" w:pos="800"/>
        </w:tabs>
        <w:rPr>
          <w:smallCaps w:val="0"/>
          <w:noProof/>
          <w:sz w:val="24"/>
          <w:szCs w:val="24"/>
        </w:rPr>
      </w:pPr>
      <w:hyperlink w:anchor="_Toc226283120" w:history="1">
        <w:r w:rsidR="00534CDA" w:rsidRPr="00022B08">
          <w:rPr>
            <w:rStyle w:val="Hyperlink"/>
            <w:noProof/>
          </w:rPr>
          <w:t>1.3.</w:t>
        </w:r>
        <w:r w:rsidR="00534CDA">
          <w:rPr>
            <w:smallCaps w:val="0"/>
            <w:noProof/>
            <w:sz w:val="24"/>
            <w:szCs w:val="24"/>
          </w:rPr>
          <w:tab/>
        </w:r>
        <w:r w:rsidR="00534CDA" w:rsidRPr="00022B08">
          <w:rPr>
            <w:rStyle w:val="Hyperlink"/>
            <w:noProof/>
          </w:rPr>
          <w:t>References</w:t>
        </w:r>
        <w:r w:rsidR="00534CDA">
          <w:rPr>
            <w:noProof/>
            <w:webHidden/>
          </w:rPr>
          <w:tab/>
        </w:r>
        <w:r w:rsidR="00FF3A00">
          <w:rPr>
            <w:noProof/>
            <w:webHidden/>
          </w:rPr>
          <w:t>4</w:t>
        </w:r>
      </w:hyperlink>
    </w:p>
    <w:p w14:paraId="307AA10C" w14:textId="622B5946" w:rsidR="00534CDA" w:rsidRDefault="004B3716">
      <w:pPr>
        <w:pStyle w:val="TOC2"/>
        <w:tabs>
          <w:tab w:val="left" w:pos="800"/>
        </w:tabs>
        <w:rPr>
          <w:smallCaps w:val="0"/>
          <w:noProof/>
          <w:sz w:val="24"/>
          <w:szCs w:val="24"/>
        </w:rPr>
      </w:pPr>
      <w:hyperlink w:anchor="_Toc226283121" w:history="1">
        <w:r w:rsidR="00534CDA" w:rsidRPr="00022B08">
          <w:rPr>
            <w:rStyle w:val="Hyperlink"/>
            <w:noProof/>
          </w:rPr>
          <w:t>1.4.</w:t>
        </w:r>
        <w:r w:rsidR="00534CDA">
          <w:rPr>
            <w:smallCaps w:val="0"/>
            <w:noProof/>
            <w:sz w:val="24"/>
            <w:szCs w:val="24"/>
          </w:rPr>
          <w:tab/>
        </w:r>
        <w:r w:rsidR="00534CDA" w:rsidRPr="00022B08">
          <w:rPr>
            <w:rStyle w:val="Hyperlink"/>
            <w:noProof/>
          </w:rPr>
          <w:t>Definitions, Acronyms, and Abbreviations</w:t>
        </w:r>
        <w:r w:rsidR="00534CDA">
          <w:rPr>
            <w:noProof/>
            <w:webHidden/>
          </w:rPr>
          <w:tab/>
        </w:r>
        <w:r w:rsidR="00FF3A00">
          <w:rPr>
            <w:noProof/>
            <w:webHidden/>
          </w:rPr>
          <w:t>5</w:t>
        </w:r>
      </w:hyperlink>
    </w:p>
    <w:p w14:paraId="54084D33" w14:textId="1B266539" w:rsidR="00534CDA" w:rsidRDefault="004B3716">
      <w:pPr>
        <w:pStyle w:val="TOC3"/>
        <w:tabs>
          <w:tab w:val="left" w:pos="1200"/>
        </w:tabs>
        <w:rPr>
          <w:i w:val="0"/>
          <w:noProof/>
          <w:sz w:val="24"/>
          <w:szCs w:val="24"/>
        </w:rPr>
      </w:pPr>
      <w:hyperlink w:anchor="_Toc226283122" w:history="1">
        <w:r w:rsidR="00534CDA" w:rsidRPr="00022B08">
          <w:rPr>
            <w:rStyle w:val="Hyperlink"/>
            <w:noProof/>
          </w:rPr>
          <w:t>1.4.1.</w:t>
        </w:r>
        <w:r w:rsidR="00534CDA">
          <w:rPr>
            <w:i w:val="0"/>
            <w:noProof/>
            <w:sz w:val="24"/>
            <w:szCs w:val="24"/>
          </w:rPr>
          <w:tab/>
        </w:r>
        <w:r w:rsidR="00534CDA" w:rsidRPr="00022B08">
          <w:rPr>
            <w:rStyle w:val="Hyperlink"/>
            <w:noProof/>
          </w:rPr>
          <w:t>Definitions</w:t>
        </w:r>
        <w:r w:rsidR="00534CDA">
          <w:rPr>
            <w:noProof/>
            <w:webHidden/>
          </w:rPr>
          <w:tab/>
        </w:r>
        <w:r w:rsidR="00FF3A00">
          <w:rPr>
            <w:noProof/>
            <w:webHidden/>
          </w:rPr>
          <w:t>5</w:t>
        </w:r>
      </w:hyperlink>
    </w:p>
    <w:p w14:paraId="7687C217" w14:textId="6B73A276" w:rsidR="00534CDA" w:rsidRDefault="004B3716">
      <w:pPr>
        <w:pStyle w:val="TOC3"/>
        <w:tabs>
          <w:tab w:val="left" w:pos="1200"/>
        </w:tabs>
        <w:rPr>
          <w:i w:val="0"/>
          <w:noProof/>
          <w:sz w:val="24"/>
          <w:szCs w:val="24"/>
        </w:rPr>
      </w:pPr>
      <w:hyperlink w:anchor="_Toc226283123" w:history="1">
        <w:r w:rsidR="00534CDA" w:rsidRPr="00022B08">
          <w:rPr>
            <w:rStyle w:val="Hyperlink"/>
            <w:noProof/>
          </w:rPr>
          <w:t>1.4.2.</w:t>
        </w:r>
        <w:r w:rsidR="00534CDA">
          <w:rPr>
            <w:i w:val="0"/>
            <w:noProof/>
            <w:sz w:val="24"/>
            <w:szCs w:val="24"/>
          </w:rPr>
          <w:tab/>
        </w:r>
        <w:r w:rsidR="00534CDA" w:rsidRPr="00022B08">
          <w:rPr>
            <w:rStyle w:val="Hyperlink"/>
            <w:noProof/>
          </w:rPr>
          <w:t>Acronyms</w:t>
        </w:r>
        <w:r w:rsidR="00534CDA">
          <w:rPr>
            <w:noProof/>
            <w:webHidden/>
          </w:rPr>
          <w:tab/>
        </w:r>
        <w:r w:rsidR="00FF3A00">
          <w:rPr>
            <w:noProof/>
            <w:webHidden/>
          </w:rPr>
          <w:t>5</w:t>
        </w:r>
      </w:hyperlink>
    </w:p>
    <w:p w14:paraId="39B75B2F" w14:textId="22B5B333" w:rsidR="00534CDA" w:rsidRDefault="004B3716">
      <w:pPr>
        <w:pStyle w:val="TOC3"/>
        <w:tabs>
          <w:tab w:val="left" w:pos="1200"/>
        </w:tabs>
        <w:rPr>
          <w:i w:val="0"/>
          <w:noProof/>
          <w:sz w:val="24"/>
          <w:szCs w:val="24"/>
        </w:rPr>
      </w:pPr>
      <w:hyperlink w:anchor="_Toc226283124" w:history="1">
        <w:r w:rsidR="00534CDA" w:rsidRPr="00022B08">
          <w:rPr>
            <w:rStyle w:val="Hyperlink"/>
            <w:noProof/>
          </w:rPr>
          <w:t>1.4.3.</w:t>
        </w:r>
        <w:r w:rsidR="00534CDA">
          <w:rPr>
            <w:i w:val="0"/>
            <w:noProof/>
            <w:sz w:val="24"/>
            <w:szCs w:val="24"/>
          </w:rPr>
          <w:tab/>
        </w:r>
        <w:r w:rsidR="00534CDA" w:rsidRPr="00022B08">
          <w:rPr>
            <w:rStyle w:val="Hyperlink"/>
            <w:noProof/>
          </w:rPr>
          <w:t>Abbreviations</w:t>
        </w:r>
        <w:r w:rsidR="00534CDA">
          <w:rPr>
            <w:noProof/>
            <w:webHidden/>
          </w:rPr>
          <w:tab/>
        </w:r>
        <w:r w:rsidR="00FF3A00">
          <w:rPr>
            <w:noProof/>
            <w:webHidden/>
          </w:rPr>
          <w:t>5</w:t>
        </w:r>
      </w:hyperlink>
    </w:p>
    <w:p w14:paraId="308180B3" w14:textId="0A47D51D" w:rsidR="0070589B" w:rsidRPr="0070589B" w:rsidRDefault="004B3716" w:rsidP="0070589B">
      <w:pPr>
        <w:pStyle w:val="TOC2"/>
        <w:tabs>
          <w:tab w:val="left" w:pos="800"/>
        </w:tabs>
        <w:rPr>
          <w:noProof/>
        </w:rPr>
      </w:pPr>
      <w:hyperlink w:anchor="_Toc226283125" w:history="1">
        <w:r w:rsidR="00534CDA" w:rsidRPr="00022B08">
          <w:rPr>
            <w:rStyle w:val="Hyperlink"/>
            <w:noProof/>
          </w:rPr>
          <w:t>1.5.</w:t>
        </w:r>
        <w:r w:rsidR="00534CDA">
          <w:rPr>
            <w:smallCaps w:val="0"/>
            <w:noProof/>
            <w:sz w:val="24"/>
            <w:szCs w:val="24"/>
          </w:rPr>
          <w:tab/>
        </w:r>
        <w:r w:rsidR="00534CDA" w:rsidRPr="00022B08">
          <w:rPr>
            <w:rStyle w:val="Hyperlink"/>
            <w:noProof/>
          </w:rPr>
          <w:t>Overview</w:t>
        </w:r>
        <w:r w:rsidR="00534CDA">
          <w:rPr>
            <w:noProof/>
            <w:webHidden/>
          </w:rPr>
          <w:tab/>
        </w:r>
        <w:r w:rsidR="00FF3A00">
          <w:rPr>
            <w:noProof/>
            <w:webHidden/>
          </w:rPr>
          <w:t>5</w:t>
        </w:r>
      </w:hyperlink>
    </w:p>
    <w:p w14:paraId="1B7F6EC3" w14:textId="1FDAB70C" w:rsidR="00534CDA" w:rsidRDefault="004B3716">
      <w:pPr>
        <w:pStyle w:val="TOC1"/>
        <w:tabs>
          <w:tab w:val="left" w:pos="400"/>
        </w:tabs>
        <w:rPr>
          <w:b w:val="0"/>
          <w:caps w:val="0"/>
          <w:noProof/>
          <w:sz w:val="24"/>
          <w:szCs w:val="24"/>
        </w:rPr>
      </w:pPr>
      <w:hyperlink w:anchor="_Toc226283126" w:history="1">
        <w:r w:rsidR="00534CDA" w:rsidRPr="00022B08">
          <w:rPr>
            <w:rStyle w:val="Hyperlink"/>
            <w:noProof/>
          </w:rPr>
          <w:t>2.</w:t>
        </w:r>
        <w:r w:rsidR="00534CDA">
          <w:rPr>
            <w:b w:val="0"/>
            <w:caps w:val="0"/>
            <w:noProof/>
            <w:sz w:val="24"/>
            <w:szCs w:val="24"/>
          </w:rPr>
          <w:tab/>
        </w:r>
        <w:r w:rsidR="00534CDA" w:rsidRPr="00022B08">
          <w:rPr>
            <w:rStyle w:val="Hyperlink"/>
            <w:noProof/>
          </w:rPr>
          <w:t>Decomposition Description</w:t>
        </w:r>
        <w:r w:rsidR="00534CDA">
          <w:rPr>
            <w:noProof/>
            <w:webHidden/>
          </w:rPr>
          <w:tab/>
        </w:r>
        <w:r w:rsidR="00FF3A00">
          <w:rPr>
            <w:noProof/>
            <w:webHidden/>
          </w:rPr>
          <w:t>7</w:t>
        </w:r>
      </w:hyperlink>
    </w:p>
    <w:p w14:paraId="03EA43A8" w14:textId="1DD47640" w:rsidR="00534CDA" w:rsidRDefault="004B3716">
      <w:pPr>
        <w:pStyle w:val="TOC2"/>
        <w:tabs>
          <w:tab w:val="left" w:pos="800"/>
        </w:tabs>
        <w:rPr>
          <w:smallCaps w:val="0"/>
          <w:noProof/>
          <w:sz w:val="24"/>
          <w:szCs w:val="24"/>
        </w:rPr>
      </w:pPr>
      <w:hyperlink w:anchor="_Toc226283129" w:history="1">
        <w:r w:rsidR="00534CDA" w:rsidRPr="00022B08">
          <w:rPr>
            <w:rStyle w:val="Hyperlink"/>
            <w:noProof/>
          </w:rPr>
          <w:t>2.3.</w:t>
        </w:r>
        <w:r w:rsidR="00534CDA">
          <w:rPr>
            <w:smallCaps w:val="0"/>
            <w:noProof/>
            <w:sz w:val="24"/>
            <w:szCs w:val="24"/>
          </w:rPr>
          <w:tab/>
        </w:r>
        <w:r w:rsidR="00534CDA" w:rsidRPr="00022B08">
          <w:rPr>
            <w:rStyle w:val="Hyperlink"/>
            <w:noProof/>
          </w:rPr>
          <w:t>Subsystem Description</w:t>
        </w:r>
        <w:r w:rsidR="00534CDA">
          <w:rPr>
            <w:noProof/>
            <w:webHidden/>
          </w:rPr>
          <w:tab/>
        </w:r>
        <w:r w:rsidR="00FF3A00">
          <w:rPr>
            <w:noProof/>
            <w:webHidden/>
          </w:rPr>
          <w:t>7</w:t>
        </w:r>
      </w:hyperlink>
    </w:p>
    <w:p w14:paraId="02C3AD28" w14:textId="78DF6527" w:rsidR="00534CDA" w:rsidRDefault="00FF3A00" w:rsidP="00FF3A00">
      <w:pPr>
        <w:pStyle w:val="TOC3"/>
        <w:tabs>
          <w:tab w:val="left" w:pos="1200"/>
        </w:tabs>
        <w:ind w:left="0"/>
        <w:rPr>
          <w:i w:val="0"/>
          <w:noProof/>
          <w:sz w:val="24"/>
          <w:szCs w:val="24"/>
        </w:rPr>
      </w:pPr>
      <w:r>
        <w:t xml:space="preserve">        </w:t>
      </w:r>
      <w:hyperlink w:anchor="_Toc226283131" w:history="1">
        <w:r>
          <w:rPr>
            <w:rStyle w:val="Hyperlink"/>
            <w:noProof/>
          </w:rPr>
          <w:t>3</w:t>
        </w:r>
        <w:r w:rsidR="00534CDA" w:rsidRPr="00022B08">
          <w:rPr>
            <w:rStyle w:val="Hyperlink"/>
            <w:noProof/>
          </w:rPr>
          <w:t>.</w:t>
        </w:r>
        <w:r w:rsidR="00534CDA">
          <w:rPr>
            <w:i w:val="0"/>
            <w:noProof/>
            <w:sz w:val="24"/>
            <w:szCs w:val="24"/>
          </w:rPr>
          <w:tab/>
        </w:r>
        <w:r w:rsidRPr="00FF3A00">
          <w:rPr>
            <w:iCs/>
            <w:noProof/>
          </w:rPr>
          <w:t>Detailed Description of Subsystem Graphing</w:t>
        </w:r>
        <w:r w:rsidR="00534CDA">
          <w:rPr>
            <w:noProof/>
            <w:webHidden/>
          </w:rPr>
          <w:tab/>
        </w:r>
        <w:r>
          <w:rPr>
            <w:noProof/>
            <w:webHidden/>
          </w:rPr>
          <w:t>11</w:t>
        </w:r>
      </w:hyperlink>
    </w:p>
    <w:p w14:paraId="59698773" w14:textId="6E6B9FED" w:rsidR="00534CDA" w:rsidRDefault="004B3716">
      <w:pPr>
        <w:pStyle w:val="TOC3"/>
        <w:tabs>
          <w:tab w:val="left" w:pos="1200"/>
        </w:tabs>
        <w:rPr>
          <w:i w:val="0"/>
          <w:noProof/>
          <w:sz w:val="24"/>
          <w:szCs w:val="24"/>
        </w:rPr>
      </w:pPr>
      <w:hyperlink w:anchor="_Toc226283132" w:history="1">
        <w:r w:rsidR="00FF3A00">
          <w:rPr>
            <w:rStyle w:val="Hyperlink"/>
            <w:noProof/>
          </w:rPr>
          <w:t xml:space="preserve">4. </w:t>
        </w:r>
        <w:r w:rsidR="00534CDA">
          <w:rPr>
            <w:i w:val="0"/>
            <w:noProof/>
            <w:sz w:val="24"/>
            <w:szCs w:val="24"/>
          </w:rPr>
          <w:tab/>
        </w:r>
        <w:r w:rsidR="00FF3A00" w:rsidRPr="00FF3A00">
          <w:rPr>
            <w:iCs/>
            <w:noProof/>
          </w:rPr>
          <w:t>Detailed Description of Subsystem Ingestion</w:t>
        </w:r>
        <w:r w:rsidR="00534CDA">
          <w:rPr>
            <w:noProof/>
            <w:webHidden/>
          </w:rPr>
          <w:tab/>
        </w:r>
        <w:r w:rsidR="00FF3A00">
          <w:rPr>
            <w:noProof/>
            <w:webHidden/>
          </w:rPr>
          <w:t>21</w:t>
        </w:r>
      </w:hyperlink>
    </w:p>
    <w:p w14:paraId="459C6DDC" w14:textId="3A36E674" w:rsidR="00534CDA" w:rsidRDefault="004B3716">
      <w:pPr>
        <w:pStyle w:val="TOC3"/>
        <w:tabs>
          <w:tab w:val="left" w:pos="1200"/>
        </w:tabs>
        <w:rPr>
          <w:i w:val="0"/>
          <w:noProof/>
          <w:sz w:val="24"/>
          <w:szCs w:val="24"/>
        </w:rPr>
      </w:pPr>
      <w:hyperlink w:anchor="_Toc226283133" w:history="1">
        <w:r w:rsidR="00FF3A00">
          <w:rPr>
            <w:rStyle w:val="Hyperlink"/>
            <w:noProof/>
          </w:rPr>
          <w:t>5.</w:t>
        </w:r>
        <w:r w:rsidR="00534CDA">
          <w:rPr>
            <w:i w:val="0"/>
            <w:noProof/>
            <w:sz w:val="24"/>
            <w:szCs w:val="24"/>
          </w:rPr>
          <w:tab/>
        </w:r>
        <w:r w:rsidR="00FF3A00" w:rsidRPr="00FF3A00">
          <w:rPr>
            <w:iCs/>
            <w:noProof/>
          </w:rPr>
          <w:t>Detailed Description of Subsystem Management</w:t>
        </w:r>
        <w:r w:rsidR="00534CDA">
          <w:rPr>
            <w:noProof/>
            <w:webHidden/>
          </w:rPr>
          <w:tab/>
        </w:r>
        <w:r w:rsidR="00FF3A00">
          <w:rPr>
            <w:noProof/>
            <w:webHidden/>
          </w:rPr>
          <w:t>27</w:t>
        </w:r>
      </w:hyperlink>
    </w:p>
    <w:p w14:paraId="4D1E8C80" w14:textId="6293B31D" w:rsidR="00534CDA" w:rsidRDefault="004B3716">
      <w:pPr>
        <w:pStyle w:val="TOC1"/>
        <w:tabs>
          <w:tab w:val="left" w:pos="400"/>
        </w:tabs>
        <w:rPr>
          <w:b w:val="0"/>
          <w:caps w:val="0"/>
          <w:noProof/>
          <w:sz w:val="24"/>
          <w:szCs w:val="24"/>
        </w:rPr>
      </w:pPr>
      <w:hyperlink w:anchor="_Toc226283139" w:history="1">
        <w:r w:rsidR="00534CDA" w:rsidRPr="00022B08">
          <w:rPr>
            <w:rStyle w:val="Hyperlink"/>
            <w:noProof/>
          </w:rPr>
          <w:t>4.</w:t>
        </w:r>
        <w:r w:rsidR="00534CDA">
          <w:rPr>
            <w:b w:val="0"/>
            <w:caps w:val="0"/>
            <w:noProof/>
            <w:sz w:val="24"/>
            <w:szCs w:val="24"/>
          </w:rPr>
          <w:tab/>
        </w:r>
        <w:r w:rsidR="0070589B" w:rsidRPr="0070589B">
          <w:rPr>
            <w:bCs/>
            <w:caps w:val="0"/>
            <w:noProof/>
            <w:sz w:val="22"/>
            <w:szCs w:val="22"/>
          </w:rPr>
          <w:t>Database</w:t>
        </w:r>
        <w:r w:rsidR="0070589B" w:rsidRPr="0070589B">
          <w:rPr>
            <w:bCs/>
            <w:i/>
            <w:iCs/>
            <w:caps w:val="0"/>
            <w:noProof/>
            <w:sz w:val="22"/>
            <w:szCs w:val="22"/>
          </w:rPr>
          <w:t xml:space="preserve"> </w:t>
        </w:r>
        <w:r w:rsidR="0070589B" w:rsidRPr="0070589B">
          <w:rPr>
            <w:bCs/>
            <w:caps w:val="0"/>
            <w:noProof/>
            <w:sz w:val="22"/>
            <w:szCs w:val="22"/>
          </w:rPr>
          <w:t>Schema</w:t>
        </w:r>
        <w:r w:rsidR="00534CDA">
          <w:rPr>
            <w:noProof/>
            <w:webHidden/>
          </w:rPr>
          <w:tab/>
        </w:r>
        <w:r w:rsidR="0070589B">
          <w:rPr>
            <w:noProof/>
            <w:webHidden/>
          </w:rPr>
          <w:t>30</w:t>
        </w:r>
      </w:hyperlink>
    </w:p>
    <w:p w14:paraId="6BB9E253" w14:textId="77777777" w:rsidR="00E54833" w:rsidRDefault="00E54833">
      <w:pPr>
        <w:pStyle w:val="TOC2"/>
        <w:tabs>
          <w:tab w:val="left" w:pos="800"/>
        </w:tabs>
        <w:sectPr w:rsidR="00E54833">
          <w:headerReference w:type="default" r:id="rId9"/>
          <w:footerReference w:type="default" r:id="rId10"/>
          <w:pgSz w:w="12240" w:h="15840" w:code="1"/>
          <w:pgMar w:top="1440" w:right="1440" w:bottom="1440" w:left="1800" w:header="720" w:footer="720" w:gutter="0"/>
          <w:pgNumType w:fmt="lowerRoman"/>
          <w:cols w:space="720"/>
        </w:sectPr>
      </w:pPr>
      <w:r>
        <w:rPr>
          <w:smallCaps w:val="0"/>
          <w:sz w:val="36"/>
        </w:rPr>
        <w:fldChar w:fldCharType="end"/>
      </w:r>
    </w:p>
    <w:p w14:paraId="3E7A9F1C" w14:textId="77777777" w:rsidR="00E54833" w:rsidRDefault="00E54833">
      <w:pPr>
        <w:pStyle w:val="Heading1"/>
      </w:pPr>
      <w:bookmarkStart w:id="20" w:name="_Toc464031724"/>
      <w:bookmarkStart w:id="21" w:name="_Toc464031936"/>
      <w:bookmarkStart w:id="22" w:name="_Toc464031937"/>
      <w:bookmarkStart w:id="23" w:name="_Toc464822048"/>
      <w:bookmarkStart w:id="24" w:name="_Toc226283114"/>
      <w:r>
        <w:lastRenderedPageBreak/>
        <w:t>Introduction</w:t>
      </w:r>
      <w:bookmarkEnd w:id="20"/>
      <w:bookmarkEnd w:id="21"/>
      <w:bookmarkEnd w:id="22"/>
      <w:bookmarkEnd w:id="23"/>
      <w:bookmarkEnd w:id="24"/>
    </w:p>
    <w:p w14:paraId="21CDDBB1" w14:textId="77777777" w:rsidR="00E54833" w:rsidRDefault="00E54833">
      <w:pPr>
        <w:pStyle w:val="Heading2"/>
      </w:pPr>
      <w:bookmarkStart w:id="25" w:name="_Toc464031938"/>
      <w:bookmarkStart w:id="26" w:name="_Toc464822049"/>
      <w:bookmarkStart w:id="27" w:name="_Toc226283115"/>
      <w:r>
        <w:t>Purpose and Intended Audience</w:t>
      </w:r>
      <w:bookmarkEnd w:id="25"/>
      <w:bookmarkEnd w:id="26"/>
      <w:bookmarkEnd w:id="27"/>
    </w:p>
    <w:p w14:paraId="212CCFA6" w14:textId="27BDF094" w:rsidR="00CF7257" w:rsidRDefault="1A3B1103" w:rsidP="5862740C">
      <w:pPr>
        <w:ind w:firstLine="288"/>
      </w:pPr>
      <w:r>
        <w:t>The purpose of the Software Design Document (SDD) is to describe the protocols that will be used in the PICK PMR Insight Collective Knowledge system, as well as to</w:t>
      </w:r>
      <w:r w:rsidR="0CF45CCB">
        <w:t xml:space="preserve"> identify the different components of the system</w:t>
      </w:r>
      <w:r w:rsidR="01BB928E">
        <w:t>, c</w:t>
      </w:r>
      <w:r w:rsidR="5FFD4DEE">
        <w:t xml:space="preserve">ollaborations, responsibilities, and contracts. </w:t>
      </w:r>
      <w:r w:rsidR="0D6366FD">
        <w:t xml:space="preserve">This document also defines how we shall delegate implementations to programmers and will show how we shall derive the tests for pre and post-conditions. </w:t>
      </w:r>
      <w:r w:rsidR="5FFD4DEE">
        <w:t>The</w:t>
      </w:r>
      <w:r w:rsidR="3410BE93">
        <w:t xml:space="preserve"> SDD gives us an improved perspective on the design of the system</w:t>
      </w:r>
      <w:r w:rsidR="4CE468FD">
        <w:t>.</w:t>
      </w:r>
    </w:p>
    <w:p w14:paraId="6A921B5F" w14:textId="055C40D2" w:rsidR="5862740C" w:rsidRDefault="5862740C" w:rsidP="5862740C">
      <w:pPr>
        <w:ind w:firstLine="288"/>
      </w:pPr>
    </w:p>
    <w:p w14:paraId="1F5613CC" w14:textId="13261F96" w:rsidR="5862740C" w:rsidRDefault="5862740C" w:rsidP="5862740C">
      <w:pPr>
        <w:ind w:left="288"/>
      </w:pPr>
    </w:p>
    <w:p w14:paraId="58C0EA4F" w14:textId="106206FE" w:rsidR="4CE468FD" w:rsidRDefault="4CE468FD" w:rsidP="5862740C">
      <w:r>
        <w:t>The intended audience for the SDD is the following:</w:t>
      </w:r>
    </w:p>
    <w:p w14:paraId="767EBBA7" w14:textId="73BAA7B9" w:rsidR="78DF55E4" w:rsidRDefault="78DF55E4" w:rsidP="5862740C">
      <w:pPr>
        <w:rPr>
          <w:b/>
          <w:bCs/>
          <w:color w:val="000000" w:themeColor="text1"/>
        </w:rPr>
      </w:pPr>
      <w:r w:rsidRPr="5862740C">
        <w:rPr>
          <w:b/>
          <w:bCs/>
          <w:color w:val="000000" w:themeColor="text1"/>
        </w:rPr>
        <w:t>Guidance Team Members:</w:t>
      </w:r>
    </w:p>
    <w:p w14:paraId="3319230F" w14:textId="11800A1E" w:rsidR="78DF55E4" w:rsidRDefault="78DF55E4" w:rsidP="5862740C">
      <w:pPr>
        <w:ind w:firstLine="720"/>
      </w:pPr>
      <w:r w:rsidRPr="5862740C">
        <w:rPr>
          <w:color w:val="000000" w:themeColor="text1"/>
        </w:rPr>
        <w:t>Jake Lasley</w:t>
      </w:r>
    </w:p>
    <w:p w14:paraId="1E9BFA9B" w14:textId="2B206D62" w:rsidR="78DF55E4" w:rsidRDefault="78DF55E4" w:rsidP="5862740C">
      <w:pPr>
        <w:ind w:firstLine="720"/>
      </w:pPr>
      <w:r w:rsidRPr="5862740C">
        <w:rPr>
          <w:color w:val="000000" w:themeColor="text1"/>
        </w:rPr>
        <w:t>Steven Roach</w:t>
      </w:r>
    </w:p>
    <w:p w14:paraId="63B5F948" w14:textId="694ED6EF" w:rsidR="78DF55E4" w:rsidRDefault="78DF55E4">
      <w:r w:rsidRPr="5862740C">
        <w:rPr>
          <w:color w:val="000000" w:themeColor="text1"/>
        </w:rPr>
        <w:t xml:space="preserve"> </w:t>
      </w:r>
    </w:p>
    <w:p w14:paraId="32F90727" w14:textId="611BE003" w:rsidR="78DF55E4" w:rsidRPr="00FF3A00" w:rsidRDefault="78DF55E4" w:rsidP="5862740C">
      <w:pPr>
        <w:rPr>
          <w:b/>
          <w:bCs/>
          <w:color w:val="000000" w:themeColor="text1"/>
          <w:lang w:val="es-MX"/>
        </w:rPr>
      </w:pPr>
      <w:r w:rsidRPr="00FF3A00">
        <w:rPr>
          <w:b/>
          <w:bCs/>
          <w:color w:val="000000" w:themeColor="text1"/>
          <w:lang w:val="es-MX"/>
        </w:rPr>
        <w:t>Customer:</w:t>
      </w:r>
    </w:p>
    <w:p w14:paraId="40A81944" w14:textId="14D2C409" w:rsidR="371B5AE7" w:rsidRPr="00FF3A00" w:rsidRDefault="371B5AE7" w:rsidP="5862740C">
      <w:pPr>
        <w:ind w:firstLine="720"/>
        <w:rPr>
          <w:lang w:val="es-MX"/>
        </w:rPr>
      </w:pPr>
      <w:r w:rsidRPr="00FF3A00">
        <w:rPr>
          <w:color w:val="000000" w:themeColor="text1"/>
          <w:lang w:val="es-MX"/>
        </w:rPr>
        <w:t>Dr. Oscar Perez</w:t>
      </w:r>
    </w:p>
    <w:p w14:paraId="703F40C6" w14:textId="175960DF" w:rsidR="371B5AE7" w:rsidRPr="00FF3A00" w:rsidRDefault="371B5AE7" w:rsidP="5862740C">
      <w:pPr>
        <w:ind w:firstLine="720"/>
        <w:rPr>
          <w:color w:val="000000" w:themeColor="text1"/>
          <w:lang w:val="es-MX"/>
        </w:rPr>
      </w:pPr>
      <w:r w:rsidRPr="00FF3A00">
        <w:rPr>
          <w:color w:val="000000" w:themeColor="text1"/>
          <w:lang w:val="es-MX"/>
        </w:rPr>
        <w:t>Vincent Fonseca</w:t>
      </w:r>
    </w:p>
    <w:p w14:paraId="518500F5" w14:textId="31E7C407" w:rsidR="371B5AE7" w:rsidRPr="00FF3A00" w:rsidRDefault="5CB1D7F4" w:rsidP="5862740C">
      <w:pPr>
        <w:ind w:firstLine="720"/>
        <w:rPr>
          <w:color w:val="000000" w:themeColor="text1"/>
          <w:lang w:val="es-MX"/>
        </w:rPr>
      </w:pPr>
      <w:r w:rsidRPr="00FF3A00">
        <w:rPr>
          <w:color w:val="000000" w:themeColor="text1"/>
          <w:lang w:val="es-MX"/>
        </w:rPr>
        <w:t>Herandy Denisse Vazquez</w:t>
      </w:r>
      <w:r w:rsidR="4FE3DD19" w:rsidRPr="00FF3A00">
        <w:rPr>
          <w:color w:val="000000" w:themeColor="text1"/>
          <w:lang w:val="es-MX"/>
        </w:rPr>
        <w:t xml:space="preserve">  </w:t>
      </w:r>
    </w:p>
    <w:p w14:paraId="7553C02E" w14:textId="36ADBF7C" w:rsidR="1FE2D02C" w:rsidRPr="00FF3A00" w:rsidRDefault="1FE2D02C" w:rsidP="5862740C">
      <w:pPr>
        <w:ind w:firstLine="720"/>
        <w:rPr>
          <w:color w:val="000000" w:themeColor="text1"/>
          <w:lang w:val="es-MX"/>
        </w:rPr>
      </w:pPr>
      <w:r w:rsidRPr="00FF3A00">
        <w:rPr>
          <w:color w:val="000000" w:themeColor="text1"/>
          <w:lang w:val="es-MX"/>
        </w:rPr>
        <w:t>Florencia Larsen</w:t>
      </w:r>
    </w:p>
    <w:p w14:paraId="615E613D" w14:textId="70C59182" w:rsidR="1FE2D02C" w:rsidRDefault="1FE2D02C" w:rsidP="5862740C">
      <w:pPr>
        <w:ind w:firstLine="720"/>
        <w:rPr>
          <w:color w:val="000000" w:themeColor="text1"/>
        </w:rPr>
      </w:pPr>
      <w:r w:rsidRPr="5862740C">
        <w:rPr>
          <w:color w:val="000000" w:themeColor="text1"/>
        </w:rPr>
        <w:t>Erick De Nava</w:t>
      </w:r>
    </w:p>
    <w:p w14:paraId="5C9E9E13" w14:textId="4801EE8F" w:rsidR="78DF55E4" w:rsidRDefault="78DF55E4" w:rsidP="5862740C">
      <w:pPr>
        <w:ind w:firstLine="720"/>
      </w:pPr>
      <w:r w:rsidRPr="5862740C">
        <w:rPr>
          <w:color w:val="000000" w:themeColor="text1"/>
        </w:rPr>
        <w:t xml:space="preserve"> </w:t>
      </w:r>
    </w:p>
    <w:p w14:paraId="1036B26B" w14:textId="59B6A2D9" w:rsidR="78DF55E4" w:rsidRDefault="78DF55E4" w:rsidP="5862740C">
      <w:pPr>
        <w:rPr>
          <w:b/>
          <w:bCs/>
          <w:color w:val="000000" w:themeColor="text1"/>
        </w:rPr>
      </w:pPr>
      <w:r w:rsidRPr="5862740C">
        <w:rPr>
          <w:b/>
          <w:bCs/>
          <w:color w:val="000000" w:themeColor="text1"/>
        </w:rPr>
        <w:t>Software Team Members:</w:t>
      </w:r>
    </w:p>
    <w:p w14:paraId="2C3904D9" w14:textId="2B5CE9EC" w:rsidR="78DF55E4" w:rsidRPr="00FF3A00" w:rsidRDefault="78DF55E4" w:rsidP="5862740C">
      <w:pPr>
        <w:ind w:firstLine="720"/>
        <w:rPr>
          <w:lang w:val="es-MX"/>
        </w:rPr>
      </w:pPr>
      <w:r w:rsidRPr="00FF3A00">
        <w:rPr>
          <w:color w:val="000000" w:themeColor="text1"/>
          <w:lang w:val="es-MX"/>
        </w:rPr>
        <w:t>Jay James</w:t>
      </w:r>
    </w:p>
    <w:p w14:paraId="51628D36" w14:textId="22E565F8" w:rsidR="78DF55E4" w:rsidRPr="00FF3A00" w:rsidRDefault="78DF55E4" w:rsidP="5862740C">
      <w:pPr>
        <w:ind w:firstLine="720"/>
        <w:rPr>
          <w:lang w:val="es-MX"/>
        </w:rPr>
      </w:pPr>
      <w:r w:rsidRPr="00FF3A00">
        <w:rPr>
          <w:color w:val="000000" w:themeColor="text1"/>
          <w:lang w:val="es-MX"/>
        </w:rPr>
        <w:t>Adrian Sosa</w:t>
      </w:r>
    </w:p>
    <w:p w14:paraId="52AA994F" w14:textId="1BD76769" w:rsidR="78DF55E4" w:rsidRPr="00FF3A00" w:rsidRDefault="78DF55E4" w:rsidP="5862740C">
      <w:pPr>
        <w:ind w:firstLine="720"/>
        <w:rPr>
          <w:color w:val="000000" w:themeColor="text1"/>
          <w:lang w:val="es-MX"/>
        </w:rPr>
      </w:pPr>
      <w:r w:rsidRPr="00FF3A00">
        <w:rPr>
          <w:color w:val="000000" w:themeColor="text1"/>
          <w:lang w:val="es-MX"/>
        </w:rPr>
        <w:t>Cristian Molina</w:t>
      </w:r>
      <w:r w:rsidR="5C196308" w:rsidRPr="00FF3A00">
        <w:rPr>
          <w:color w:val="000000" w:themeColor="text1"/>
          <w:lang w:val="es-MX"/>
        </w:rPr>
        <w:t xml:space="preserve"> </w:t>
      </w:r>
    </w:p>
    <w:p w14:paraId="314273F0" w14:textId="5BF48433" w:rsidR="78DF55E4" w:rsidRDefault="78DF55E4" w:rsidP="5862740C">
      <w:pPr>
        <w:ind w:firstLine="720"/>
      </w:pPr>
      <w:r w:rsidRPr="5862740C">
        <w:rPr>
          <w:color w:val="000000" w:themeColor="text1"/>
        </w:rPr>
        <w:t>Sergio Nogami</w:t>
      </w:r>
    </w:p>
    <w:p w14:paraId="34C1646C" w14:textId="34FA1A9D" w:rsidR="78DF55E4" w:rsidRDefault="78DF55E4" w:rsidP="5862740C">
      <w:pPr>
        <w:ind w:firstLine="720"/>
      </w:pPr>
      <w:r w:rsidRPr="5862740C">
        <w:rPr>
          <w:color w:val="000000" w:themeColor="text1"/>
        </w:rPr>
        <w:t>Jesus Gomez</w:t>
      </w:r>
    </w:p>
    <w:p w14:paraId="69DF410F" w14:textId="4CDF8B54" w:rsidR="5862740C" w:rsidRDefault="5862740C" w:rsidP="5862740C">
      <w:pPr>
        <w:ind w:left="288"/>
      </w:pPr>
    </w:p>
    <w:p w14:paraId="7C70C56C" w14:textId="0491C6EC" w:rsidR="5862740C" w:rsidRDefault="5862740C" w:rsidP="5862740C">
      <w:pPr>
        <w:ind w:left="288"/>
      </w:pPr>
    </w:p>
    <w:p w14:paraId="58A30D56" w14:textId="77777777" w:rsidR="00E54833" w:rsidRPr="00722594" w:rsidRDefault="00E54833" w:rsidP="00722594">
      <w:pPr>
        <w:pStyle w:val="Heading2"/>
      </w:pPr>
      <w:bookmarkStart w:id="28" w:name="_Toc425134230"/>
      <w:bookmarkStart w:id="29" w:name="_Toc461626769"/>
      <w:bookmarkStart w:id="30" w:name="_Toc464031939"/>
      <w:bookmarkStart w:id="31" w:name="_Toc464822050"/>
      <w:bookmarkStart w:id="32" w:name="_Toc226283116"/>
      <w:r>
        <w:t>Scope</w:t>
      </w:r>
      <w:bookmarkEnd w:id="28"/>
      <w:bookmarkEnd w:id="29"/>
      <w:r>
        <w:t xml:space="preserve"> of Product</w:t>
      </w:r>
      <w:bookmarkEnd w:id="30"/>
      <w:bookmarkEnd w:id="31"/>
      <w:bookmarkEnd w:id="32"/>
    </w:p>
    <w:p w14:paraId="5043CB0F" w14:textId="7BAA4851" w:rsidR="00E15A23" w:rsidRDefault="0D13759C" w:rsidP="5862740C">
      <w:pPr>
        <w:pStyle w:val="Paragraph"/>
        <w:ind w:left="288" w:firstLine="720"/>
      </w:pPr>
      <w:r w:rsidRPr="5862740C">
        <w:rPr>
          <w:color w:val="000000" w:themeColor="text1"/>
        </w:rPr>
        <w:t>The Lethality Survivability &amp; Human Systems Integration Directorate (LSH) works with the Department of Defense (DOD) to perform operational testing on technology systems to provide secure, resilient capabilities in the expected operational environment. The LSH or White team will analyze the flow of events that occurred during adversarial attacks between the Red and Blue teams to validate what happened during the attack. The Red team performs the attacks and the Blue team tries to mitigate them. The scope of PICK PMR Insights Collective tool will cover the need of the LSH to draw relationships between the events that occurred between the Red and Blue teams. The PMR tool will not draw the correlation of events itself but rather ease the process of drawing the correlations for the analyst.</w:t>
      </w:r>
    </w:p>
    <w:p w14:paraId="54F9AE05" w14:textId="758AADDC" w:rsidR="008F5BE0" w:rsidRDefault="008F5BE0" w:rsidP="5862740C">
      <w:pPr>
        <w:pStyle w:val="Paragraph"/>
        <w:ind w:left="720"/>
      </w:pPr>
    </w:p>
    <w:p w14:paraId="071E4E01" w14:textId="77777777" w:rsidR="00E54833" w:rsidRDefault="00E54833">
      <w:pPr>
        <w:pStyle w:val="Heading2"/>
      </w:pPr>
      <w:bookmarkStart w:id="33" w:name="_Toc226283120"/>
      <w:bookmarkStart w:id="34" w:name="_Toc425134231"/>
      <w:bookmarkStart w:id="35" w:name="_Toc461626770"/>
      <w:bookmarkStart w:id="36" w:name="_Toc464031940"/>
      <w:bookmarkStart w:id="37" w:name="_Toc464822051"/>
      <w:r>
        <w:t>References</w:t>
      </w:r>
      <w:bookmarkEnd w:id="33"/>
    </w:p>
    <w:p w14:paraId="526F74D5" w14:textId="5410C161" w:rsidR="22D0622A" w:rsidRDefault="22D0622A" w:rsidP="5862740C">
      <w:r w:rsidRPr="5862740C">
        <w:rPr>
          <w:color w:val="000000" w:themeColor="text1"/>
        </w:rPr>
        <w:t>[1] ￼Elsa Tai (2018), “Prevent, Mitigate, and Recover (PMR) Insight Collective Knowledge System (PICK)</w:t>
      </w:r>
    </w:p>
    <w:p w14:paraId="03D970BD" w14:textId="5F62D380" w:rsidR="22D0622A" w:rsidRDefault="22D0622A">
      <w:r>
        <w:t xml:space="preserve">Software Requirements Specification </w:t>
      </w:r>
      <w:r w:rsidRPr="5862740C">
        <w:rPr>
          <w:color w:val="000000" w:themeColor="text1"/>
        </w:rPr>
        <w:t>” UTEP, Sept 2020.</w:t>
      </w:r>
    </w:p>
    <w:p w14:paraId="63F17504" w14:textId="42DE5FC8" w:rsidR="22D0622A" w:rsidRDefault="22D0622A">
      <w:r w:rsidRPr="5862740C">
        <w:t>[2] O. Perez et al, Requirements Definition Document, Lethality, Survivability and HSI Directorate, 2019.</w:t>
      </w:r>
    </w:p>
    <w:p w14:paraId="308BF6AF" w14:textId="72282680" w:rsidR="22D0622A" w:rsidRDefault="22D0622A" w:rsidP="5862740C">
      <w:r w:rsidRPr="5862740C">
        <w:t xml:space="preserve">[3] “Components and Containers in AWT”. Internet: </w:t>
      </w:r>
      <w:hyperlink r:id="rId11">
        <w:r w:rsidRPr="5862740C">
          <w:rPr>
            <w:rStyle w:val="Hyperlink"/>
          </w:rPr>
          <w:t>https://www.cs.utexas.edu/~mitra/csSpring2009/cs313/lectures/GUIComponents.html</w:t>
        </w:r>
      </w:hyperlink>
      <w:r w:rsidRPr="5862740C">
        <w:t>, 2009 [Jan. 28, 2019]</w:t>
      </w:r>
      <w:r>
        <w:br/>
      </w:r>
    </w:p>
    <w:p w14:paraId="08AE502D" w14:textId="6918DFA1" w:rsidR="5862740C" w:rsidRDefault="5862740C" w:rsidP="5862740C">
      <w:pPr>
        <w:pStyle w:val="Paragraph"/>
        <w:ind w:left="2160"/>
        <w:sectPr w:rsidR="5862740C">
          <w:headerReference w:type="default" r:id="rId12"/>
          <w:footerReference w:type="default" r:id="rId13"/>
          <w:pgSz w:w="12240" w:h="15840" w:code="1"/>
          <w:pgMar w:top="1440" w:right="1440" w:bottom="1440" w:left="1800" w:header="720" w:footer="720" w:gutter="0"/>
          <w:pgNumType w:start="1"/>
          <w:cols w:space="720"/>
        </w:sectPr>
      </w:pPr>
    </w:p>
    <w:p w14:paraId="65E7AD01" w14:textId="77777777" w:rsidR="00E54833" w:rsidRDefault="632BA828">
      <w:pPr>
        <w:pStyle w:val="Heading2"/>
      </w:pPr>
      <w:bookmarkStart w:id="38" w:name="_Toc226283121"/>
      <w:r w:rsidRPr="21371D46">
        <w:lastRenderedPageBreak/>
        <w:t>Definitions, Acronyms, and Abbreviations</w:t>
      </w:r>
      <w:bookmarkEnd w:id="34"/>
      <w:bookmarkEnd w:id="35"/>
      <w:bookmarkEnd w:id="36"/>
      <w:bookmarkEnd w:id="37"/>
      <w:bookmarkEnd w:id="38"/>
    </w:p>
    <w:p w14:paraId="2ECE81C1" w14:textId="5457AEA3" w:rsidR="387E83E1" w:rsidRDefault="516BFC16" w:rsidP="21371D46">
      <w:pPr>
        <w:ind w:left="432" w:hanging="432"/>
        <w:jc w:val="both"/>
        <w:rPr>
          <w:color w:val="000000" w:themeColor="text1"/>
        </w:rPr>
      </w:pPr>
      <w:r w:rsidRPr="21371D46">
        <w:rPr>
          <w:color w:val="000000" w:themeColor="text1"/>
        </w:rPr>
        <w:t>Table 1 shall provide the definitions for terms that are used throughout this document and our project overall.</w:t>
      </w:r>
    </w:p>
    <w:p w14:paraId="3221754A" w14:textId="7276883C" w:rsidR="387E83E1" w:rsidRDefault="516BFC16" w:rsidP="21371D46">
      <w:pPr>
        <w:ind w:left="432" w:hanging="432"/>
        <w:jc w:val="both"/>
        <w:rPr>
          <w:color w:val="000000" w:themeColor="text1"/>
        </w:rPr>
      </w:pPr>
      <w:r w:rsidRPr="21371D46">
        <w:rPr>
          <w:color w:val="000000" w:themeColor="text1"/>
        </w:rPr>
        <w:t>These are terms that were also mentioned in the course as well as the SRS document.</w:t>
      </w:r>
    </w:p>
    <w:p w14:paraId="32E1BFAF" w14:textId="77777777" w:rsidR="00E54833" w:rsidRDefault="632BA828">
      <w:pPr>
        <w:pStyle w:val="Heading3"/>
      </w:pPr>
      <w:bookmarkStart w:id="39" w:name="_Toc425134232"/>
      <w:bookmarkStart w:id="40" w:name="_Toc461626771"/>
      <w:bookmarkStart w:id="41" w:name="_Toc464031941"/>
      <w:bookmarkStart w:id="42" w:name="_Toc464822052"/>
      <w:bookmarkStart w:id="43" w:name="_Toc226283122"/>
      <w:r w:rsidRPr="21371D46">
        <w:t>Definitions</w:t>
      </w:r>
      <w:bookmarkEnd w:id="39"/>
      <w:bookmarkEnd w:id="40"/>
      <w:bookmarkEnd w:id="41"/>
      <w:bookmarkEnd w:id="42"/>
      <w:bookmarkEnd w:id="4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95"/>
        <w:gridCol w:w="4495"/>
      </w:tblGrid>
      <w:tr w:rsidR="00E15A23" w14:paraId="44E871BC" w14:textId="77777777" w:rsidTr="1201CF67">
        <w:tc>
          <w:tcPr>
            <w:tcW w:w="4608" w:type="dxa"/>
          </w:tcPr>
          <w:p w14:paraId="144A5D23" w14:textId="40BEDE5B" w:rsidR="00E15A23" w:rsidRPr="00E15A23" w:rsidRDefault="0DA8899A" w:rsidP="21371D46">
            <w:pPr>
              <w:pStyle w:val="Paragraph"/>
              <w:jc w:val="center"/>
              <w:rPr>
                <w:b/>
                <w:bCs/>
              </w:rPr>
            </w:pPr>
            <w:r w:rsidRPr="21371D46">
              <w:rPr>
                <w:b/>
                <w:bCs/>
              </w:rPr>
              <w:t>Class</w:t>
            </w:r>
          </w:p>
        </w:tc>
        <w:tc>
          <w:tcPr>
            <w:tcW w:w="4608" w:type="dxa"/>
          </w:tcPr>
          <w:p w14:paraId="738610EB" w14:textId="2EED2B03" w:rsidR="00E15A23" w:rsidRDefault="7B8B7C8B" w:rsidP="21371D46">
            <w:pPr>
              <w:pStyle w:val="Paragraph"/>
              <w:jc w:val="center"/>
              <w:rPr>
                <w:color w:val="000000" w:themeColor="text1"/>
              </w:rPr>
            </w:pPr>
            <w:r w:rsidRPr="21371D46">
              <w:rPr>
                <w:color w:val="000000" w:themeColor="text1"/>
              </w:rPr>
              <w:t>A representation of an object (i.e. a template definition of the methods and variables on an object)</w:t>
            </w:r>
          </w:p>
        </w:tc>
      </w:tr>
      <w:tr w:rsidR="00F50FC1" w14:paraId="637805D2" w14:textId="77777777" w:rsidTr="1201CF67">
        <w:tc>
          <w:tcPr>
            <w:tcW w:w="4608" w:type="dxa"/>
          </w:tcPr>
          <w:p w14:paraId="463F29E8" w14:textId="265C3876" w:rsidR="00F50FC1" w:rsidRPr="00E15A23" w:rsidRDefault="0DA8899A" w:rsidP="21371D46">
            <w:pPr>
              <w:pStyle w:val="Paragraph"/>
              <w:jc w:val="center"/>
              <w:rPr>
                <w:b/>
                <w:bCs/>
              </w:rPr>
            </w:pPr>
            <w:r w:rsidRPr="21371D46">
              <w:rPr>
                <w:b/>
                <w:bCs/>
              </w:rPr>
              <w:t>Responsibility</w:t>
            </w:r>
          </w:p>
        </w:tc>
        <w:tc>
          <w:tcPr>
            <w:tcW w:w="4608" w:type="dxa"/>
          </w:tcPr>
          <w:p w14:paraId="3B7B4B86" w14:textId="20B0A50C" w:rsidR="00F50FC1" w:rsidRDefault="0023DE49" w:rsidP="21371D46">
            <w:pPr>
              <w:pStyle w:val="Paragraph"/>
              <w:jc w:val="center"/>
            </w:pPr>
            <w:r w:rsidRPr="21371D46">
              <w:t xml:space="preserve">What an object knows or does </w:t>
            </w:r>
          </w:p>
        </w:tc>
      </w:tr>
      <w:tr w:rsidR="5862740C" w14:paraId="3112EC8C" w14:textId="77777777" w:rsidTr="1201CF67">
        <w:tc>
          <w:tcPr>
            <w:tcW w:w="4495" w:type="dxa"/>
          </w:tcPr>
          <w:p w14:paraId="04E2271E" w14:textId="4F2CD787" w:rsidR="329FCB9F" w:rsidRDefault="3E08D0BD" w:rsidP="21371D46">
            <w:pPr>
              <w:pStyle w:val="Paragraph"/>
              <w:jc w:val="center"/>
              <w:rPr>
                <w:b/>
                <w:bCs/>
              </w:rPr>
            </w:pPr>
            <w:r w:rsidRPr="21371D46">
              <w:rPr>
                <w:b/>
                <w:bCs/>
              </w:rPr>
              <w:t>Contract</w:t>
            </w:r>
          </w:p>
        </w:tc>
        <w:tc>
          <w:tcPr>
            <w:tcW w:w="4495" w:type="dxa"/>
          </w:tcPr>
          <w:p w14:paraId="3966B5A9" w14:textId="378B063B" w:rsidR="329FCB9F" w:rsidRDefault="3E08D0BD" w:rsidP="21371D46">
            <w:pPr>
              <w:pStyle w:val="Paragraph"/>
              <w:jc w:val="center"/>
            </w:pPr>
            <w:r w:rsidRPr="21371D46">
              <w:t>Set of cohesive responsibilities</w:t>
            </w:r>
          </w:p>
        </w:tc>
      </w:tr>
      <w:tr w:rsidR="5862740C" w14:paraId="1FFA5505" w14:textId="77777777" w:rsidTr="1201CF67">
        <w:tc>
          <w:tcPr>
            <w:tcW w:w="4495" w:type="dxa"/>
          </w:tcPr>
          <w:p w14:paraId="2C963DF1" w14:textId="31B337BB" w:rsidR="329FCB9F" w:rsidRDefault="3E08D0BD" w:rsidP="21371D46">
            <w:pPr>
              <w:pStyle w:val="Paragraph"/>
              <w:jc w:val="center"/>
              <w:rPr>
                <w:b/>
                <w:bCs/>
              </w:rPr>
            </w:pPr>
            <w:r w:rsidRPr="21371D46">
              <w:rPr>
                <w:b/>
                <w:bCs/>
              </w:rPr>
              <w:t>Protocol</w:t>
            </w:r>
          </w:p>
        </w:tc>
        <w:tc>
          <w:tcPr>
            <w:tcW w:w="4495" w:type="dxa"/>
          </w:tcPr>
          <w:p w14:paraId="038A9211" w14:textId="4D3E874F" w:rsidR="329FCB9F" w:rsidRDefault="3E08D0BD" w:rsidP="21371D46">
            <w:pPr>
              <w:pStyle w:val="Paragraph"/>
              <w:jc w:val="center"/>
            </w:pPr>
            <w:r w:rsidRPr="21371D46">
              <w:t>Set of signatures for methods to be implemented</w:t>
            </w:r>
          </w:p>
        </w:tc>
      </w:tr>
      <w:tr w:rsidR="1201CF67" w14:paraId="49F6B864" w14:textId="77777777" w:rsidTr="1201CF67">
        <w:tc>
          <w:tcPr>
            <w:tcW w:w="4495" w:type="dxa"/>
          </w:tcPr>
          <w:p w14:paraId="073AD009" w14:textId="66627AC5" w:rsidR="60443724" w:rsidRDefault="60443724" w:rsidP="1201CF67">
            <w:pPr>
              <w:pStyle w:val="Paragraph"/>
              <w:jc w:val="center"/>
              <w:rPr>
                <w:b/>
                <w:bCs/>
              </w:rPr>
            </w:pPr>
            <w:r w:rsidRPr="1201CF67">
              <w:rPr>
                <w:b/>
                <w:bCs/>
              </w:rPr>
              <w:t>Collaboration</w:t>
            </w:r>
          </w:p>
        </w:tc>
        <w:tc>
          <w:tcPr>
            <w:tcW w:w="4495" w:type="dxa"/>
          </w:tcPr>
          <w:p w14:paraId="3E525585" w14:textId="0513F61A" w:rsidR="60443724" w:rsidRDefault="60443724" w:rsidP="1201CF67">
            <w:pPr>
              <w:pStyle w:val="Paragraph"/>
              <w:jc w:val="center"/>
            </w:pPr>
            <w:r>
              <w:t>Set of cohesive responsibilities</w:t>
            </w:r>
          </w:p>
        </w:tc>
      </w:tr>
      <w:tr w:rsidR="1201CF67" w14:paraId="6A4F0088" w14:textId="77777777" w:rsidTr="1201CF67">
        <w:tc>
          <w:tcPr>
            <w:tcW w:w="4495" w:type="dxa"/>
          </w:tcPr>
          <w:p w14:paraId="30B5DCE2" w14:textId="487A3C06" w:rsidR="60443724" w:rsidRDefault="60443724" w:rsidP="1201CF67">
            <w:pPr>
              <w:pStyle w:val="Paragraph"/>
              <w:jc w:val="center"/>
              <w:rPr>
                <w:b/>
                <w:bCs/>
              </w:rPr>
            </w:pPr>
            <w:r w:rsidRPr="1201CF67">
              <w:rPr>
                <w:b/>
                <w:bCs/>
              </w:rPr>
              <w:t>Subsystem</w:t>
            </w:r>
          </w:p>
        </w:tc>
        <w:tc>
          <w:tcPr>
            <w:tcW w:w="4495" w:type="dxa"/>
          </w:tcPr>
          <w:p w14:paraId="783ECD37" w14:textId="2DA14480" w:rsidR="60443724" w:rsidRDefault="60443724" w:rsidP="1201CF67">
            <w:pPr>
              <w:pStyle w:val="Paragraph"/>
              <w:jc w:val="center"/>
              <w:rPr>
                <w:sz w:val="24"/>
                <w:szCs w:val="24"/>
              </w:rPr>
            </w:pPr>
            <w:r w:rsidRPr="1201CF67">
              <w:rPr>
                <w:sz w:val="22"/>
                <w:szCs w:val="22"/>
              </w:rPr>
              <w:t>Set of Cohesive classes that collaborate among themselves to assist a set of contracts</w:t>
            </w:r>
          </w:p>
        </w:tc>
      </w:tr>
      <w:tr w:rsidR="1201CF67" w14:paraId="6A3C5840" w14:textId="77777777" w:rsidTr="1201CF67">
        <w:tc>
          <w:tcPr>
            <w:tcW w:w="4495" w:type="dxa"/>
          </w:tcPr>
          <w:p w14:paraId="291EEE7E" w14:textId="322A4963" w:rsidR="60443724" w:rsidRDefault="60443724" w:rsidP="1201CF67">
            <w:pPr>
              <w:pStyle w:val="Paragraph"/>
              <w:jc w:val="center"/>
              <w:rPr>
                <w:b/>
                <w:bCs/>
              </w:rPr>
            </w:pPr>
            <w:r w:rsidRPr="1201CF67">
              <w:rPr>
                <w:b/>
                <w:bCs/>
              </w:rPr>
              <w:t>Pre-Condition</w:t>
            </w:r>
          </w:p>
        </w:tc>
        <w:tc>
          <w:tcPr>
            <w:tcW w:w="4495" w:type="dxa"/>
          </w:tcPr>
          <w:p w14:paraId="0BC5BC6C" w14:textId="47A1107A" w:rsidR="60443724" w:rsidRDefault="60443724" w:rsidP="1201CF67">
            <w:pPr>
              <w:pStyle w:val="Paragraph"/>
              <w:jc w:val="center"/>
            </w:pPr>
            <w:r w:rsidRPr="1201CF67">
              <w:t xml:space="preserve">Capture the conditions that must be true </w:t>
            </w:r>
            <w:r w:rsidR="7EA65F81" w:rsidRPr="1201CF67">
              <w:t>for</w:t>
            </w:r>
            <w:r w:rsidRPr="1201CF67">
              <w:t xml:space="preserve"> the method to execute correctly</w:t>
            </w:r>
          </w:p>
        </w:tc>
      </w:tr>
      <w:tr w:rsidR="1201CF67" w14:paraId="18113DCA" w14:textId="77777777" w:rsidTr="1201CF67">
        <w:tc>
          <w:tcPr>
            <w:tcW w:w="4495" w:type="dxa"/>
          </w:tcPr>
          <w:p w14:paraId="7832B47D" w14:textId="461E1FA3" w:rsidR="60443724" w:rsidRDefault="60443724" w:rsidP="1201CF67">
            <w:pPr>
              <w:pStyle w:val="Paragraph"/>
              <w:jc w:val="center"/>
              <w:rPr>
                <w:b/>
                <w:bCs/>
              </w:rPr>
            </w:pPr>
            <w:r w:rsidRPr="1201CF67">
              <w:rPr>
                <w:b/>
                <w:bCs/>
              </w:rPr>
              <w:t>Post-Condition</w:t>
            </w:r>
          </w:p>
        </w:tc>
        <w:tc>
          <w:tcPr>
            <w:tcW w:w="4495" w:type="dxa"/>
          </w:tcPr>
          <w:p w14:paraId="462C1A2D" w14:textId="20FAF338" w:rsidR="60443724" w:rsidRDefault="60443724" w:rsidP="1201CF67">
            <w:pPr>
              <w:pStyle w:val="Paragraph"/>
              <w:jc w:val="center"/>
            </w:pPr>
            <w:r w:rsidRPr="1201CF67">
              <w:t>Section that states what is true when the method completes execution</w:t>
            </w:r>
          </w:p>
        </w:tc>
      </w:tr>
    </w:tbl>
    <w:p w14:paraId="44240CC4" w14:textId="6B701500" w:rsidR="5862740C" w:rsidRDefault="5862740C" w:rsidP="21371D46"/>
    <w:p w14:paraId="3A0FF5F2" w14:textId="77777777" w:rsidR="00F50FC1" w:rsidRDefault="00F50FC1" w:rsidP="21371D46">
      <w:pPr>
        <w:pStyle w:val="Paragraph"/>
      </w:pPr>
    </w:p>
    <w:p w14:paraId="1DAC6A7B" w14:textId="77777777" w:rsidR="00E54833" w:rsidRDefault="632BA828">
      <w:pPr>
        <w:pStyle w:val="Heading3"/>
      </w:pPr>
      <w:bookmarkStart w:id="44" w:name="_Toc425134233"/>
      <w:bookmarkStart w:id="45" w:name="_Toc461626772"/>
      <w:bookmarkStart w:id="46" w:name="_Toc464031942"/>
      <w:bookmarkStart w:id="47" w:name="_Toc464822053"/>
      <w:bookmarkStart w:id="48" w:name="_Toc226283123"/>
      <w:r w:rsidRPr="21371D46">
        <w:t>Acronyms</w:t>
      </w:r>
      <w:bookmarkEnd w:id="44"/>
      <w:bookmarkEnd w:id="45"/>
      <w:bookmarkEnd w:id="46"/>
      <w:bookmarkEnd w:id="47"/>
      <w:bookmarkEnd w:id="48"/>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6"/>
        <w:gridCol w:w="4504"/>
      </w:tblGrid>
      <w:tr w:rsidR="00F50FC1" w14:paraId="5630AD66" w14:textId="77777777" w:rsidTr="1201CF67">
        <w:tc>
          <w:tcPr>
            <w:tcW w:w="4608" w:type="dxa"/>
          </w:tcPr>
          <w:p w14:paraId="61829076" w14:textId="45DA0799" w:rsidR="00F50FC1" w:rsidRPr="00534CDA" w:rsidRDefault="3D61A323" w:rsidP="21371D46">
            <w:pPr>
              <w:pStyle w:val="Paragraph"/>
              <w:jc w:val="center"/>
              <w:rPr>
                <w:b/>
                <w:bCs/>
              </w:rPr>
            </w:pPr>
            <w:r w:rsidRPr="21371D46">
              <w:rPr>
                <w:b/>
                <w:bCs/>
              </w:rPr>
              <w:t>SDD</w:t>
            </w:r>
          </w:p>
        </w:tc>
        <w:tc>
          <w:tcPr>
            <w:tcW w:w="4608" w:type="dxa"/>
          </w:tcPr>
          <w:p w14:paraId="2BA226A1" w14:textId="16049878" w:rsidR="00F50FC1" w:rsidRDefault="3D61A323" w:rsidP="21371D46">
            <w:pPr>
              <w:pStyle w:val="Paragraph"/>
              <w:jc w:val="center"/>
            </w:pPr>
            <w:r w:rsidRPr="21371D46">
              <w:t>Software Design Document</w:t>
            </w:r>
          </w:p>
        </w:tc>
      </w:tr>
      <w:tr w:rsidR="5862740C" w14:paraId="37003479" w14:textId="77777777" w:rsidTr="1201CF67">
        <w:tc>
          <w:tcPr>
            <w:tcW w:w="4495" w:type="dxa"/>
          </w:tcPr>
          <w:p w14:paraId="6116FA6D" w14:textId="4F575059" w:rsidR="7FF2F772" w:rsidRDefault="3D61A323" w:rsidP="21371D46">
            <w:pPr>
              <w:pStyle w:val="Paragraph"/>
              <w:jc w:val="center"/>
              <w:rPr>
                <w:b/>
                <w:bCs/>
              </w:rPr>
            </w:pPr>
            <w:r w:rsidRPr="21371D46">
              <w:rPr>
                <w:b/>
                <w:bCs/>
              </w:rPr>
              <w:t>PICK</w:t>
            </w:r>
          </w:p>
        </w:tc>
        <w:tc>
          <w:tcPr>
            <w:tcW w:w="4495" w:type="dxa"/>
          </w:tcPr>
          <w:p w14:paraId="51C5320C" w14:textId="56692D9E" w:rsidR="3C4FB652" w:rsidRDefault="0472E190" w:rsidP="21371D46">
            <w:pPr>
              <w:pStyle w:val="Paragraph"/>
              <w:jc w:val="center"/>
            </w:pPr>
            <w:r w:rsidRPr="21371D46">
              <w:t>PMR Insight Collective Knowledge</w:t>
            </w:r>
          </w:p>
        </w:tc>
      </w:tr>
      <w:tr w:rsidR="5862740C" w14:paraId="2D001CE9" w14:textId="77777777" w:rsidTr="1201CF67">
        <w:tc>
          <w:tcPr>
            <w:tcW w:w="4495" w:type="dxa"/>
          </w:tcPr>
          <w:p w14:paraId="4682840C" w14:textId="35698643" w:rsidR="7FF2F772" w:rsidRDefault="3D61A323" w:rsidP="21371D46">
            <w:pPr>
              <w:pStyle w:val="Paragraph"/>
              <w:jc w:val="center"/>
              <w:rPr>
                <w:b/>
                <w:bCs/>
              </w:rPr>
            </w:pPr>
            <w:r w:rsidRPr="21371D46">
              <w:rPr>
                <w:b/>
                <w:bCs/>
              </w:rPr>
              <w:t>SRS</w:t>
            </w:r>
          </w:p>
        </w:tc>
        <w:tc>
          <w:tcPr>
            <w:tcW w:w="4495" w:type="dxa"/>
          </w:tcPr>
          <w:p w14:paraId="061FDD0E" w14:textId="761D18B5" w:rsidR="1FF2A330" w:rsidRDefault="16E1D974" w:rsidP="21371D46">
            <w:pPr>
              <w:pStyle w:val="Paragraph"/>
              <w:jc w:val="center"/>
            </w:pPr>
            <w:r w:rsidRPr="21371D46">
              <w:t>Software Requirement Specification document</w:t>
            </w:r>
          </w:p>
        </w:tc>
      </w:tr>
      <w:tr w:rsidR="5862740C" w14:paraId="6E51FD48" w14:textId="77777777" w:rsidTr="1201CF67">
        <w:tc>
          <w:tcPr>
            <w:tcW w:w="4495" w:type="dxa"/>
          </w:tcPr>
          <w:p w14:paraId="49B4AD9A" w14:textId="4EA8751D" w:rsidR="5862740C" w:rsidRDefault="2A04668F" w:rsidP="21371D46">
            <w:pPr>
              <w:pStyle w:val="Paragraph"/>
              <w:jc w:val="center"/>
              <w:rPr>
                <w:b/>
                <w:bCs/>
              </w:rPr>
            </w:pPr>
            <w:r w:rsidRPr="1201CF67">
              <w:rPr>
                <w:b/>
                <w:bCs/>
              </w:rPr>
              <w:t>ARL</w:t>
            </w:r>
          </w:p>
        </w:tc>
        <w:tc>
          <w:tcPr>
            <w:tcW w:w="4495" w:type="dxa"/>
          </w:tcPr>
          <w:p w14:paraId="1E8F56AF" w14:textId="20A1EB14" w:rsidR="5862740C" w:rsidRDefault="2A04668F" w:rsidP="21371D46">
            <w:pPr>
              <w:pStyle w:val="Paragraph"/>
              <w:jc w:val="center"/>
            </w:pPr>
            <w:r>
              <w:t>Army Research Lab</w:t>
            </w:r>
          </w:p>
        </w:tc>
      </w:tr>
      <w:tr w:rsidR="1201CF67" w14:paraId="1B719BCD" w14:textId="77777777" w:rsidTr="1201CF67">
        <w:tc>
          <w:tcPr>
            <w:tcW w:w="4486" w:type="dxa"/>
          </w:tcPr>
          <w:p w14:paraId="439DE587" w14:textId="0DB5FD79" w:rsidR="2A04668F" w:rsidRDefault="2A04668F" w:rsidP="1201CF67">
            <w:pPr>
              <w:pStyle w:val="Paragraph"/>
              <w:jc w:val="center"/>
              <w:rPr>
                <w:b/>
                <w:bCs/>
              </w:rPr>
            </w:pPr>
            <w:r w:rsidRPr="1201CF67">
              <w:rPr>
                <w:b/>
                <w:bCs/>
              </w:rPr>
              <w:t>OCR</w:t>
            </w:r>
          </w:p>
        </w:tc>
        <w:tc>
          <w:tcPr>
            <w:tcW w:w="4504" w:type="dxa"/>
          </w:tcPr>
          <w:p w14:paraId="26069860" w14:textId="14010B73" w:rsidR="2A04668F" w:rsidRDefault="2A04668F" w:rsidP="1201CF67">
            <w:pPr>
              <w:pStyle w:val="Paragraph"/>
              <w:jc w:val="center"/>
            </w:pPr>
            <w:r>
              <w:t>Optical Character Recognition software</w:t>
            </w:r>
          </w:p>
        </w:tc>
      </w:tr>
      <w:tr w:rsidR="1201CF67" w14:paraId="5E5A1FE3" w14:textId="77777777" w:rsidTr="1201CF67">
        <w:tc>
          <w:tcPr>
            <w:tcW w:w="4486" w:type="dxa"/>
          </w:tcPr>
          <w:p w14:paraId="22DF5A3B" w14:textId="43027E55" w:rsidR="2A04668F" w:rsidRDefault="2A04668F" w:rsidP="1201CF67">
            <w:pPr>
              <w:pStyle w:val="Paragraph"/>
              <w:jc w:val="center"/>
              <w:rPr>
                <w:b/>
                <w:bCs/>
              </w:rPr>
            </w:pPr>
            <w:r w:rsidRPr="1201CF67">
              <w:rPr>
                <w:b/>
                <w:bCs/>
              </w:rPr>
              <w:t>GUI</w:t>
            </w:r>
          </w:p>
        </w:tc>
        <w:tc>
          <w:tcPr>
            <w:tcW w:w="4504" w:type="dxa"/>
          </w:tcPr>
          <w:p w14:paraId="1DFFDC52" w14:textId="0B334E3F" w:rsidR="2A04668F" w:rsidRDefault="2A04668F" w:rsidP="1201CF67">
            <w:pPr>
              <w:pStyle w:val="Paragraph"/>
              <w:jc w:val="center"/>
            </w:pPr>
            <w:r>
              <w:t>Graphical User Interface</w:t>
            </w:r>
          </w:p>
        </w:tc>
      </w:tr>
    </w:tbl>
    <w:p w14:paraId="17AD93B2" w14:textId="77777777" w:rsidR="00F50FC1" w:rsidRDefault="00F50FC1" w:rsidP="21371D46">
      <w:pPr>
        <w:pStyle w:val="Paragraph"/>
      </w:pPr>
    </w:p>
    <w:p w14:paraId="0DE4B5B7" w14:textId="77777777" w:rsidR="00E15A23" w:rsidRDefault="00E15A23" w:rsidP="21371D46">
      <w:pPr>
        <w:pStyle w:val="Paragraph"/>
      </w:pPr>
    </w:p>
    <w:p w14:paraId="09D94A9D" w14:textId="77777777" w:rsidR="00E54833" w:rsidRDefault="632BA828">
      <w:pPr>
        <w:pStyle w:val="Heading3"/>
      </w:pPr>
      <w:bookmarkStart w:id="49" w:name="_Toc464822054"/>
      <w:bookmarkStart w:id="50" w:name="_Toc226283124"/>
      <w:r w:rsidRPr="21371D46">
        <w:t>Abbreviations</w:t>
      </w:r>
      <w:bookmarkEnd w:id="49"/>
      <w:bookmarkEnd w:id="5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8"/>
        <w:gridCol w:w="4502"/>
      </w:tblGrid>
      <w:tr w:rsidR="00F50FC1" w14:paraId="66204FF1" w14:textId="77777777" w:rsidTr="360475BF">
        <w:tc>
          <w:tcPr>
            <w:tcW w:w="4608" w:type="dxa"/>
          </w:tcPr>
          <w:p w14:paraId="2DBF0D7D" w14:textId="105A014B" w:rsidR="00F50FC1" w:rsidRPr="00534CDA" w:rsidRDefault="2A77333B" w:rsidP="21371D46">
            <w:pPr>
              <w:pStyle w:val="Paragraph"/>
              <w:jc w:val="center"/>
              <w:rPr>
                <w:b/>
                <w:bCs/>
              </w:rPr>
            </w:pPr>
            <w:r w:rsidRPr="21371D46">
              <w:rPr>
                <w:b/>
                <w:bCs/>
              </w:rPr>
              <w:t>e.g.</w:t>
            </w:r>
          </w:p>
        </w:tc>
        <w:tc>
          <w:tcPr>
            <w:tcW w:w="4608" w:type="dxa"/>
          </w:tcPr>
          <w:p w14:paraId="6B62F1B3" w14:textId="29642F0A" w:rsidR="00F50FC1" w:rsidRDefault="2A77333B" w:rsidP="21371D46">
            <w:pPr>
              <w:pStyle w:val="Paragraph"/>
              <w:jc w:val="center"/>
            </w:pPr>
            <w:r w:rsidRPr="21371D46">
              <w:t>For example</w:t>
            </w:r>
          </w:p>
        </w:tc>
      </w:tr>
      <w:tr w:rsidR="00F50FC1" w14:paraId="02F2C34E" w14:textId="77777777" w:rsidTr="360475BF">
        <w:tc>
          <w:tcPr>
            <w:tcW w:w="4608" w:type="dxa"/>
          </w:tcPr>
          <w:p w14:paraId="680A4E5D" w14:textId="26F191C0" w:rsidR="00F50FC1" w:rsidRPr="00534CDA" w:rsidRDefault="1F1952C3" w:rsidP="21371D46">
            <w:pPr>
              <w:pStyle w:val="Paragraph"/>
              <w:jc w:val="center"/>
              <w:rPr>
                <w:b/>
                <w:bCs/>
              </w:rPr>
            </w:pPr>
            <w:r w:rsidRPr="21371D46">
              <w:rPr>
                <w:b/>
                <w:bCs/>
              </w:rPr>
              <w:t>i</w:t>
            </w:r>
            <w:r w:rsidR="2A77333B" w:rsidRPr="21371D46">
              <w:rPr>
                <w:b/>
                <w:bCs/>
              </w:rPr>
              <w:t>.e.</w:t>
            </w:r>
          </w:p>
        </w:tc>
        <w:tc>
          <w:tcPr>
            <w:tcW w:w="4608" w:type="dxa"/>
          </w:tcPr>
          <w:p w14:paraId="19219836" w14:textId="026394F9" w:rsidR="00F50FC1" w:rsidRDefault="2A77333B" w:rsidP="21371D46">
            <w:pPr>
              <w:pStyle w:val="Paragraph"/>
              <w:jc w:val="center"/>
            </w:pPr>
            <w:r w:rsidRPr="21371D46">
              <w:t>That is</w:t>
            </w:r>
          </w:p>
        </w:tc>
      </w:tr>
      <w:tr w:rsidR="00F50FC1" w14:paraId="296FEF7D" w14:textId="77777777" w:rsidTr="360475BF">
        <w:tc>
          <w:tcPr>
            <w:tcW w:w="4608" w:type="dxa"/>
          </w:tcPr>
          <w:p w14:paraId="7194DBDC" w14:textId="4FEB532A" w:rsidR="00F50FC1" w:rsidRPr="00534CDA" w:rsidRDefault="2A77333B" w:rsidP="21371D46">
            <w:pPr>
              <w:pStyle w:val="Paragraph"/>
              <w:jc w:val="center"/>
              <w:rPr>
                <w:b/>
                <w:bCs/>
              </w:rPr>
            </w:pPr>
            <w:r w:rsidRPr="21371D46">
              <w:rPr>
                <w:b/>
                <w:bCs/>
              </w:rPr>
              <w:t>TBD</w:t>
            </w:r>
          </w:p>
        </w:tc>
        <w:tc>
          <w:tcPr>
            <w:tcW w:w="4608" w:type="dxa"/>
          </w:tcPr>
          <w:p w14:paraId="769D0D3C" w14:textId="14B9C9B7" w:rsidR="00F50FC1" w:rsidRDefault="2A77333B" w:rsidP="21371D46">
            <w:pPr>
              <w:pStyle w:val="Paragraph"/>
              <w:jc w:val="center"/>
            </w:pPr>
            <w:r w:rsidRPr="21371D46">
              <w:t>To be determined</w:t>
            </w:r>
          </w:p>
        </w:tc>
      </w:tr>
    </w:tbl>
    <w:p w14:paraId="05DCE391" w14:textId="009CD40F" w:rsidR="360475BF" w:rsidRDefault="360475BF"/>
    <w:p w14:paraId="6BD18F9B" w14:textId="181780A7" w:rsidR="00534CDA" w:rsidRDefault="00534CDA" w:rsidP="21371D46">
      <w:pPr>
        <w:pStyle w:val="ecmsonormal"/>
      </w:pPr>
      <w:bookmarkStart w:id="51" w:name="_Toc35156378"/>
      <w:bookmarkEnd w:id="51"/>
    </w:p>
    <w:p w14:paraId="082AA643" w14:textId="77777777" w:rsidR="00E54833" w:rsidRDefault="632BA828">
      <w:pPr>
        <w:pStyle w:val="Heading2"/>
      </w:pPr>
      <w:bookmarkStart w:id="52" w:name="_Toc425134235"/>
      <w:bookmarkStart w:id="53" w:name="_Toc461626774"/>
      <w:bookmarkStart w:id="54" w:name="_Toc464031943"/>
      <w:bookmarkStart w:id="55" w:name="_Toc464822055"/>
      <w:bookmarkStart w:id="56" w:name="_Toc226283125"/>
      <w:r w:rsidRPr="360475BF">
        <w:t xml:space="preserve">Overview </w:t>
      </w:r>
      <w:bookmarkEnd w:id="52"/>
      <w:bookmarkEnd w:id="53"/>
      <w:bookmarkEnd w:id="54"/>
      <w:bookmarkEnd w:id="55"/>
      <w:bookmarkEnd w:id="56"/>
    </w:p>
    <w:p w14:paraId="2E6A46DA" w14:textId="7C5F330B" w:rsidR="17C79419" w:rsidRDefault="7DF9989D" w:rsidP="21371D46">
      <w:pPr>
        <w:pStyle w:val="Paragraph"/>
        <w:ind w:left="288"/>
      </w:pPr>
      <w:r w:rsidRPr="21371D46">
        <w:t>The SDD will describe the decomposition of the system, into its components</w:t>
      </w:r>
      <w:r w:rsidR="3F1A9725" w:rsidRPr="21371D46">
        <w:t xml:space="preserve"> and subsystems</w:t>
      </w:r>
      <w:r w:rsidRPr="21371D46">
        <w:t xml:space="preserve"> and identify collaborations, responsibilities, and contracts. </w:t>
      </w:r>
    </w:p>
    <w:p w14:paraId="028AAEC8" w14:textId="6A4C7A4D" w:rsidR="5862740C" w:rsidRDefault="5862740C" w:rsidP="5862740C">
      <w:pPr>
        <w:jc w:val="both"/>
        <w:rPr>
          <w:color w:val="000000" w:themeColor="text1"/>
        </w:rPr>
      </w:pPr>
    </w:p>
    <w:p w14:paraId="66D71E21" w14:textId="10D42034" w:rsidR="3CB47E91" w:rsidRDefault="6C49073D" w:rsidP="360475BF">
      <w:pPr>
        <w:jc w:val="both"/>
        <w:rPr>
          <w:color w:val="000000" w:themeColor="text1"/>
          <w:sz w:val="22"/>
          <w:szCs w:val="22"/>
        </w:rPr>
      </w:pPr>
      <w:r w:rsidRPr="360475BF">
        <w:rPr>
          <w:color w:val="000000" w:themeColor="text1"/>
          <w:sz w:val="22"/>
          <w:szCs w:val="22"/>
        </w:rPr>
        <w:t>The SDD has the following sections:</w:t>
      </w:r>
    </w:p>
    <w:p w14:paraId="5ABE694A" w14:textId="3E40BAE5" w:rsidR="3CB47E91" w:rsidRDefault="6C49073D" w:rsidP="00DB04F4">
      <w:pPr>
        <w:pStyle w:val="ListParagraph"/>
        <w:numPr>
          <w:ilvl w:val="0"/>
          <w:numId w:val="23"/>
        </w:numPr>
        <w:rPr>
          <w:color w:val="000000" w:themeColor="text1"/>
          <w:sz w:val="22"/>
          <w:szCs w:val="22"/>
        </w:rPr>
      </w:pPr>
      <w:r w:rsidRPr="360475BF">
        <w:rPr>
          <w:color w:val="000000" w:themeColor="text1"/>
          <w:sz w:val="22"/>
          <w:szCs w:val="22"/>
        </w:rPr>
        <w:t>Decomposition Description</w:t>
      </w:r>
    </w:p>
    <w:p w14:paraId="281FB4AB" w14:textId="10DCD0C0" w:rsidR="3CB47E91" w:rsidRDefault="6C49073D" w:rsidP="00DB04F4">
      <w:pPr>
        <w:pStyle w:val="ListParagraph"/>
        <w:numPr>
          <w:ilvl w:val="1"/>
          <w:numId w:val="23"/>
        </w:numPr>
        <w:rPr>
          <w:color w:val="000000" w:themeColor="text1"/>
          <w:sz w:val="22"/>
          <w:szCs w:val="22"/>
        </w:rPr>
      </w:pPr>
      <w:r w:rsidRPr="360475BF">
        <w:rPr>
          <w:color w:val="000000" w:themeColor="text1"/>
          <w:sz w:val="22"/>
          <w:szCs w:val="22"/>
        </w:rPr>
        <w:lastRenderedPageBreak/>
        <w:t>This section provides the S</w:t>
      </w:r>
      <w:r w:rsidR="17A4CA8F" w:rsidRPr="360475BF">
        <w:rPr>
          <w:color w:val="000000" w:themeColor="text1"/>
          <w:sz w:val="22"/>
          <w:szCs w:val="22"/>
        </w:rPr>
        <w:t>ubs</w:t>
      </w:r>
      <w:r w:rsidRPr="360475BF">
        <w:rPr>
          <w:color w:val="000000" w:themeColor="text1"/>
          <w:sz w:val="22"/>
          <w:szCs w:val="22"/>
        </w:rPr>
        <w:t xml:space="preserve">ystem Collaboration Graph and a detailed description of the </w:t>
      </w:r>
      <w:r w:rsidR="5EFC8734" w:rsidRPr="360475BF">
        <w:rPr>
          <w:color w:val="000000" w:themeColor="text1"/>
          <w:sz w:val="22"/>
          <w:szCs w:val="22"/>
        </w:rPr>
        <w:t>classes and contracts that contribute to its execution.</w:t>
      </w:r>
    </w:p>
    <w:p w14:paraId="4CC9B354" w14:textId="1B36DE8F" w:rsidR="76B35CE2" w:rsidRDefault="76B35CE2" w:rsidP="00DB04F4">
      <w:pPr>
        <w:pStyle w:val="ListParagraph"/>
        <w:numPr>
          <w:ilvl w:val="0"/>
          <w:numId w:val="23"/>
        </w:numPr>
        <w:rPr>
          <w:sz w:val="22"/>
          <w:szCs w:val="22"/>
        </w:rPr>
      </w:pPr>
      <w:r w:rsidRPr="360475BF">
        <w:rPr>
          <w:sz w:val="22"/>
          <w:szCs w:val="22"/>
        </w:rPr>
        <w:t xml:space="preserve">Detailed Description of Graphing </w:t>
      </w:r>
      <w:r w:rsidR="6DCA3E0A" w:rsidRPr="360475BF">
        <w:rPr>
          <w:sz w:val="22"/>
          <w:szCs w:val="22"/>
        </w:rPr>
        <w:t>Subsystem</w:t>
      </w:r>
    </w:p>
    <w:p w14:paraId="091FF0E4" w14:textId="6CBEF77C" w:rsidR="2A4F0F17" w:rsidRDefault="2ACDCA04" w:rsidP="00DB04F4">
      <w:pPr>
        <w:pStyle w:val="ListParagraph"/>
        <w:numPr>
          <w:ilvl w:val="1"/>
          <w:numId w:val="22"/>
        </w:numPr>
        <w:rPr>
          <w:color w:val="000000" w:themeColor="text1"/>
          <w:sz w:val="22"/>
          <w:szCs w:val="22"/>
        </w:rPr>
      </w:pPr>
      <w:r w:rsidRPr="360475BF">
        <w:rPr>
          <w:color w:val="000000" w:themeColor="text1"/>
          <w:sz w:val="22"/>
          <w:szCs w:val="22"/>
        </w:rPr>
        <w:t xml:space="preserve">This section provides a detailed description of the </w:t>
      </w:r>
      <w:r w:rsidR="0866EC5C" w:rsidRPr="360475BF">
        <w:rPr>
          <w:color w:val="000000" w:themeColor="text1"/>
          <w:sz w:val="22"/>
          <w:szCs w:val="22"/>
        </w:rPr>
        <w:t>System C</w:t>
      </w:r>
      <w:r w:rsidR="12CA7744" w:rsidRPr="360475BF">
        <w:rPr>
          <w:color w:val="000000" w:themeColor="text1"/>
          <w:sz w:val="22"/>
          <w:szCs w:val="22"/>
        </w:rPr>
        <w:t>ollaborations</w:t>
      </w:r>
      <w:r w:rsidR="2082684B" w:rsidRPr="360475BF">
        <w:rPr>
          <w:color w:val="000000" w:themeColor="text1"/>
          <w:sz w:val="22"/>
          <w:szCs w:val="22"/>
        </w:rPr>
        <w:t xml:space="preserve"> Graph and th</w:t>
      </w:r>
      <w:r w:rsidR="4BE615C7" w:rsidRPr="360475BF">
        <w:rPr>
          <w:color w:val="000000" w:themeColor="text1"/>
          <w:sz w:val="22"/>
          <w:szCs w:val="22"/>
        </w:rPr>
        <w:t>eir</w:t>
      </w:r>
      <w:r w:rsidR="2082684B" w:rsidRPr="360475BF">
        <w:rPr>
          <w:color w:val="000000" w:themeColor="text1"/>
          <w:sz w:val="22"/>
          <w:szCs w:val="22"/>
        </w:rPr>
        <w:t xml:space="preserve"> components</w:t>
      </w:r>
      <w:r w:rsidR="5DA9BB93" w:rsidRPr="360475BF">
        <w:rPr>
          <w:color w:val="000000" w:themeColor="text1"/>
          <w:sz w:val="22"/>
          <w:szCs w:val="22"/>
        </w:rPr>
        <w:t>.</w:t>
      </w:r>
      <w:r w:rsidR="2082684B" w:rsidRPr="360475BF">
        <w:rPr>
          <w:color w:val="000000" w:themeColor="text1"/>
          <w:sz w:val="22"/>
          <w:szCs w:val="22"/>
        </w:rPr>
        <w:t xml:space="preserve"> </w:t>
      </w:r>
    </w:p>
    <w:p w14:paraId="4B482B27" w14:textId="5E032215" w:rsidR="58A9B322" w:rsidRDefault="58A9B322" w:rsidP="00DB04F4">
      <w:pPr>
        <w:pStyle w:val="ListParagraph"/>
        <w:numPr>
          <w:ilvl w:val="0"/>
          <w:numId w:val="23"/>
        </w:numPr>
        <w:rPr>
          <w:sz w:val="22"/>
          <w:szCs w:val="22"/>
        </w:rPr>
      </w:pPr>
      <w:r w:rsidRPr="360475BF">
        <w:rPr>
          <w:sz w:val="22"/>
          <w:szCs w:val="22"/>
        </w:rPr>
        <w:t>Detailed Description of Ingestion Subsystem</w:t>
      </w:r>
    </w:p>
    <w:p w14:paraId="40F66726" w14:textId="7C1567E2" w:rsidR="58A9B322" w:rsidRDefault="58A9B322" w:rsidP="00DB04F4">
      <w:pPr>
        <w:pStyle w:val="ListParagraph"/>
        <w:numPr>
          <w:ilvl w:val="1"/>
          <w:numId w:val="22"/>
        </w:numPr>
        <w:rPr>
          <w:color w:val="000000" w:themeColor="text1"/>
          <w:sz w:val="22"/>
          <w:szCs w:val="22"/>
        </w:rPr>
      </w:pPr>
      <w:r w:rsidRPr="360475BF">
        <w:rPr>
          <w:color w:val="000000" w:themeColor="text1"/>
          <w:sz w:val="22"/>
          <w:szCs w:val="22"/>
        </w:rPr>
        <w:t xml:space="preserve">This section provides a detailed description of </w:t>
      </w:r>
      <w:r w:rsidR="510A4E11" w:rsidRPr="360475BF">
        <w:rPr>
          <w:color w:val="000000" w:themeColor="text1"/>
          <w:sz w:val="22"/>
          <w:szCs w:val="22"/>
        </w:rPr>
        <w:t xml:space="preserve">how the system ingest, cleanses and validates log files. It also describes how log files are turned into a set of log entries after </w:t>
      </w:r>
      <w:r w:rsidR="231B2A3B" w:rsidRPr="360475BF">
        <w:rPr>
          <w:color w:val="000000" w:themeColor="text1"/>
          <w:sz w:val="22"/>
          <w:szCs w:val="22"/>
        </w:rPr>
        <w:t>validation and cleansing.</w:t>
      </w:r>
    </w:p>
    <w:p w14:paraId="0BD6FE72" w14:textId="01BE03C6" w:rsidR="01C33511" w:rsidRDefault="01C33511" w:rsidP="00DB04F4">
      <w:pPr>
        <w:pStyle w:val="ListParagraph"/>
        <w:numPr>
          <w:ilvl w:val="0"/>
          <w:numId w:val="23"/>
        </w:numPr>
        <w:rPr>
          <w:color w:val="000000" w:themeColor="text1"/>
          <w:sz w:val="22"/>
          <w:szCs w:val="22"/>
        </w:rPr>
      </w:pPr>
      <w:r w:rsidRPr="360475BF">
        <w:rPr>
          <w:sz w:val="22"/>
          <w:szCs w:val="22"/>
        </w:rPr>
        <w:t>Detailed Description of Management Subsystem</w:t>
      </w:r>
    </w:p>
    <w:p w14:paraId="79B32FAD" w14:textId="6E9CB5AF" w:rsidR="01C33511" w:rsidRDefault="01C33511" w:rsidP="00DB04F4">
      <w:pPr>
        <w:pStyle w:val="ListParagraph"/>
        <w:numPr>
          <w:ilvl w:val="1"/>
          <w:numId w:val="22"/>
        </w:numPr>
        <w:spacing w:line="259" w:lineRule="auto"/>
        <w:rPr>
          <w:color w:val="000000" w:themeColor="text1"/>
          <w:sz w:val="22"/>
          <w:szCs w:val="22"/>
        </w:rPr>
      </w:pPr>
      <w:r w:rsidRPr="360475BF">
        <w:rPr>
          <w:color w:val="000000" w:themeColor="text1"/>
          <w:sz w:val="22"/>
          <w:szCs w:val="22"/>
        </w:rPr>
        <w:t>This section provides a detailed description of the Management Subsystem</w:t>
      </w:r>
    </w:p>
    <w:p w14:paraId="26D2AFAA" w14:textId="1B37F504" w:rsidR="12CA7744" w:rsidRDefault="12CA7744" w:rsidP="00DB04F4">
      <w:pPr>
        <w:pStyle w:val="ListParagraph"/>
        <w:numPr>
          <w:ilvl w:val="0"/>
          <w:numId w:val="23"/>
        </w:numPr>
      </w:pPr>
      <w:r w:rsidRPr="360475BF">
        <w:t>Database</w:t>
      </w:r>
    </w:p>
    <w:p w14:paraId="52BFDDC8" w14:textId="0AB99A94" w:rsidR="12CA7744" w:rsidRDefault="12CA7744" w:rsidP="00DB04F4">
      <w:pPr>
        <w:pStyle w:val="ListParagraph"/>
        <w:numPr>
          <w:ilvl w:val="1"/>
          <w:numId w:val="23"/>
        </w:numPr>
      </w:pPr>
      <w:r w:rsidRPr="360475BF">
        <w:t>This section provides an outline to the database schema used to save the components of the system.</w:t>
      </w:r>
    </w:p>
    <w:p w14:paraId="42CD2603" w14:textId="1904F677" w:rsidR="5862740C" w:rsidRDefault="5862740C" w:rsidP="5862740C">
      <w:pPr>
        <w:rPr>
          <w:color w:val="000000" w:themeColor="text1"/>
        </w:rPr>
      </w:pPr>
    </w:p>
    <w:p w14:paraId="620F409A" w14:textId="2CBE820F" w:rsidR="5862740C" w:rsidRDefault="5862740C" w:rsidP="21371D46">
      <w:pPr>
        <w:ind w:left="1080"/>
        <w:rPr>
          <w:color w:val="000000" w:themeColor="text1"/>
        </w:rPr>
      </w:pPr>
    </w:p>
    <w:p w14:paraId="0A7D9F2E" w14:textId="7C72A90B" w:rsidR="5862740C" w:rsidRDefault="5862740C" w:rsidP="21371D46">
      <w:pPr>
        <w:pStyle w:val="Paragraph"/>
        <w:ind w:left="288"/>
      </w:pPr>
    </w:p>
    <w:p w14:paraId="69157D3C" w14:textId="551AB4BF" w:rsidR="5862740C" w:rsidRDefault="632BA828" w:rsidP="360475BF">
      <w:pPr>
        <w:pStyle w:val="Heading1"/>
      </w:pPr>
      <w:bookmarkStart w:id="57" w:name="_Toc425134236"/>
      <w:bookmarkStart w:id="58" w:name="_Toc461626775"/>
      <w:bookmarkStart w:id="59" w:name="_Toc464031945"/>
      <w:bookmarkStart w:id="60" w:name="_Toc464822057"/>
      <w:bookmarkStart w:id="61" w:name="_Toc226283126"/>
      <w:r w:rsidRPr="360475BF">
        <w:lastRenderedPageBreak/>
        <w:t>Decomposition Description</w:t>
      </w:r>
      <w:bookmarkEnd w:id="57"/>
      <w:bookmarkEnd w:id="58"/>
      <w:bookmarkEnd w:id="59"/>
      <w:bookmarkEnd w:id="60"/>
      <w:bookmarkEnd w:id="61"/>
    </w:p>
    <w:p w14:paraId="125E5AC6" w14:textId="3FD82064" w:rsidR="5E5ABAE2" w:rsidRDefault="1891FA8C" w:rsidP="21371D46">
      <w:pPr>
        <w:ind w:firstLine="720"/>
      </w:pPr>
      <w:r w:rsidRPr="21371D46">
        <w:t>Our system was designed following these steps: first, we scanned the SRS looking for nouns and verbs. This gave us an idea of what classes and responsibilities would be needed in</w:t>
      </w:r>
      <w:r w:rsidR="3E23EC1B" w:rsidRPr="21371D46">
        <w:t xml:space="preserve"> the system and we came up with a mapping from nouns to classes and </w:t>
      </w:r>
      <w:r w:rsidR="3ED3CD69" w:rsidRPr="21371D46">
        <w:t>verbs to responsibilities. Then we decided what responsibilities would belong to which classes. Each class description gives a summary of wha</w:t>
      </w:r>
      <w:r w:rsidR="124DD271" w:rsidRPr="21371D46">
        <w:t xml:space="preserve">t their responsibilities consist of and </w:t>
      </w:r>
      <w:r w:rsidR="38AEA2CE" w:rsidRPr="21371D46">
        <w:t xml:space="preserve">whether </w:t>
      </w:r>
      <w:r w:rsidR="124DD271" w:rsidRPr="21371D46">
        <w:t>there were any instances where the classes needed help</w:t>
      </w:r>
      <w:r w:rsidR="722649DC" w:rsidRPr="21371D46">
        <w:t xml:space="preserve"> from other classes</w:t>
      </w:r>
      <w:r w:rsidR="6F27B626" w:rsidRPr="21371D46">
        <w:t>.</w:t>
      </w:r>
    </w:p>
    <w:p w14:paraId="238601FE" w14:textId="3459BA34" w:rsidR="00A349E4" w:rsidRDefault="185CD872" w:rsidP="360475BF">
      <w:pPr>
        <w:pStyle w:val="Heading2"/>
        <w:spacing w:line="259" w:lineRule="auto"/>
        <w:ind w:left="576" w:hanging="576"/>
      </w:pPr>
      <w:bookmarkStart w:id="62" w:name="_Toc226979930"/>
      <w:r w:rsidRPr="360475BF">
        <w:t xml:space="preserve"> </w:t>
      </w:r>
      <w:r w:rsidR="0577E45D" w:rsidRPr="360475BF">
        <w:t>System Collaboration Diagram</w:t>
      </w:r>
      <w:bookmarkEnd w:id="62"/>
    </w:p>
    <w:p w14:paraId="58122669" w14:textId="619F0ED4" w:rsidR="76005709" w:rsidRDefault="76005709" w:rsidP="360475BF">
      <w:r>
        <w:rPr>
          <w:noProof/>
        </w:rPr>
        <w:drawing>
          <wp:inline distT="0" distB="0" distL="0" distR="0" wp14:anchorId="554DCE15" wp14:editId="19431BFC">
            <wp:extent cx="5600700" cy="4982291"/>
            <wp:effectExtent l="0" t="0" r="0" b="0"/>
            <wp:docPr id="1341282568" name="Picture 37030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30886"/>
                    <pic:cNvPicPr/>
                  </pic:nvPicPr>
                  <pic:blipFill>
                    <a:blip r:embed="rId14">
                      <a:extLst>
                        <a:ext uri="{28A0092B-C50C-407E-A947-70E740481C1C}">
                          <a14:useLocalDpi xmlns:a14="http://schemas.microsoft.com/office/drawing/2010/main" val="0"/>
                        </a:ext>
                      </a:extLst>
                    </a:blip>
                    <a:stretch>
                      <a:fillRect/>
                    </a:stretch>
                  </pic:blipFill>
                  <pic:spPr>
                    <a:xfrm>
                      <a:off x="0" y="0"/>
                      <a:ext cx="5600700" cy="4982291"/>
                    </a:xfrm>
                    <a:prstGeom prst="rect">
                      <a:avLst/>
                    </a:prstGeom>
                  </pic:spPr>
                </pic:pic>
              </a:graphicData>
            </a:graphic>
          </wp:inline>
        </w:drawing>
      </w:r>
    </w:p>
    <w:p w14:paraId="1C1BF72F" w14:textId="67C81BEE" w:rsidR="5862740C" w:rsidRDefault="5862740C" w:rsidP="21371D46"/>
    <w:p w14:paraId="39CF1C67" w14:textId="206E6B59" w:rsidR="21371D46" w:rsidRDefault="4DF9EC1A" w:rsidP="360475BF">
      <w:pPr>
        <w:jc w:val="both"/>
      </w:pPr>
      <w:r w:rsidRPr="360475BF">
        <w:t>The picture above is the s</w:t>
      </w:r>
      <w:r w:rsidR="1FDE2CBC" w:rsidRPr="360475BF">
        <w:t>ys</w:t>
      </w:r>
      <w:r w:rsidRPr="360475BF">
        <w:t xml:space="preserve">tem collaboration graph with the major subsystems present. The major subsystems are </w:t>
      </w:r>
      <w:r w:rsidR="08503FD7" w:rsidRPr="360475BF">
        <w:t>Management Subsystem</w:t>
      </w:r>
      <w:r w:rsidRPr="360475BF">
        <w:t xml:space="preserve">, </w:t>
      </w:r>
      <w:r w:rsidR="69550E3A" w:rsidRPr="360475BF">
        <w:t>Ingestion Subsystem</w:t>
      </w:r>
      <w:r w:rsidRPr="360475BF">
        <w:t xml:space="preserve">, and </w:t>
      </w:r>
      <w:r w:rsidR="75A603D6" w:rsidRPr="360475BF">
        <w:t>Graphing Subsystem</w:t>
      </w:r>
      <w:r w:rsidRPr="360475BF">
        <w:t xml:space="preserve">.  </w:t>
      </w:r>
    </w:p>
    <w:p w14:paraId="6A67BB4A" w14:textId="5D0C2166" w:rsidR="21371D46" w:rsidRDefault="21371D46" w:rsidP="360475BF">
      <w:pPr>
        <w:jc w:val="both"/>
      </w:pPr>
    </w:p>
    <w:p w14:paraId="5B08B5D1" w14:textId="77777777" w:rsidR="00A349E4" w:rsidRDefault="00A349E4" w:rsidP="21371D46"/>
    <w:p w14:paraId="3D25F034" w14:textId="77777777" w:rsidR="0048032C" w:rsidRDefault="185CD872" w:rsidP="0048032C">
      <w:pPr>
        <w:pStyle w:val="Heading2"/>
        <w:tabs>
          <w:tab w:val="num" w:pos="576"/>
        </w:tabs>
        <w:ind w:left="576" w:hanging="576"/>
      </w:pPr>
      <w:bookmarkStart w:id="63" w:name="_Toc226979931"/>
      <w:r w:rsidRPr="360475BF">
        <w:t>Subsystem and Component Descriptions</w:t>
      </w:r>
      <w:bookmarkEnd w:id="63"/>
    </w:p>
    <w:p w14:paraId="23055F92" w14:textId="0717A791" w:rsidR="18C8A9C8" w:rsidRDefault="18C8A9C8" w:rsidP="360475BF">
      <w:r w:rsidRPr="360475BF">
        <w:t xml:space="preserve"> </w:t>
      </w:r>
    </w:p>
    <w:p w14:paraId="675943AD" w14:textId="0416DFAB" w:rsidR="5E8AA608" w:rsidRDefault="5E8AA608" w:rsidP="360475BF">
      <w:pPr>
        <w:pStyle w:val="Heading2"/>
        <w:numPr>
          <w:ilvl w:val="1"/>
          <w:numId w:val="0"/>
        </w:numPr>
        <w:ind w:left="288"/>
      </w:pPr>
      <w:r w:rsidRPr="360475BF">
        <w:lastRenderedPageBreak/>
        <w:t xml:space="preserve">2.2.1. </w:t>
      </w:r>
      <w:r w:rsidR="032968D2" w:rsidRPr="360475BF">
        <w:t xml:space="preserve">Subsystem Name: </w:t>
      </w:r>
      <w:r w:rsidRPr="360475BF">
        <w:t>Ingestion Subsystem</w:t>
      </w:r>
    </w:p>
    <w:tbl>
      <w:tblPr>
        <w:tblW w:w="0" w:type="auto"/>
        <w:tblLayout w:type="fixed"/>
        <w:tblLook w:val="06A0" w:firstRow="1" w:lastRow="0" w:firstColumn="1" w:lastColumn="0" w:noHBand="1" w:noVBand="1"/>
      </w:tblPr>
      <w:tblGrid>
        <w:gridCol w:w="9000"/>
      </w:tblGrid>
      <w:tr w:rsidR="360475BF" w14:paraId="01FD0E17" w14:textId="77777777" w:rsidTr="360475BF">
        <w:tc>
          <w:tcPr>
            <w:tcW w:w="9000" w:type="dxa"/>
          </w:tcPr>
          <w:p w14:paraId="1B77DB71" w14:textId="5FF11347" w:rsidR="360475BF" w:rsidRDefault="360475BF" w:rsidP="360475BF">
            <w:pPr>
              <w:rPr>
                <w:b/>
                <w:bCs/>
              </w:rPr>
            </w:pPr>
            <w:r w:rsidRPr="360475BF">
              <w:rPr>
                <w:b/>
                <w:bCs/>
              </w:rPr>
              <w:t>Classes:</w:t>
            </w:r>
            <w:r w:rsidR="4C421613" w:rsidRPr="360475BF">
              <w:rPr>
                <w:color w:val="DCDDDE"/>
                <w:sz w:val="24"/>
                <w:szCs w:val="24"/>
              </w:rPr>
              <w:t xml:space="preserve"> </w:t>
            </w:r>
            <w:r w:rsidR="4C421613" w:rsidRPr="360475BF">
              <w:t xml:space="preserve">Transcription handler </w:t>
            </w:r>
          </w:p>
          <w:p w14:paraId="0CE0FF96" w14:textId="574DD61A" w:rsidR="4C421613" w:rsidRDefault="4C421613" w:rsidP="360475BF">
            <w:pPr>
              <w:rPr>
                <w:b/>
                <w:bCs/>
              </w:rPr>
            </w:pPr>
            <w:r w:rsidRPr="360475BF">
              <w:t>enforcement action report</w:t>
            </w:r>
          </w:p>
          <w:p w14:paraId="33993C83" w14:textId="15E594F6" w:rsidR="4C421613" w:rsidRDefault="4C421613" w:rsidP="360475BF">
            <w:pPr>
              <w:rPr>
                <w:b/>
                <w:bCs/>
              </w:rPr>
            </w:pPr>
            <w:r w:rsidRPr="360475BF">
              <w:t xml:space="preserve">log file </w:t>
            </w:r>
          </w:p>
          <w:p w14:paraId="17981631" w14:textId="1CBDBC1C" w:rsidR="01BCE94F" w:rsidRDefault="01BCE94F" w:rsidP="360475BF">
            <w:pPr>
              <w:rPr>
                <w:b/>
                <w:bCs/>
              </w:rPr>
            </w:pPr>
            <w:r w:rsidRPr="360475BF">
              <w:t>L</w:t>
            </w:r>
            <w:r w:rsidR="4C421613" w:rsidRPr="360475BF">
              <w:t xml:space="preserve">og </w:t>
            </w:r>
            <w:r w:rsidR="1660AA58" w:rsidRPr="360475BF">
              <w:t>E</w:t>
            </w:r>
            <w:r w:rsidR="4C421613" w:rsidRPr="360475BF">
              <w:t xml:space="preserve">ntries Manager </w:t>
            </w:r>
          </w:p>
          <w:p w14:paraId="0370319B" w14:textId="555CE0BB" w:rsidR="4C421613" w:rsidRDefault="4C421613" w:rsidP="360475BF">
            <w:pPr>
              <w:rPr>
                <w:b/>
                <w:bCs/>
              </w:rPr>
            </w:pPr>
            <w:r w:rsidRPr="360475BF">
              <w:t>validation splunk handler</w:t>
            </w:r>
          </w:p>
        </w:tc>
      </w:tr>
      <w:tr w:rsidR="360475BF" w14:paraId="738F868A" w14:textId="77777777" w:rsidTr="360475BF">
        <w:tc>
          <w:tcPr>
            <w:tcW w:w="9000" w:type="dxa"/>
          </w:tcPr>
          <w:p w14:paraId="55D66177" w14:textId="12904F77" w:rsidR="360475BF" w:rsidRDefault="360475BF" w:rsidP="360475BF">
            <w:r w:rsidRPr="360475BF">
              <w:rPr>
                <w:b/>
                <w:bCs/>
              </w:rPr>
              <w:t>Description:</w:t>
            </w:r>
            <w:r w:rsidR="2BAE1072" w:rsidRPr="360475BF">
              <w:rPr>
                <w:b/>
                <w:bCs/>
              </w:rPr>
              <w:t xml:space="preserve"> </w:t>
            </w:r>
            <w:r w:rsidR="2BAE1072" w:rsidRPr="360475BF">
              <w:t xml:space="preserve">The ingestion subsystem handles the ingestion of files into the system, including all cleansing, transcription, and transformation done on the files. </w:t>
            </w:r>
          </w:p>
        </w:tc>
      </w:tr>
      <w:tr w:rsidR="360475BF" w14:paraId="736D0A90" w14:textId="77777777" w:rsidTr="360475BF">
        <w:tc>
          <w:tcPr>
            <w:tcW w:w="9000" w:type="dxa"/>
          </w:tcPr>
          <w:p w14:paraId="3FCB5041" w14:textId="6760E48C" w:rsidR="0F0C1B4C" w:rsidRDefault="0F0C1B4C" w:rsidP="360475BF">
            <w:pPr>
              <w:rPr>
                <w:b/>
                <w:bCs/>
              </w:rPr>
            </w:pPr>
            <w:r w:rsidRPr="360475BF">
              <w:rPr>
                <w:b/>
                <w:bCs/>
              </w:rPr>
              <w:t>2</w:t>
            </w:r>
            <w:r w:rsidR="01DE7872" w:rsidRPr="360475BF">
              <w:rPr>
                <w:b/>
                <w:bCs/>
              </w:rPr>
              <w:t>.</w:t>
            </w:r>
            <w:r w:rsidRPr="360475BF">
              <w:rPr>
                <w:b/>
                <w:bCs/>
              </w:rPr>
              <w:t xml:space="preserve"> Get Log Information</w:t>
            </w:r>
          </w:p>
          <w:p w14:paraId="1D85EF8C" w14:textId="15D4681D" w:rsidR="279F42AC" w:rsidRDefault="279F42AC" w:rsidP="360475BF">
            <w:pPr>
              <w:spacing w:line="257" w:lineRule="auto"/>
            </w:pPr>
            <w:r w:rsidRPr="360475BF">
              <w:t>-Knows the log file name.</w:t>
            </w:r>
          </w:p>
          <w:p w14:paraId="10C73E48" w14:textId="0F8795B8" w:rsidR="279F42AC" w:rsidRDefault="279F42AC" w:rsidP="360475BF">
            <w:pPr>
              <w:spacing w:line="257" w:lineRule="auto"/>
            </w:pPr>
            <w:r w:rsidRPr="360475BF">
              <w:t>-Knows the log file contents</w:t>
            </w:r>
          </w:p>
          <w:p w14:paraId="4560D6E7" w14:textId="0C8673F7" w:rsidR="360475BF" w:rsidRDefault="360475BF" w:rsidP="360475BF">
            <w:pPr>
              <w:rPr>
                <w:b/>
                <w:bCs/>
              </w:rPr>
            </w:pPr>
          </w:p>
          <w:p w14:paraId="5F515DE2" w14:textId="1C98680F" w:rsidR="00F182CD" w:rsidRDefault="00F182CD" w:rsidP="360475BF">
            <w:r w:rsidRPr="360475BF">
              <w:rPr>
                <w:b/>
                <w:bCs/>
              </w:rPr>
              <w:t>3</w:t>
            </w:r>
            <w:r w:rsidR="360475BF" w:rsidRPr="360475BF">
              <w:rPr>
                <w:b/>
                <w:bCs/>
              </w:rPr>
              <w:t xml:space="preserve">. Set </w:t>
            </w:r>
            <w:r w:rsidR="4C2D8EF7" w:rsidRPr="360475BF">
              <w:rPr>
                <w:b/>
                <w:bCs/>
              </w:rPr>
              <w:t>Log</w:t>
            </w:r>
            <w:r w:rsidR="1DE939A0" w:rsidRPr="360475BF">
              <w:rPr>
                <w:b/>
                <w:bCs/>
              </w:rPr>
              <w:t xml:space="preserve"> </w:t>
            </w:r>
            <w:r w:rsidR="360475BF" w:rsidRPr="360475BF">
              <w:rPr>
                <w:b/>
                <w:bCs/>
              </w:rPr>
              <w:t>Content</w:t>
            </w:r>
            <w:r>
              <w:br/>
            </w:r>
            <w:r w:rsidR="1C9F9DF6" w:rsidRPr="360475BF">
              <w:t>-Knows the cleansing status of a log file.</w:t>
            </w:r>
          </w:p>
          <w:p w14:paraId="2B3F9BE4" w14:textId="2FF16FA0" w:rsidR="1C9F9DF6" w:rsidRDefault="1C9F9DF6" w:rsidP="360475BF">
            <w:pPr>
              <w:spacing w:line="257" w:lineRule="auto"/>
            </w:pPr>
            <w:r w:rsidRPr="360475BF">
              <w:t>-Knows the validation status of a log file.</w:t>
            </w:r>
          </w:p>
          <w:p w14:paraId="7CD0D47D" w14:textId="1E863EFF" w:rsidR="1C9F9DF6" w:rsidRDefault="1C9F9DF6" w:rsidP="360475BF">
            <w:pPr>
              <w:spacing w:line="257" w:lineRule="auto"/>
            </w:pPr>
            <w:r w:rsidRPr="360475BF">
              <w:t>-Knows the ingestion status of a log file.</w:t>
            </w:r>
          </w:p>
          <w:p w14:paraId="4F7208A2" w14:textId="3A113C58" w:rsidR="360475BF" w:rsidRDefault="360475BF" w:rsidP="360475BF">
            <w:pPr>
              <w:rPr>
                <w:b/>
                <w:bCs/>
              </w:rPr>
            </w:pPr>
          </w:p>
          <w:p w14:paraId="595D63F4" w14:textId="7AFFDD14" w:rsidR="7A47A10E" w:rsidRDefault="7A47A10E" w:rsidP="360475BF">
            <w:pPr>
              <w:rPr>
                <w:b/>
                <w:bCs/>
              </w:rPr>
            </w:pPr>
            <w:r w:rsidRPr="360475BF">
              <w:rPr>
                <w:b/>
                <w:bCs/>
              </w:rPr>
              <w:t>16</w:t>
            </w:r>
            <w:r w:rsidR="19EFC920" w:rsidRPr="360475BF">
              <w:rPr>
                <w:b/>
                <w:bCs/>
              </w:rPr>
              <w:t>.</w:t>
            </w:r>
            <w:r w:rsidRPr="360475BF">
              <w:rPr>
                <w:b/>
                <w:bCs/>
              </w:rPr>
              <w:t xml:space="preserve"> Validate Log File</w:t>
            </w:r>
          </w:p>
          <w:p w14:paraId="3209A3B6" w14:textId="20DF015A" w:rsidR="2B9C4166" w:rsidRDefault="2B9C4166" w:rsidP="360475BF">
            <w:r w:rsidRPr="360475BF">
              <w:t>-</w:t>
            </w:r>
            <w:r w:rsidR="7A47A10E" w:rsidRPr="360475BF">
              <w:t>Check that the log files contain a timestamp per line</w:t>
            </w:r>
          </w:p>
          <w:p w14:paraId="266788EE" w14:textId="591311A7" w:rsidR="2B9C4166" w:rsidRDefault="2B9C4166" w:rsidP="360475BF">
            <w:r w:rsidRPr="360475BF">
              <w:t>-</w:t>
            </w:r>
            <w:r w:rsidR="7A47A10E" w:rsidRPr="360475BF">
              <w:t>Check that log file contain timestamps that are bounded by the start data, end date, start time, and end time specified in the event configuration.</w:t>
            </w:r>
          </w:p>
          <w:p w14:paraId="10F7EEED" w14:textId="3DF73417" w:rsidR="00BA8A8A" w:rsidRDefault="00BA8A8A" w:rsidP="360475BF">
            <w:r w:rsidRPr="360475BF">
              <w:t>-</w:t>
            </w:r>
            <w:r w:rsidR="7A47A10E" w:rsidRPr="360475BF">
              <w:t>If the log file is of type CVS and the originator of the log file is from the white team, check that the log file contains timestamps that are within Lower limit of the range and Upper limit of the range</w:t>
            </w:r>
          </w:p>
          <w:p w14:paraId="7561FB7F" w14:textId="549522A5" w:rsidR="57F9E4A0" w:rsidRDefault="57F9E4A0" w:rsidP="360475BF">
            <w:r w:rsidRPr="360475BF">
              <w:t>-</w:t>
            </w:r>
            <w:r w:rsidR="7A47A10E" w:rsidRPr="360475BF">
              <w:t>Certify log files as validated log file.</w:t>
            </w:r>
          </w:p>
          <w:p w14:paraId="0258A06D" w14:textId="4B988F51" w:rsidR="57F9E4A0" w:rsidRDefault="57F9E4A0" w:rsidP="360475BF">
            <w:r w:rsidRPr="360475BF">
              <w:t>-</w:t>
            </w:r>
            <w:r w:rsidR="7A47A10E" w:rsidRPr="360475BF">
              <w:t>Change status of log file to pass or fail.</w:t>
            </w:r>
          </w:p>
          <w:p w14:paraId="0BB09388" w14:textId="3071AF25" w:rsidR="360475BF" w:rsidRDefault="360475BF" w:rsidP="360475BF">
            <w:r w:rsidRPr="360475BF">
              <w:t xml:space="preserve"> </w:t>
            </w:r>
          </w:p>
          <w:p w14:paraId="6D9929E6" w14:textId="3F37465B" w:rsidR="4EA41DF0" w:rsidRDefault="4EA41DF0" w:rsidP="360475BF">
            <w:r w:rsidRPr="360475BF">
              <w:rPr>
                <w:b/>
                <w:bCs/>
              </w:rPr>
              <w:t xml:space="preserve"> 17</w:t>
            </w:r>
            <w:r w:rsidR="49466A7F" w:rsidRPr="360475BF">
              <w:rPr>
                <w:b/>
                <w:bCs/>
              </w:rPr>
              <w:t>.</w:t>
            </w:r>
            <w:r w:rsidRPr="360475BF">
              <w:rPr>
                <w:b/>
                <w:bCs/>
              </w:rPr>
              <w:t xml:space="preserve"> Cleanse Log File</w:t>
            </w:r>
            <w:r>
              <w:br/>
            </w:r>
            <w:r w:rsidR="738FFAFE" w:rsidRPr="360475BF">
              <w:t>-</w:t>
            </w:r>
            <w:r w:rsidR="6AC1D7F3" w:rsidRPr="360475BF">
              <w:t>Cleanse Log Files from unwanted characters if log file is of type TMUX</w:t>
            </w:r>
          </w:p>
          <w:p w14:paraId="06ABB33E" w14:textId="4D4F919C" w:rsidR="738FFAFE" w:rsidRDefault="738FFAFE" w:rsidP="360475BF">
            <w:r w:rsidRPr="360475BF">
              <w:t>-</w:t>
            </w:r>
            <w:r w:rsidR="6AC1D7F3" w:rsidRPr="360475BF">
              <w:t>Cleanse Log Files from blank rows if the log file is of type CVS</w:t>
            </w:r>
          </w:p>
          <w:p w14:paraId="4DB2E7AE" w14:textId="4286860D" w:rsidR="43F0BD7F" w:rsidRDefault="43F0BD7F" w:rsidP="360475BF">
            <w:r w:rsidRPr="360475BF">
              <w:t>-</w:t>
            </w:r>
            <w:r w:rsidR="6AC1D7F3" w:rsidRPr="360475BF">
              <w:t>Create cleanse certification for Log Files</w:t>
            </w:r>
          </w:p>
          <w:p w14:paraId="4A9F6799" w14:textId="3705F9C2" w:rsidR="360475BF" w:rsidRDefault="360475BF" w:rsidP="360475BF"/>
          <w:p w14:paraId="25AA44DF" w14:textId="5D91C497" w:rsidR="6AC1D7F3" w:rsidRDefault="6AC1D7F3" w:rsidP="360475BF">
            <w:pPr>
              <w:rPr>
                <w:b/>
                <w:bCs/>
              </w:rPr>
            </w:pPr>
            <w:r w:rsidRPr="360475BF">
              <w:rPr>
                <w:b/>
                <w:bCs/>
              </w:rPr>
              <w:t>18</w:t>
            </w:r>
            <w:r w:rsidR="25940D75" w:rsidRPr="360475BF">
              <w:rPr>
                <w:b/>
                <w:bCs/>
              </w:rPr>
              <w:t>.</w:t>
            </w:r>
            <w:r w:rsidRPr="360475BF">
              <w:rPr>
                <w:b/>
                <w:bCs/>
              </w:rPr>
              <w:t xml:space="preserve"> Convert log files into log entries</w:t>
            </w:r>
          </w:p>
          <w:p w14:paraId="1C433F12" w14:textId="35D5FC04" w:rsidR="43F0BD7F" w:rsidRDefault="43F0BD7F" w:rsidP="360475BF">
            <w:r w:rsidRPr="360475BF">
              <w:t>-</w:t>
            </w:r>
            <w:r w:rsidR="6AC1D7F3" w:rsidRPr="360475BF">
              <w:t>Convert log file to log entries</w:t>
            </w:r>
          </w:p>
          <w:p w14:paraId="2F913318" w14:textId="2E9719CF" w:rsidR="360475BF" w:rsidRDefault="360475BF" w:rsidP="360475BF">
            <w:pPr>
              <w:ind w:left="360" w:hanging="360"/>
              <w:rPr>
                <w:b/>
                <w:bCs/>
              </w:rPr>
            </w:pPr>
          </w:p>
        </w:tc>
      </w:tr>
    </w:tbl>
    <w:p w14:paraId="1A8E4372" w14:textId="091251C0" w:rsidR="360475BF" w:rsidRDefault="360475BF" w:rsidP="360475BF">
      <w:pPr>
        <w:pStyle w:val="Paragraph"/>
      </w:pPr>
    </w:p>
    <w:p w14:paraId="13DAA841" w14:textId="46549547" w:rsidR="08DBC0F6" w:rsidRDefault="08DBC0F6" w:rsidP="360475BF">
      <w:pPr>
        <w:pStyle w:val="Heading2"/>
        <w:numPr>
          <w:ilvl w:val="1"/>
          <w:numId w:val="0"/>
        </w:numPr>
        <w:ind w:left="288"/>
      </w:pPr>
      <w:r w:rsidRPr="360475BF">
        <w:t>2.2.2. Subsystem Name: Graphing Subsystem</w:t>
      </w:r>
    </w:p>
    <w:tbl>
      <w:tblPr>
        <w:tblW w:w="0" w:type="auto"/>
        <w:tblLayout w:type="fixed"/>
        <w:tblLook w:val="06A0" w:firstRow="1" w:lastRow="0" w:firstColumn="1" w:lastColumn="0" w:noHBand="1" w:noVBand="1"/>
      </w:tblPr>
      <w:tblGrid>
        <w:gridCol w:w="9000"/>
      </w:tblGrid>
      <w:tr w:rsidR="360475BF" w14:paraId="50B36B48" w14:textId="77777777" w:rsidTr="360475BF">
        <w:tc>
          <w:tcPr>
            <w:tcW w:w="9000" w:type="dxa"/>
          </w:tcPr>
          <w:p w14:paraId="6888FD6B" w14:textId="654E8C95" w:rsidR="360475BF" w:rsidRDefault="360475BF" w:rsidP="360475BF">
            <w:pPr>
              <w:rPr>
                <w:b/>
                <w:bCs/>
              </w:rPr>
            </w:pPr>
            <w:r w:rsidRPr="360475BF">
              <w:rPr>
                <w:b/>
                <w:bCs/>
              </w:rPr>
              <w:t xml:space="preserve">Classes: </w:t>
            </w:r>
            <w:r w:rsidR="713B6D5E" w:rsidRPr="360475BF">
              <w:t>Node, Graph, Icon, Vector, Relationship, Significant Log Entries</w:t>
            </w:r>
          </w:p>
        </w:tc>
      </w:tr>
      <w:tr w:rsidR="360475BF" w14:paraId="0983E3FC" w14:textId="77777777" w:rsidTr="360475BF">
        <w:tc>
          <w:tcPr>
            <w:tcW w:w="9000" w:type="dxa"/>
          </w:tcPr>
          <w:p w14:paraId="2FF16EAD" w14:textId="688BBAEC" w:rsidR="360475BF" w:rsidRDefault="360475BF" w:rsidP="360475BF">
            <w:r w:rsidRPr="360475BF">
              <w:rPr>
                <w:b/>
                <w:bCs/>
              </w:rPr>
              <w:t>Description:</w:t>
            </w:r>
            <w:r w:rsidR="30C9C4A3" w:rsidRPr="360475BF">
              <w:rPr>
                <w:b/>
                <w:bCs/>
              </w:rPr>
              <w:t xml:space="preserve"> </w:t>
            </w:r>
            <w:r w:rsidR="30C9C4A3" w:rsidRPr="360475BF">
              <w:t xml:space="preserve">The Graphing Subsystem is responsible for creating a graph </w:t>
            </w:r>
            <w:r w:rsidR="76AFB5C9" w:rsidRPr="360475BF">
              <w:t>composed of nodes that identify a relationship between a log entry and a vector</w:t>
            </w:r>
            <w:r w:rsidR="716BD974" w:rsidRPr="360475BF">
              <w:t>. Nodes are represented by icons that ca</w:t>
            </w:r>
            <w:r w:rsidR="6B6F64D3" w:rsidRPr="360475BF">
              <w:t>n be connected to illustrate flow of events.</w:t>
            </w:r>
          </w:p>
        </w:tc>
      </w:tr>
      <w:tr w:rsidR="360475BF" w14:paraId="03D4725E" w14:textId="77777777" w:rsidTr="360475BF">
        <w:tc>
          <w:tcPr>
            <w:tcW w:w="9000" w:type="dxa"/>
          </w:tcPr>
          <w:p w14:paraId="122FB024" w14:textId="78B89B26" w:rsidR="360475BF" w:rsidRDefault="360475BF" w:rsidP="360475BF">
            <w:r w:rsidRPr="360475BF">
              <w:rPr>
                <w:b/>
                <w:bCs/>
              </w:rPr>
              <w:t xml:space="preserve">Contracts: </w:t>
            </w:r>
          </w:p>
          <w:p w14:paraId="5FCFD06C" w14:textId="2166EFE8" w:rsidR="689EEC27" w:rsidRDefault="689EEC27" w:rsidP="360475BF">
            <w:r w:rsidRPr="360475BF">
              <w:rPr>
                <w:b/>
                <w:bCs/>
              </w:rPr>
              <w:t>4</w:t>
            </w:r>
            <w:r w:rsidR="453BADA1" w:rsidRPr="360475BF">
              <w:rPr>
                <w:b/>
                <w:bCs/>
              </w:rPr>
              <w:t>. Get Node Information</w:t>
            </w:r>
          </w:p>
          <w:p w14:paraId="1AC2F46B" w14:textId="5576946D" w:rsidR="115C3E2E" w:rsidRDefault="115C3E2E">
            <w:r w:rsidRPr="360475BF">
              <w:t xml:space="preserve">-Knows its ID </w:t>
            </w:r>
          </w:p>
          <w:p w14:paraId="70D00676" w14:textId="1CEDBE36" w:rsidR="115C3E2E" w:rsidRDefault="115C3E2E">
            <w:r w:rsidRPr="360475BF">
              <w:t xml:space="preserve">-Knows its name </w:t>
            </w:r>
          </w:p>
          <w:p w14:paraId="2381D4FC" w14:textId="0647F070" w:rsidR="115C3E2E" w:rsidRDefault="115C3E2E">
            <w:r w:rsidRPr="360475BF">
              <w:t xml:space="preserve">-Knows its description </w:t>
            </w:r>
          </w:p>
          <w:p w14:paraId="3C37F772" w14:textId="55F6966D" w:rsidR="115C3E2E" w:rsidRDefault="115C3E2E">
            <w:r w:rsidRPr="360475BF">
              <w:t xml:space="preserve">-Knows its log entry reference </w:t>
            </w:r>
          </w:p>
          <w:p w14:paraId="0E4CE8EA" w14:textId="362480C1" w:rsidR="115C3E2E" w:rsidRDefault="115C3E2E">
            <w:r w:rsidRPr="360475BF">
              <w:t xml:space="preserve">-Knows its log creator </w:t>
            </w:r>
          </w:p>
          <w:p w14:paraId="58285086" w14:textId="66DE8C82" w:rsidR="115C3E2E" w:rsidRDefault="115C3E2E">
            <w:r w:rsidRPr="360475BF">
              <w:t xml:space="preserve">-Knows its event type </w:t>
            </w:r>
          </w:p>
          <w:p w14:paraId="6DA8FE77" w14:textId="6725B955" w:rsidR="115C3E2E" w:rsidRDefault="115C3E2E">
            <w:r w:rsidRPr="360475BF">
              <w:t xml:space="preserve">-Knows its icon type </w:t>
            </w:r>
          </w:p>
          <w:p w14:paraId="3EA1905C" w14:textId="569439A5" w:rsidR="115C3E2E" w:rsidRDefault="115C3E2E">
            <w:r w:rsidRPr="360475BF">
              <w:t xml:space="preserve">-Knows its source </w:t>
            </w:r>
          </w:p>
          <w:p w14:paraId="3ED262D5" w14:textId="39B36B17" w:rsidR="115C3E2E" w:rsidRDefault="115C3E2E">
            <w:r w:rsidRPr="360475BF">
              <w:t xml:space="preserve">-Knows its visibility </w:t>
            </w:r>
          </w:p>
          <w:p w14:paraId="396A0BFB" w14:textId="02D23FFF" w:rsidR="115C3E2E" w:rsidRDefault="115C3E2E">
            <w:r w:rsidRPr="360475BF">
              <w:t xml:space="preserve">-Knows its ID visibility </w:t>
            </w:r>
          </w:p>
          <w:p w14:paraId="4EBDD1F8" w14:textId="62572075" w:rsidR="115C3E2E" w:rsidRDefault="115C3E2E">
            <w:r w:rsidRPr="360475BF">
              <w:t xml:space="preserve">-Knows its name visibility </w:t>
            </w:r>
          </w:p>
          <w:p w14:paraId="02AEE729" w14:textId="4068BFA9" w:rsidR="115C3E2E" w:rsidRDefault="115C3E2E">
            <w:r w:rsidRPr="360475BF">
              <w:lastRenderedPageBreak/>
              <w:t xml:space="preserve">-Knows its description visibility </w:t>
            </w:r>
          </w:p>
          <w:p w14:paraId="302A7685" w14:textId="37F81088" w:rsidR="115C3E2E" w:rsidRDefault="115C3E2E">
            <w:r w:rsidRPr="360475BF">
              <w:t xml:space="preserve">-Knows its log entry reference visibility </w:t>
            </w:r>
          </w:p>
          <w:p w14:paraId="0810200B" w14:textId="27A793D2" w:rsidR="115C3E2E" w:rsidRDefault="115C3E2E">
            <w:r w:rsidRPr="360475BF">
              <w:t xml:space="preserve">-Knows its log creator visibility </w:t>
            </w:r>
          </w:p>
          <w:p w14:paraId="7C819DC1" w14:textId="6C368A3B" w:rsidR="115C3E2E" w:rsidRDefault="115C3E2E">
            <w:r w:rsidRPr="360475BF">
              <w:t xml:space="preserve">-Knows its event type visibility </w:t>
            </w:r>
          </w:p>
          <w:p w14:paraId="7BFA0BCA" w14:textId="30B6C03F" w:rsidR="115C3E2E" w:rsidRDefault="115C3E2E">
            <w:r w:rsidRPr="360475BF">
              <w:t xml:space="preserve">-Knows its icon type visibility </w:t>
            </w:r>
          </w:p>
          <w:p w14:paraId="7F6520D0" w14:textId="270D6BD6" w:rsidR="115C3E2E" w:rsidRDefault="115C3E2E" w:rsidP="360475BF">
            <w:r w:rsidRPr="360475BF">
              <w:t>-Knows its source visibility</w:t>
            </w:r>
          </w:p>
          <w:p w14:paraId="07878B95" w14:textId="5AF30913" w:rsidR="360475BF" w:rsidRDefault="360475BF" w:rsidP="360475BF"/>
          <w:p w14:paraId="6D8AE1FE" w14:textId="06154585" w:rsidR="47EB4106" w:rsidRDefault="47EB4106" w:rsidP="360475BF">
            <w:pPr>
              <w:rPr>
                <w:b/>
                <w:bCs/>
              </w:rPr>
            </w:pPr>
            <w:r w:rsidRPr="360475BF">
              <w:rPr>
                <w:b/>
                <w:bCs/>
              </w:rPr>
              <w:t>5</w:t>
            </w:r>
            <w:r w:rsidR="453BADA1" w:rsidRPr="360475BF">
              <w:rPr>
                <w:b/>
                <w:bCs/>
              </w:rPr>
              <w:t xml:space="preserve">. </w:t>
            </w:r>
            <w:r w:rsidR="04C76A8E" w:rsidRPr="360475BF">
              <w:rPr>
                <w:b/>
                <w:bCs/>
              </w:rPr>
              <w:t>Set</w:t>
            </w:r>
            <w:r w:rsidR="453BADA1" w:rsidRPr="360475BF">
              <w:rPr>
                <w:b/>
                <w:bCs/>
              </w:rPr>
              <w:t xml:space="preserve"> </w:t>
            </w:r>
            <w:r w:rsidR="709D554D" w:rsidRPr="360475BF">
              <w:rPr>
                <w:b/>
                <w:bCs/>
              </w:rPr>
              <w:t>Node</w:t>
            </w:r>
            <w:r w:rsidR="453BADA1" w:rsidRPr="360475BF">
              <w:rPr>
                <w:b/>
                <w:bCs/>
              </w:rPr>
              <w:t xml:space="preserve"> </w:t>
            </w:r>
            <w:r w:rsidR="2C311BF5" w:rsidRPr="360475BF">
              <w:rPr>
                <w:b/>
                <w:bCs/>
              </w:rPr>
              <w:t>Content</w:t>
            </w:r>
          </w:p>
          <w:p w14:paraId="26D130B7" w14:textId="6088C2F7" w:rsidR="2C311BF5" w:rsidRDefault="2C311BF5">
            <w:r w:rsidRPr="360475BF">
              <w:t xml:space="preserve">-Set its ID </w:t>
            </w:r>
          </w:p>
          <w:p w14:paraId="120C22DC" w14:textId="327EEC3F" w:rsidR="2C311BF5" w:rsidRDefault="2C311BF5">
            <w:r w:rsidRPr="360475BF">
              <w:t xml:space="preserve">-Set its name </w:t>
            </w:r>
          </w:p>
          <w:p w14:paraId="262363C6" w14:textId="72D34580" w:rsidR="2C311BF5" w:rsidRDefault="2C311BF5">
            <w:r w:rsidRPr="360475BF">
              <w:t xml:space="preserve">-Set its description </w:t>
            </w:r>
          </w:p>
          <w:p w14:paraId="284B4FD8" w14:textId="2BD757EF" w:rsidR="2C311BF5" w:rsidRDefault="2C311BF5">
            <w:r w:rsidRPr="360475BF">
              <w:t xml:space="preserve">-Set its log entry reference </w:t>
            </w:r>
          </w:p>
          <w:p w14:paraId="3EE8679B" w14:textId="05956E6C" w:rsidR="2C311BF5" w:rsidRDefault="2C311BF5">
            <w:r w:rsidRPr="360475BF">
              <w:t xml:space="preserve">-Set its log creator </w:t>
            </w:r>
          </w:p>
          <w:p w14:paraId="72742E61" w14:textId="1572E1A5" w:rsidR="2C311BF5" w:rsidRDefault="2C311BF5">
            <w:r w:rsidRPr="360475BF">
              <w:t xml:space="preserve">-Set its event type </w:t>
            </w:r>
          </w:p>
          <w:p w14:paraId="55C729C2" w14:textId="72C05408" w:rsidR="2C311BF5" w:rsidRDefault="2C311BF5">
            <w:r w:rsidRPr="360475BF">
              <w:t xml:space="preserve">-Set its icon type </w:t>
            </w:r>
          </w:p>
          <w:p w14:paraId="253514BB" w14:textId="6BA904F5" w:rsidR="2C311BF5" w:rsidRDefault="2C311BF5">
            <w:r w:rsidRPr="360475BF">
              <w:t xml:space="preserve">-Set its source </w:t>
            </w:r>
          </w:p>
          <w:p w14:paraId="50310BF4" w14:textId="5547A2FA" w:rsidR="2C311BF5" w:rsidRDefault="2C311BF5">
            <w:r w:rsidRPr="360475BF">
              <w:t xml:space="preserve">-Set its visibility </w:t>
            </w:r>
          </w:p>
          <w:p w14:paraId="22787AB8" w14:textId="5B680229" w:rsidR="2C311BF5" w:rsidRDefault="2C311BF5">
            <w:r w:rsidRPr="360475BF">
              <w:t xml:space="preserve">-Set its ID visibility </w:t>
            </w:r>
          </w:p>
          <w:p w14:paraId="0B321C90" w14:textId="7C358EC6" w:rsidR="2C311BF5" w:rsidRDefault="2C311BF5">
            <w:r w:rsidRPr="360475BF">
              <w:t xml:space="preserve">-Set its name visibility </w:t>
            </w:r>
          </w:p>
          <w:p w14:paraId="6FDBFA32" w14:textId="74D7F8BF" w:rsidR="2C311BF5" w:rsidRDefault="2C311BF5">
            <w:r w:rsidRPr="360475BF">
              <w:t xml:space="preserve">-Set its description visibility </w:t>
            </w:r>
          </w:p>
          <w:p w14:paraId="7039DEB6" w14:textId="1A001D71" w:rsidR="2C311BF5" w:rsidRDefault="2C311BF5">
            <w:r w:rsidRPr="360475BF">
              <w:t xml:space="preserve">-Set its log entry reference visibility </w:t>
            </w:r>
          </w:p>
          <w:p w14:paraId="58828BE6" w14:textId="2CED3959" w:rsidR="2C311BF5" w:rsidRDefault="2C311BF5">
            <w:r w:rsidRPr="360475BF">
              <w:t xml:space="preserve">-Set its log creator visibility </w:t>
            </w:r>
          </w:p>
          <w:p w14:paraId="4AA1AEC2" w14:textId="313C7AC9" w:rsidR="2C311BF5" w:rsidRDefault="2C311BF5">
            <w:r w:rsidRPr="360475BF">
              <w:t xml:space="preserve">-Set its event type visibility </w:t>
            </w:r>
          </w:p>
          <w:p w14:paraId="59B0091A" w14:textId="3F588070" w:rsidR="2C311BF5" w:rsidRDefault="2C311BF5">
            <w:r w:rsidRPr="360475BF">
              <w:t xml:space="preserve">-Set its icon type visibility </w:t>
            </w:r>
          </w:p>
          <w:p w14:paraId="1429DF8C" w14:textId="67883EC9" w:rsidR="2C311BF5" w:rsidRDefault="2C311BF5" w:rsidP="360475BF">
            <w:r w:rsidRPr="360475BF">
              <w:t>-Set its source visibility</w:t>
            </w:r>
          </w:p>
          <w:p w14:paraId="56C3D9FA" w14:textId="0D98962F" w:rsidR="360475BF" w:rsidRDefault="360475BF" w:rsidP="360475BF">
            <w:pPr>
              <w:rPr>
                <w:b/>
                <w:bCs/>
              </w:rPr>
            </w:pPr>
          </w:p>
          <w:p w14:paraId="17D62B46" w14:textId="1556642D" w:rsidR="440ECDA4" w:rsidRDefault="440ECDA4" w:rsidP="360475BF">
            <w:r w:rsidRPr="360475BF">
              <w:rPr>
                <w:b/>
                <w:bCs/>
              </w:rPr>
              <w:t xml:space="preserve">6. </w:t>
            </w:r>
            <w:r w:rsidR="291C56C7" w:rsidRPr="360475BF">
              <w:rPr>
                <w:b/>
                <w:bCs/>
              </w:rPr>
              <w:t>Get Vector Information</w:t>
            </w:r>
            <w:r>
              <w:br/>
            </w:r>
            <w:r w:rsidR="360475BF" w:rsidRPr="360475BF">
              <w:rPr>
                <w:b/>
                <w:bCs/>
              </w:rPr>
              <w:t xml:space="preserve"> -</w:t>
            </w:r>
            <w:r w:rsidR="360475BF" w:rsidRPr="360475BF">
              <w:t>Knows</w:t>
            </w:r>
            <w:r w:rsidR="102003EC" w:rsidRPr="360475BF">
              <w:t xml:space="preserve"> its name</w:t>
            </w:r>
          </w:p>
          <w:p w14:paraId="7AE41EB8" w14:textId="61882C08" w:rsidR="360475BF" w:rsidRDefault="360475BF" w:rsidP="360475BF">
            <w:r w:rsidRPr="360475BF">
              <w:t>-Know</w:t>
            </w:r>
            <w:r w:rsidR="4AE3D87A" w:rsidRPr="360475BF">
              <w:t xml:space="preserve"> its description</w:t>
            </w:r>
          </w:p>
          <w:p w14:paraId="00180D6F" w14:textId="12AFBECC" w:rsidR="4AE3D87A" w:rsidRDefault="4AE3D87A" w:rsidP="360475BF">
            <w:r w:rsidRPr="360475BF">
              <w:t>-Knows set of log entries</w:t>
            </w:r>
          </w:p>
          <w:p w14:paraId="19BF746F" w14:textId="0750E2F7" w:rsidR="360475BF" w:rsidRDefault="360475BF" w:rsidP="360475BF">
            <w:pPr>
              <w:rPr>
                <w:b/>
                <w:bCs/>
              </w:rPr>
            </w:pPr>
            <w:r w:rsidRPr="360475BF">
              <w:rPr>
                <w:b/>
                <w:bCs/>
              </w:rPr>
              <w:t xml:space="preserve"> </w:t>
            </w:r>
          </w:p>
          <w:p w14:paraId="069ED2A1" w14:textId="54E42D74" w:rsidR="087A8C91" w:rsidRDefault="087A8C91" w:rsidP="360475BF">
            <w:r w:rsidRPr="360475BF">
              <w:rPr>
                <w:b/>
                <w:bCs/>
              </w:rPr>
              <w:t>7. Set Vector Content</w:t>
            </w:r>
            <w:r>
              <w:br/>
            </w:r>
            <w:r w:rsidR="7A978295" w:rsidRPr="360475BF">
              <w:t xml:space="preserve">-Set its name </w:t>
            </w:r>
          </w:p>
          <w:p w14:paraId="7C354F51" w14:textId="4A7B02E2" w:rsidR="7A978295" w:rsidRDefault="7A978295">
            <w:r w:rsidRPr="360475BF">
              <w:t xml:space="preserve">-Set its description </w:t>
            </w:r>
          </w:p>
          <w:p w14:paraId="02066DE8" w14:textId="49610C01" w:rsidR="7A978295" w:rsidRDefault="7A978295" w:rsidP="360475BF">
            <w:r w:rsidRPr="360475BF">
              <w:t>-Add log entries</w:t>
            </w:r>
          </w:p>
          <w:p w14:paraId="378770F5" w14:textId="3F931476" w:rsidR="360475BF" w:rsidRDefault="360475BF" w:rsidP="360475BF">
            <w:r w:rsidRPr="360475BF">
              <w:t xml:space="preserve"> </w:t>
            </w:r>
          </w:p>
          <w:p w14:paraId="04BF60C0" w14:textId="340217AC" w:rsidR="40524792" w:rsidRDefault="40524792" w:rsidP="360475BF">
            <w:pPr>
              <w:rPr>
                <w:b/>
                <w:bCs/>
              </w:rPr>
            </w:pPr>
            <w:r w:rsidRPr="360475BF">
              <w:rPr>
                <w:b/>
                <w:bCs/>
              </w:rPr>
              <w:t>8</w:t>
            </w:r>
            <w:r w:rsidR="360475BF" w:rsidRPr="360475BF">
              <w:rPr>
                <w:b/>
                <w:bCs/>
              </w:rPr>
              <w:t xml:space="preserve">. </w:t>
            </w:r>
            <w:r w:rsidR="51E6741B" w:rsidRPr="360475BF">
              <w:rPr>
                <w:b/>
                <w:bCs/>
              </w:rPr>
              <w:t>Get Log Entry Information</w:t>
            </w:r>
          </w:p>
          <w:p w14:paraId="06D3E488" w14:textId="04BFD640" w:rsidR="229B2EFA" w:rsidRDefault="229B2EFA" w:rsidP="360475BF">
            <w:r w:rsidRPr="360475BF">
              <w:t xml:space="preserve">-Knows the path of the log file from which it originates. </w:t>
            </w:r>
          </w:p>
          <w:p w14:paraId="08E5385B" w14:textId="181920FC" w:rsidR="229B2EFA" w:rsidRDefault="229B2EFA" w:rsidP="360475BF">
            <w:r w:rsidRPr="360475BF">
              <w:t xml:space="preserve">-Knows the log entry number. </w:t>
            </w:r>
          </w:p>
          <w:p w14:paraId="0777E5D8" w14:textId="7B7569DA" w:rsidR="229B2EFA" w:rsidRDefault="229B2EFA" w:rsidP="360475BF">
            <w:r w:rsidRPr="360475BF">
              <w:t xml:space="preserve">-Knows the timestamp. </w:t>
            </w:r>
          </w:p>
          <w:p w14:paraId="6B4799B2" w14:textId="5650DC1C" w:rsidR="229B2EFA" w:rsidRDefault="229B2EFA" w:rsidP="360475BF">
            <w:r w:rsidRPr="360475BF">
              <w:t xml:space="preserve">-Knows the log entry content. </w:t>
            </w:r>
          </w:p>
          <w:p w14:paraId="7385A8B5" w14:textId="4915EA0A" w:rsidR="229B2EFA" w:rsidRDefault="229B2EFA" w:rsidP="360475BF">
            <w:r w:rsidRPr="360475BF">
              <w:t xml:space="preserve">-Knows the host / IP address of creator. </w:t>
            </w:r>
          </w:p>
          <w:p w14:paraId="7176F954" w14:textId="1C44F35B" w:rsidR="229B2EFA" w:rsidRDefault="229B2EFA" w:rsidP="360475BF">
            <w:r w:rsidRPr="360475BF">
              <w:t>-Knows the source type.</w:t>
            </w:r>
          </w:p>
          <w:p w14:paraId="59D8CDF9" w14:textId="65C2965B" w:rsidR="360475BF" w:rsidRDefault="360475BF" w:rsidP="360475BF">
            <w:r w:rsidRPr="360475BF">
              <w:t xml:space="preserve"> </w:t>
            </w:r>
          </w:p>
          <w:p w14:paraId="0DDF6B24" w14:textId="2F44F7B5" w:rsidR="655576B6" w:rsidRDefault="655576B6" w:rsidP="360475BF">
            <w:r w:rsidRPr="360475BF">
              <w:rPr>
                <w:b/>
                <w:bCs/>
              </w:rPr>
              <w:t>9</w:t>
            </w:r>
            <w:r w:rsidR="360475BF" w:rsidRPr="360475BF">
              <w:rPr>
                <w:b/>
                <w:bCs/>
              </w:rPr>
              <w:t xml:space="preserve">. </w:t>
            </w:r>
            <w:r w:rsidR="276C4815" w:rsidRPr="360475BF">
              <w:rPr>
                <w:b/>
                <w:bCs/>
              </w:rPr>
              <w:t>Manage Graph Elements</w:t>
            </w:r>
            <w:r>
              <w:br/>
            </w:r>
            <w:r w:rsidR="5A2B6CBD" w:rsidRPr="360475BF">
              <w:rPr>
                <w:b/>
                <w:bCs/>
              </w:rPr>
              <w:t>-</w:t>
            </w:r>
            <w:r w:rsidR="5A63FC08" w:rsidRPr="360475BF">
              <w:t>Add Nodes</w:t>
            </w:r>
            <w:r w:rsidR="5A63FC08" w:rsidRPr="360475BF">
              <w:rPr>
                <w:b/>
                <w:bCs/>
              </w:rPr>
              <w:t xml:space="preserve"> </w:t>
            </w:r>
          </w:p>
          <w:p w14:paraId="4D7D14EC" w14:textId="6CD886E1" w:rsidR="5A2B6CBD" w:rsidRDefault="5A2B6CBD">
            <w:r w:rsidRPr="360475BF">
              <w:t>-</w:t>
            </w:r>
            <w:r w:rsidR="5A63FC08" w:rsidRPr="360475BF">
              <w:t xml:space="preserve">Delete Nodes </w:t>
            </w:r>
          </w:p>
          <w:p w14:paraId="1C9B4924" w14:textId="15E29FC0" w:rsidR="112B47DD" w:rsidRDefault="112B47DD">
            <w:r w:rsidRPr="360475BF">
              <w:t>-</w:t>
            </w:r>
            <w:r w:rsidR="5A63FC08" w:rsidRPr="360475BF">
              <w:t xml:space="preserve">Edit Nodes </w:t>
            </w:r>
          </w:p>
          <w:p w14:paraId="1639B5B2" w14:textId="36215678" w:rsidR="112B47DD" w:rsidRDefault="112B47DD">
            <w:r w:rsidRPr="360475BF">
              <w:t>-</w:t>
            </w:r>
            <w:r w:rsidR="5A63FC08" w:rsidRPr="360475BF">
              <w:t xml:space="preserve">Move Nodes </w:t>
            </w:r>
          </w:p>
          <w:p w14:paraId="4B69034D" w14:textId="47147742" w:rsidR="112B47DD" w:rsidRDefault="112B47DD">
            <w:r w:rsidRPr="360475BF">
              <w:t>-</w:t>
            </w:r>
            <w:r w:rsidR="5A63FC08" w:rsidRPr="360475BF">
              <w:t xml:space="preserve">Add relationships </w:t>
            </w:r>
          </w:p>
          <w:p w14:paraId="55069F70" w14:textId="60E4B4F7" w:rsidR="112B47DD" w:rsidRDefault="112B47DD">
            <w:r w:rsidRPr="360475BF">
              <w:t>-</w:t>
            </w:r>
            <w:r w:rsidR="5A63FC08" w:rsidRPr="360475BF">
              <w:t xml:space="preserve">Edit Relationships </w:t>
            </w:r>
          </w:p>
          <w:p w14:paraId="3B4D85CA" w14:textId="54FD9BD6" w:rsidR="2C2EBE09" w:rsidRDefault="2C2EBE09">
            <w:r w:rsidRPr="360475BF">
              <w:t>-</w:t>
            </w:r>
            <w:r w:rsidR="5A63FC08" w:rsidRPr="360475BF">
              <w:t xml:space="preserve">Delete Relationships </w:t>
            </w:r>
          </w:p>
          <w:p w14:paraId="4E85BEA5" w14:textId="4CCE013E" w:rsidR="2C2EBE09" w:rsidRDefault="2C2EBE09">
            <w:r w:rsidRPr="360475BF">
              <w:t>-</w:t>
            </w:r>
            <w:r w:rsidR="5A63FC08" w:rsidRPr="360475BF">
              <w:t xml:space="preserve">Change Icon </w:t>
            </w:r>
          </w:p>
          <w:p w14:paraId="561888D2" w14:textId="0EB6CEBA" w:rsidR="2C2EBE09" w:rsidRDefault="2C2EBE09">
            <w:r w:rsidRPr="360475BF">
              <w:t>-</w:t>
            </w:r>
            <w:r w:rsidR="5A63FC08" w:rsidRPr="360475BF">
              <w:t xml:space="preserve">Add Icon  </w:t>
            </w:r>
          </w:p>
          <w:p w14:paraId="08163F9C" w14:textId="6B10A53F" w:rsidR="1D91D8EE" w:rsidRDefault="1D91D8EE" w:rsidP="360475BF">
            <w:r w:rsidRPr="360475BF">
              <w:t>-</w:t>
            </w:r>
            <w:r w:rsidR="5A63FC08" w:rsidRPr="360475BF">
              <w:t>Delete Icon</w:t>
            </w:r>
          </w:p>
          <w:p w14:paraId="682FF1CD" w14:textId="42EAD97E" w:rsidR="360475BF" w:rsidRDefault="360475BF" w:rsidP="360475BF"/>
          <w:p w14:paraId="26378E50" w14:textId="274DFC27" w:rsidR="16ADB42E" w:rsidRDefault="16ADB42E" w:rsidP="360475BF">
            <w:pPr>
              <w:rPr>
                <w:b/>
                <w:bCs/>
              </w:rPr>
            </w:pPr>
            <w:r w:rsidRPr="360475BF">
              <w:rPr>
                <w:b/>
                <w:bCs/>
              </w:rPr>
              <w:lastRenderedPageBreak/>
              <w:t>12. Get Icon Image</w:t>
            </w:r>
          </w:p>
          <w:p w14:paraId="5B30D499" w14:textId="35AADF77" w:rsidR="16ADB42E" w:rsidRDefault="16ADB42E" w:rsidP="360475BF">
            <w:r w:rsidRPr="360475BF">
              <w:t>-Assign icon for individual node</w:t>
            </w:r>
          </w:p>
          <w:p w14:paraId="1F3F40FE" w14:textId="4B4DA30A" w:rsidR="360475BF" w:rsidRDefault="360475BF" w:rsidP="360475BF">
            <w:pPr>
              <w:rPr>
                <w:b/>
                <w:bCs/>
              </w:rPr>
            </w:pPr>
          </w:p>
          <w:p w14:paraId="71E8FD10" w14:textId="0D27E280" w:rsidR="16ADB42E" w:rsidRDefault="16ADB42E" w:rsidP="360475BF">
            <w:pPr>
              <w:rPr>
                <w:b/>
                <w:bCs/>
              </w:rPr>
            </w:pPr>
            <w:r w:rsidRPr="360475BF">
              <w:rPr>
                <w:b/>
                <w:bCs/>
              </w:rPr>
              <w:t>13. Get Relationship Contents</w:t>
            </w:r>
          </w:p>
          <w:p w14:paraId="45EB7D12" w14:textId="70808B1D" w:rsidR="16ADB42E" w:rsidRDefault="16ADB42E">
            <w:r w:rsidRPr="360475BF">
              <w:t xml:space="preserve">-Know source node </w:t>
            </w:r>
          </w:p>
          <w:p w14:paraId="5B51DFAD" w14:textId="6AE21C67" w:rsidR="16ADB42E" w:rsidRDefault="16ADB42E">
            <w:r w:rsidRPr="360475BF">
              <w:t xml:space="preserve">-Know destination node </w:t>
            </w:r>
          </w:p>
          <w:p w14:paraId="08054F09" w14:textId="3D965216" w:rsidR="16ADB42E" w:rsidRDefault="16ADB42E">
            <w:r w:rsidRPr="360475BF">
              <w:t xml:space="preserve">-Know label </w:t>
            </w:r>
          </w:p>
          <w:p w14:paraId="3B9B5CF0" w14:textId="36024C54" w:rsidR="16ADB42E" w:rsidRDefault="16ADB42E" w:rsidP="360475BF">
            <w:r w:rsidRPr="360475BF">
              <w:t>-Know description</w:t>
            </w:r>
          </w:p>
          <w:p w14:paraId="04F7920A" w14:textId="33F82C9A" w:rsidR="360475BF" w:rsidRDefault="360475BF" w:rsidP="360475BF">
            <w:pPr>
              <w:rPr>
                <w:b/>
                <w:bCs/>
              </w:rPr>
            </w:pPr>
          </w:p>
          <w:p w14:paraId="3AFAFFDE" w14:textId="7B6541E5" w:rsidR="16ADB42E" w:rsidRDefault="16ADB42E" w:rsidP="360475BF">
            <w:pPr>
              <w:rPr>
                <w:b/>
                <w:bCs/>
              </w:rPr>
            </w:pPr>
            <w:r w:rsidRPr="360475BF">
              <w:rPr>
                <w:b/>
                <w:bCs/>
              </w:rPr>
              <w:t>14. Set Relationship Contents</w:t>
            </w:r>
          </w:p>
          <w:p w14:paraId="68036857" w14:textId="57092D65" w:rsidR="16ADB42E" w:rsidRDefault="16ADB42E">
            <w:r w:rsidRPr="360475BF">
              <w:t xml:space="preserve">-Set source node </w:t>
            </w:r>
          </w:p>
          <w:p w14:paraId="1FCADEBB" w14:textId="79087605" w:rsidR="16ADB42E" w:rsidRDefault="16ADB42E">
            <w:r w:rsidRPr="360475BF">
              <w:t xml:space="preserve">-Set destination node </w:t>
            </w:r>
          </w:p>
          <w:p w14:paraId="65CC2387" w14:textId="0E9F456B" w:rsidR="16ADB42E" w:rsidRDefault="16ADB42E">
            <w:r w:rsidRPr="360475BF">
              <w:t xml:space="preserve">-Set label </w:t>
            </w:r>
          </w:p>
          <w:p w14:paraId="3EF54C2F" w14:textId="74D31DA4" w:rsidR="16ADB42E" w:rsidRDefault="16ADB42E" w:rsidP="360475BF">
            <w:r w:rsidRPr="360475BF">
              <w:t>-Set description</w:t>
            </w:r>
          </w:p>
          <w:p w14:paraId="23F0A6AB" w14:textId="7AE5EBA9" w:rsidR="360475BF" w:rsidRDefault="360475BF" w:rsidP="360475BF"/>
        </w:tc>
      </w:tr>
    </w:tbl>
    <w:p w14:paraId="6E9E18DA" w14:textId="37B8F3FD" w:rsidR="360475BF" w:rsidRDefault="360475BF" w:rsidP="360475BF">
      <w:pPr>
        <w:pStyle w:val="Paragraph"/>
      </w:pPr>
    </w:p>
    <w:p w14:paraId="3C36D779" w14:textId="3A4EAC35" w:rsidR="1926AE2D" w:rsidRDefault="1926AE2D" w:rsidP="360475BF">
      <w:pPr>
        <w:pStyle w:val="Heading2"/>
        <w:numPr>
          <w:ilvl w:val="1"/>
          <w:numId w:val="0"/>
        </w:numPr>
        <w:ind w:left="288"/>
      </w:pPr>
      <w:r w:rsidRPr="360475BF">
        <w:t>2.2.3. Subsystem Name: Manage</w:t>
      </w:r>
      <w:r w:rsidR="62B4348E" w:rsidRPr="360475BF">
        <w:t>ment</w:t>
      </w:r>
      <w:r w:rsidRPr="360475BF">
        <w:t xml:space="preserve"> Subsystem</w:t>
      </w:r>
    </w:p>
    <w:tbl>
      <w:tblPr>
        <w:tblW w:w="0" w:type="auto"/>
        <w:tblLayout w:type="fixed"/>
        <w:tblLook w:val="06A0" w:firstRow="1" w:lastRow="0" w:firstColumn="1" w:lastColumn="0" w:noHBand="1" w:noVBand="1"/>
      </w:tblPr>
      <w:tblGrid>
        <w:gridCol w:w="9000"/>
      </w:tblGrid>
      <w:tr w:rsidR="360475BF" w14:paraId="7529407F" w14:textId="77777777" w:rsidTr="360475BF">
        <w:tc>
          <w:tcPr>
            <w:tcW w:w="9000" w:type="dxa"/>
          </w:tcPr>
          <w:p w14:paraId="7E52A49C" w14:textId="712EDC8C" w:rsidR="360475BF" w:rsidRDefault="360475BF" w:rsidP="360475BF">
            <w:pPr>
              <w:rPr>
                <w:b/>
                <w:bCs/>
              </w:rPr>
            </w:pPr>
            <w:r w:rsidRPr="360475BF">
              <w:rPr>
                <w:b/>
                <w:bCs/>
              </w:rPr>
              <w:t xml:space="preserve">Classes: </w:t>
            </w:r>
            <w:r w:rsidR="28BD2BD8" w:rsidRPr="360475BF">
              <w:t>Version Manager, User Manager, User</w:t>
            </w:r>
          </w:p>
        </w:tc>
      </w:tr>
      <w:tr w:rsidR="360475BF" w14:paraId="086CF539" w14:textId="77777777" w:rsidTr="360475BF">
        <w:tc>
          <w:tcPr>
            <w:tcW w:w="9000" w:type="dxa"/>
          </w:tcPr>
          <w:p w14:paraId="026FDD2D" w14:textId="0EFB88F4" w:rsidR="360475BF" w:rsidRDefault="360475BF" w:rsidP="360475BF">
            <w:pPr>
              <w:rPr>
                <w:b/>
                <w:bCs/>
              </w:rPr>
            </w:pPr>
            <w:r w:rsidRPr="360475BF">
              <w:rPr>
                <w:b/>
                <w:bCs/>
              </w:rPr>
              <w:t>Description:</w:t>
            </w:r>
            <w:r w:rsidR="15B5D197" w:rsidRPr="360475BF">
              <w:rPr>
                <w:b/>
                <w:bCs/>
              </w:rPr>
              <w:t xml:space="preserve"> </w:t>
            </w:r>
            <w:r w:rsidR="4ED8CC7E" w:rsidRPr="360475BF">
              <w:t xml:space="preserve">Limit </w:t>
            </w:r>
            <w:r w:rsidR="19C82CC3" w:rsidRPr="360475BF">
              <w:t>number</w:t>
            </w:r>
            <w:r w:rsidR="4ED8CC7E" w:rsidRPr="360475BF">
              <w:t xml:space="preserve"> of users that can interact with the system and </w:t>
            </w:r>
            <w:r w:rsidR="7B0C5FE9" w:rsidRPr="360475BF">
              <w:t>control</w:t>
            </w:r>
            <w:r w:rsidR="4ED8CC7E" w:rsidRPr="360475BF">
              <w:t xml:space="preserve"> the access for </w:t>
            </w:r>
            <w:r w:rsidR="5E502824" w:rsidRPr="360475BF">
              <w:t>committing</w:t>
            </w:r>
            <w:r w:rsidR="4ED8CC7E" w:rsidRPr="360475BF">
              <w:t>, pushing, and</w:t>
            </w:r>
            <w:r w:rsidR="63C81F86" w:rsidRPr="360475BF">
              <w:t xml:space="preserve"> pulling </w:t>
            </w:r>
            <w:r w:rsidR="17F24910" w:rsidRPr="360475BF">
              <w:t>graphs and vectors into the Vector Database.</w:t>
            </w:r>
          </w:p>
        </w:tc>
      </w:tr>
      <w:tr w:rsidR="360475BF" w14:paraId="643396F7" w14:textId="77777777" w:rsidTr="360475BF">
        <w:tc>
          <w:tcPr>
            <w:tcW w:w="9000" w:type="dxa"/>
          </w:tcPr>
          <w:p w14:paraId="65FAAE45" w14:textId="28739713" w:rsidR="360475BF" w:rsidRDefault="360475BF" w:rsidP="360475BF">
            <w:pPr>
              <w:rPr>
                <w:b/>
                <w:bCs/>
              </w:rPr>
            </w:pPr>
            <w:r w:rsidRPr="360475BF">
              <w:rPr>
                <w:b/>
                <w:bCs/>
              </w:rPr>
              <w:t xml:space="preserve">Contracts: </w:t>
            </w:r>
          </w:p>
          <w:p w14:paraId="391CDAD1" w14:textId="70DE7C2F" w:rsidR="27A9333F" w:rsidRDefault="27A9333F" w:rsidP="360475BF">
            <w:pPr>
              <w:rPr>
                <w:b/>
                <w:bCs/>
              </w:rPr>
            </w:pPr>
            <w:r w:rsidRPr="360475BF">
              <w:rPr>
                <w:b/>
                <w:bCs/>
              </w:rPr>
              <w:t>10.</w:t>
            </w:r>
            <w:r w:rsidR="54DDD766" w:rsidRPr="360475BF">
              <w:rPr>
                <w:b/>
                <w:bCs/>
              </w:rPr>
              <w:t xml:space="preserve"> Manage User Connections</w:t>
            </w:r>
            <w:r>
              <w:br/>
            </w:r>
            <w:r w:rsidR="360475BF" w:rsidRPr="360475BF">
              <w:rPr>
                <w:b/>
                <w:bCs/>
              </w:rPr>
              <w:t xml:space="preserve"> -</w:t>
            </w:r>
            <w:r w:rsidR="2D3D0844" w:rsidRPr="360475BF">
              <w:t>Manage the number of connected users to maximum 20 users</w:t>
            </w:r>
          </w:p>
          <w:p w14:paraId="36062F25" w14:textId="194AA4BB" w:rsidR="360475BF" w:rsidRDefault="360475BF" w:rsidP="360475BF">
            <w:r w:rsidRPr="360475BF">
              <w:t>-</w:t>
            </w:r>
            <w:r w:rsidR="1AD43D9A" w:rsidRPr="360475BF">
              <w:t>Listens for incoming user connections to the server</w:t>
            </w:r>
          </w:p>
          <w:p w14:paraId="1BF6BB6E" w14:textId="21AD789C" w:rsidR="360475BF" w:rsidRDefault="360475BF" w:rsidP="360475BF">
            <w:r w:rsidRPr="360475BF">
              <w:t>-</w:t>
            </w:r>
            <w:r w:rsidR="53581BD5" w:rsidRPr="360475BF">
              <w:t>Knows number of connected users</w:t>
            </w:r>
          </w:p>
          <w:p w14:paraId="5E42643B" w14:textId="0750E2F7" w:rsidR="360475BF" w:rsidRDefault="360475BF" w:rsidP="360475BF">
            <w:pPr>
              <w:rPr>
                <w:b/>
                <w:bCs/>
              </w:rPr>
            </w:pPr>
            <w:r w:rsidRPr="360475BF">
              <w:rPr>
                <w:b/>
                <w:bCs/>
              </w:rPr>
              <w:t xml:space="preserve"> </w:t>
            </w:r>
          </w:p>
          <w:p w14:paraId="612A3E72" w14:textId="6C0BF1E6" w:rsidR="097530DC" w:rsidRDefault="097530DC" w:rsidP="360475BF">
            <w:r w:rsidRPr="360475BF">
              <w:rPr>
                <w:b/>
                <w:bCs/>
              </w:rPr>
              <w:t>11</w:t>
            </w:r>
            <w:r w:rsidR="360475BF" w:rsidRPr="360475BF">
              <w:rPr>
                <w:b/>
                <w:bCs/>
              </w:rPr>
              <w:t xml:space="preserve">. </w:t>
            </w:r>
            <w:r w:rsidR="63A509DC" w:rsidRPr="360475BF">
              <w:rPr>
                <w:b/>
                <w:bCs/>
              </w:rPr>
              <w:t xml:space="preserve">Distinguish The Lead </w:t>
            </w:r>
            <w:r>
              <w:br/>
            </w:r>
            <w:r w:rsidR="360475BF" w:rsidRPr="360475BF">
              <w:t>-</w:t>
            </w:r>
            <w:r w:rsidR="4DEE92FD" w:rsidRPr="360475BF">
              <w:t>Differentiate the IP addresses between lead and non-lead</w:t>
            </w:r>
          </w:p>
          <w:p w14:paraId="39DF3B10" w14:textId="434CA98F" w:rsidR="360475BF" w:rsidRDefault="360475BF">
            <w:r w:rsidRPr="360475BF">
              <w:t>-</w:t>
            </w:r>
            <w:r w:rsidR="3DAC1F3D" w:rsidRPr="360475BF">
              <w:t>Updates lead and non-lead status of users</w:t>
            </w:r>
          </w:p>
          <w:p w14:paraId="52A84BEA" w14:textId="3F931476" w:rsidR="360475BF" w:rsidRDefault="360475BF" w:rsidP="360475BF">
            <w:r w:rsidRPr="360475BF">
              <w:t xml:space="preserve"> </w:t>
            </w:r>
          </w:p>
          <w:p w14:paraId="6617A875" w14:textId="465E9E60" w:rsidR="05E31022" w:rsidRDefault="05E31022" w:rsidP="360475BF">
            <w:pPr>
              <w:rPr>
                <w:b/>
                <w:bCs/>
              </w:rPr>
            </w:pPr>
            <w:r w:rsidRPr="360475BF">
              <w:rPr>
                <w:b/>
                <w:bCs/>
              </w:rPr>
              <w:t>15</w:t>
            </w:r>
            <w:r w:rsidR="360475BF" w:rsidRPr="360475BF">
              <w:rPr>
                <w:b/>
                <w:bCs/>
              </w:rPr>
              <w:t xml:space="preserve">. Get </w:t>
            </w:r>
            <w:r w:rsidR="0641A8CF" w:rsidRPr="360475BF">
              <w:rPr>
                <w:b/>
                <w:bCs/>
              </w:rPr>
              <w:t>User Info</w:t>
            </w:r>
          </w:p>
          <w:p w14:paraId="69B8202A" w14:textId="6CE74E08" w:rsidR="360475BF" w:rsidRDefault="360475BF" w:rsidP="360475BF">
            <w:r w:rsidRPr="360475BF">
              <w:t>-</w:t>
            </w:r>
            <w:r w:rsidR="57DFBC31" w:rsidRPr="360475BF">
              <w:t>Knows the IP address of the User</w:t>
            </w:r>
          </w:p>
          <w:p w14:paraId="109D600C" w14:textId="3C0F7112" w:rsidR="360475BF" w:rsidRDefault="360475BF" w:rsidP="360475BF">
            <w:r w:rsidRPr="360475BF">
              <w:t>-</w:t>
            </w:r>
            <w:r w:rsidR="66E9A89D" w:rsidRPr="360475BF">
              <w:t>Knows if the User is a Lead</w:t>
            </w:r>
          </w:p>
        </w:tc>
      </w:tr>
    </w:tbl>
    <w:p w14:paraId="08F9C1F4" w14:textId="4287B6E9" w:rsidR="360475BF" w:rsidRDefault="360475BF" w:rsidP="360475BF">
      <w:pPr>
        <w:pStyle w:val="Paragraph"/>
      </w:pPr>
    </w:p>
    <w:p w14:paraId="7B58EC67" w14:textId="46997007" w:rsidR="5862740C" w:rsidRDefault="43E52D36" w:rsidP="360475BF">
      <w:pPr>
        <w:pStyle w:val="Heading2"/>
      </w:pPr>
      <w:r>
        <w:t>Dependencies</w:t>
      </w:r>
    </w:p>
    <w:p w14:paraId="0D4274D2" w14:textId="2F7D388E" w:rsidR="372A05E2" w:rsidRDefault="372A05E2" w:rsidP="1201CF67">
      <w:r>
        <w:t>A dependency is a piece of software(s) that the PICK-PMR Insight Collective Knowledge relies on to function as it is expected</w:t>
      </w:r>
      <w:r w:rsidR="66D64AAF">
        <w:t>. The following are all the dependencies of the PICK system.</w:t>
      </w:r>
    </w:p>
    <w:p w14:paraId="508DE3D2" w14:textId="35C4C437" w:rsidR="1201CF67" w:rsidRDefault="1201CF67" w:rsidP="1201CF67"/>
    <w:p w14:paraId="652CB995" w14:textId="1A0739E3" w:rsidR="18CA8DF1" w:rsidRDefault="18CA8DF1" w:rsidP="1201CF67">
      <w:pPr>
        <w:rPr>
          <w:sz w:val="22"/>
          <w:szCs w:val="22"/>
        </w:rPr>
      </w:pPr>
      <w:r w:rsidRPr="1201CF67">
        <w:rPr>
          <w:b/>
          <w:bCs/>
          <w:sz w:val="22"/>
          <w:szCs w:val="22"/>
        </w:rPr>
        <w:t>OS:</w:t>
      </w:r>
      <w:r w:rsidRPr="1201CF67">
        <w:rPr>
          <w:sz w:val="22"/>
          <w:szCs w:val="22"/>
        </w:rPr>
        <w:t xml:space="preserve"> </w:t>
      </w:r>
      <w:r w:rsidR="2D6A3E16" w:rsidRPr="1201CF67">
        <w:rPr>
          <w:sz w:val="22"/>
          <w:szCs w:val="22"/>
        </w:rPr>
        <w:t xml:space="preserve">The system depends on Kali Linux because it is a requirement for </w:t>
      </w:r>
      <w:r w:rsidR="04DCDDD9" w:rsidRPr="1201CF67">
        <w:rPr>
          <w:sz w:val="22"/>
          <w:szCs w:val="22"/>
        </w:rPr>
        <w:t>the system</w:t>
      </w:r>
      <w:r w:rsidR="2D6A3E16" w:rsidRPr="1201CF67">
        <w:rPr>
          <w:sz w:val="22"/>
          <w:szCs w:val="22"/>
        </w:rPr>
        <w:t xml:space="preserve"> to run on Kali L</w:t>
      </w:r>
      <w:r w:rsidR="4267C81D" w:rsidRPr="1201CF67">
        <w:rPr>
          <w:sz w:val="22"/>
          <w:szCs w:val="22"/>
        </w:rPr>
        <w:t>inux</w:t>
      </w:r>
      <w:r w:rsidR="2D6A3E16" w:rsidRPr="1201CF67">
        <w:rPr>
          <w:sz w:val="22"/>
          <w:szCs w:val="22"/>
        </w:rPr>
        <w:t xml:space="preserve"> </w:t>
      </w:r>
    </w:p>
    <w:p w14:paraId="1943463C" w14:textId="14CADB93" w:rsidR="6DFB3BFE" w:rsidRDefault="6DFB3BFE" w:rsidP="1201CF67">
      <w:pPr>
        <w:rPr>
          <w:sz w:val="22"/>
          <w:szCs w:val="22"/>
        </w:rPr>
      </w:pPr>
      <w:r w:rsidRPr="1201CF67">
        <w:rPr>
          <w:b/>
          <w:bCs/>
          <w:sz w:val="22"/>
          <w:szCs w:val="22"/>
        </w:rPr>
        <w:t xml:space="preserve">Tesseract </w:t>
      </w:r>
      <w:r w:rsidR="18A65502" w:rsidRPr="1201CF67">
        <w:rPr>
          <w:b/>
          <w:bCs/>
          <w:sz w:val="22"/>
          <w:szCs w:val="22"/>
        </w:rPr>
        <w:t>Optical Character Recognition Software (OCR):</w:t>
      </w:r>
      <w:r w:rsidR="18A65502" w:rsidRPr="1201CF67">
        <w:rPr>
          <w:sz w:val="22"/>
          <w:szCs w:val="22"/>
        </w:rPr>
        <w:t xml:space="preserve"> The system depends on two pieces of software to translate text to speech: tesseract (a popular OCR for pytho</w:t>
      </w:r>
      <w:r w:rsidR="72B28E5D" w:rsidRPr="1201CF67">
        <w:rPr>
          <w:sz w:val="22"/>
          <w:szCs w:val="22"/>
        </w:rPr>
        <w:t xml:space="preserve">n) </w:t>
      </w:r>
    </w:p>
    <w:p w14:paraId="547A115D" w14:textId="44EFC208" w:rsidR="72B28E5D" w:rsidRDefault="72B28E5D" w:rsidP="1201CF67">
      <w:pPr>
        <w:spacing w:line="259" w:lineRule="auto"/>
        <w:rPr>
          <w:sz w:val="22"/>
          <w:szCs w:val="22"/>
        </w:rPr>
      </w:pPr>
      <w:r w:rsidRPr="1201CF67">
        <w:rPr>
          <w:b/>
          <w:bCs/>
          <w:sz w:val="22"/>
          <w:szCs w:val="22"/>
        </w:rPr>
        <w:t>Ffmpeg:</w:t>
      </w:r>
      <w:r w:rsidR="16D40FA8" w:rsidRPr="1201CF67">
        <w:rPr>
          <w:sz w:val="22"/>
          <w:szCs w:val="22"/>
        </w:rPr>
        <w:t xml:space="preserve"> the system depends on ffmpeg to transcribe audio and video to text</w:t>
      </w:r>
    </w:p>
    <w:p w14:paraId="085FAF2B" w14:textId="3657B1AD" w:rsidR="16D40FA8" w:rsidRDefault="16D40FA8" w:rsidP="1201CF67">
      <w:pPr>
        <w:rPr>
          <w:sz w:val="22"/>
          <w:szCs w:val="22"/>
        </w:rPr>
      </w:pPr>
      <w:r w:rsidRPr="1201CF67">
        <w:rPr>
          <w:b/>
          <w:bCs/>
          <w:sz w:val="22"/>
          <w:szCs w:val="22"/>
        </w:rPr>
        <w:t>E</w:t>
      </w:r>
      <w:r w:rsidR="18CA8DF1" w:rsidRPr="1201CF67">
        <w:rPr>
          <w:b/>
          <w:bCs/>
          <w:sz w:val="22"/>
          <w:szCs w:val="22"/>
        </w:rPr>
        <w:t xml:space="preserve">nterprise </w:t>
      </w:r>
      <w:r w:rsidR="3540FADA" w:rsidRPr="1201CF67">
        <w:rPr>
          <w:b/>
          <w:bCs/>
          <w:sz w:val="22"/>
          <w:szCs w:val="22"/>
        </w:rPr>
        <w:t>S</w:t>
      </w:r>
      <w:r w:rsidR="18CA8DF1" w:rsidRPr="1201CF67">
        <w:rPr>
          <w:b/>
          <w:bCs/>
          <w:sz w:val="22"/>
          <w:szCs w:val="22"/>
        </w:rPr>
        <w:t>plunk</w:t>
      </w:r>
      <w:r w:rsidR="55DE3343" w:rsidRPr="1201CF67">
        <w:rPr>
          <w:b/>
          <w:bCs/>
          <w:sz w:val="22"/>
          <w:szCs w:val="22"/>
        </w:rPr>
        <w:t>:</w:t>
      </w:r>
      <w:r w:rsidR="55DE3343" w:rsidRPr="1201CF67">
        <w:rPr>
          <w:sz w:val="22"/>
          <w:szCs w:val="22"/>
        </w:rPr>
        <w:t xml:space="preserve"> The system depends on Enterprise Splunk because this software aids on the ingestion, cleansing and validation processes. See </w:t>
      </w:r>
      <w:r w:rsidR="7E3F3D9C" w:rsidRPr="1201CF67">
        <w:rPr>
          <w:sz w:val="22"/>
          <w:szCs w:val="22"/>
        </w:rPr>
        <w:t>Detailed Description of Subsystem Ingestion for more detailed information on how Splunk aids in these topics.</w:t>
      </w:r>
      <w:r w:rsidR="18CA8DF1" w:rsidRPr="1201CF67">
        <w:rPr>
          <w:sz w:val="22"/>
          <w:szCs w:val="22"/>
        </w:rPr>
        <w:t xml:space="preserve"> </w:t>
      </w:r>
    </w:p>
    <w:p w14:paraId="6B47699F" w14:textId="11422D4A" w:rsidR="18CA8DF1" w:rsidRDefault="18CA8DF1" w:rsidP="1201CF67">
      <w:pPr>
        <w:rPr>
          <w:sz w:val="22"/>
          <w:szCs w:val="22"/>
        </w:rPr>
      </w:pPr>
      <w:r w:rsidRPr="1201CF67">
        <w:rPr>
          <w:b/>
          <w:bCs/>
          <w:sz w:val="22"/>
          <w:szCs w:val="22"/>
        </w:rPr>
        <w:t>Python Version</w:t>
      </w:r>
      <w:r w:rsidRPr="1201CF67">
        <w:rPr>
          <w:sz w:val="22"/>
          <w:szCs w:val="22"/>
        </w:rPr>
        <w:t>: Python 3.6 and up</w:t>
      </w:r>
      <w:r w:rsidR="7CDD7190" w:rsidRPr="1201CF67">
        <w:rPr>
          <w:sz w:val="22"/>
          <w:szCs w:val="22"/>
        </w:rPr>
        <w:t xml:space="preserve"> is needed because the library PyQt5 only works with Python 3.6 and up.</w:t>
      </w:r>
    </w:p>
    <w:p w14:paraId="7C2E0F0B" w14:textId="07E96C31" w:rsidR="18CA8DF1" w:rsidRDefault="18CA8DF1" w:rsidP="1201CF67">
      <w:pPr>
        <w:rPr>
          <w:sz w:val="22"/>
          <w:szCs w:val="22"/>
        </w:rPr>
      </w:pPr>
      <w:r w:rsidRPr="1201CF67">
        <w:rPr>
          <w:b/>
          <w:bCs/>
          <w:sz w:val="22"/>
          <w:szCs w:val="22"/>
        </w:rPr>
        <w:t>Python Libraries:</w:t>
      </w:r>
      <w:r w:rsidRPr="1201CF67">
        <w:rPr>
          <w:sz w:val="22"/>
          <w:szCs w:val="22"/>
        </w:rPr>
        <w:t xml:space="preserve"> </w:t>
      </w:r>
    </w:p>
    <w:p w14:paraId="16B50EC8" w14:textId="05479C10" w:rsidR="28C44815" w:rsidRDefault="28C44815" w:rsidP="1201CF67">
      <w:pPr>
        <w:rPr>
          <w:sz w:val="22"/>
          <w:szCs w:val="22"/>
        </w:rPr>
      </w:pPr>
      <w:r w:rsidRPr="1201CF67">
        <w:rPr>
          <w:b/>
          <w:bCs/>
          <w:sz w:val="22"/>
          <w:szCs w:val="22"/>
        </w:rPr>
        <w:lastRenderedPageBreak/>
        <w:t>PyQt5</w:t>
      </w:r>
      <w:r w:rsidR="5E8123F5" w:rsidRPr="1201CF67">
        <w:rPr>
          <w:b/>
          <w:bCs/>
          <w:sz w:val="22"/>
          <w:szCs w:val="22"/>
        </w:rPr>
        <w:t>:</w:t>
      </w:r>
      <w:r w:rsidRPr="1201CF67">
        <w:rPr>
          <w:sz w:val="22"/>
          <w:szCs w:val="22"/>
        </w:rPr>
        <w:t xml:space="preserve"> The system is dependent on this library because this</w:t>
      </w:r>
      <w:r w:rsidR="3A87BE34" w:rsidRPr="1201CF67">
        <w:rPr>
          <w:sz w:val="22"/>
          <w:szCs w:val="22"/>
        </w:rPr>
        <w:t xml:space="preserve"> library </w:t>
      </w:r>
      <w:r w:rsidRPr="1201CF67">
        <w:rPr>
          <w:sz w:val="22"/>
          <w:szCs w:val="22"/>
        </w:rPr>
        <w:t>builds the G</w:t>
      </w:r>
      <w:r w:rsidR="53AE5AA7" w:rsidRPr="1201CF67">
        <w:rPr>
          <w:sz w:val="22"/>
          <w:szCs w:val="22"/>
        </w:rPr>
        <w:t>raphical User Interface.</w:t>
      </w:r>
    </w:p>
    <w:p w14:paraId="0127A81A" w14:textId="4B3E1A61" w:rsidR="7D86301C" w:rsidRDefault="7D86301C" w:rsidP="1201CF67">
      <w:pPr>
        <w:rPr>
          <w:sz w:val="22"/>
          <w:szCs w:val="22"/>
        </w:rPr>
      </w:pPr>
      <w:r w:rsidRPr="1201CF67">
        <w:rPr>
          <w:b/>
          <w:bCs/>
          <w:sz w:val="22"/>
          <w:szCs w:val="22"/>
        </w:rPr>
        <w:t xml:space="preserve">SpeechRecognition: </w:t>
      </w:r>
      <w:r w:rsidRPr="1201CF67">
        <w:rPr>
          <w:sz w:val="22"/>
          <w:szCs w:val="22"/>
        </w:rPr>
        <w:t>The system depends on this library to convert audio to text</w:t>
      </w:r>
    </w:p>
    <w:p w14:paraId="38D107C3" w14:textId="107FE1EF" w:rsidR="7D86301C" w:rsidRDefault="7D86301C" w:rsidP="1201CF67">
      <w:pPr>
        <w:rPr>
          <w:sz w:val="22"/>
          <w:szCs w:val="22"/>
        </w:rPr>
      </w:pPr>
      <w:r w:rsidRPr="1201CF67">
        <w:rPr>
          <w:b/>
          <w:bCs/>
          <w:sz w:val="22"/>
          <w:szCs w:val="22"/>
        </w:rPr>
        <w:t>Datefinder:</w:t>
      </w:r>
      <w:r w:rsidRPr="1201CF67">
        <w:rPr>
          <w:sz w:val="22"/>
          <w:szCs w:val="22"/>
        </w:rPr>
        <w:t xml:space="preserve"> The system depends on this library to extract timestamps from text for log file validation</w:t>
      </w:r>
    </w:p>
    <w:p w14:paraId="29FE73B0" w14:textId="321B85F6" w:rsidR="7B806F68" w:rsidRDefault="7B806F68" w:rsidP="1201CF67">
      <w:pPr>
        <w:rPr>
          <w:sz w:val="22"/>
          <w:szCs w:val="22"/>
        </w:rPr>
      </w:pPr>
      <w:r w:rsidRPr="1201CF67">
        <w:rPr>
          <w:b/>
          <w:bCs/>
          <w:sz w:val="22"/>
          <w:szCs w:val="22"/>
        </w:rPr>
        <w:t>Moviepy:</w:t>
      </w:r>
      <w:r w:rsidRPr="1201CF67">
        <w:rPr>
          <w:sz w:val="22"/>
          <w:szCs w:val="22"/>
        </w:rPr>
        <w:t xml:space="preserve"> The system depends on this library to convert video into audio.</w:t>
      </w:r>
    </w:p>
    <w:p w14:paraId="119558A9" w14:textId="64A10E29" w:rsidR="7B806F68" w:rsidRDefault="7B806F68" w:rsidP="1201CF67">
      <w:pPr>
        <w:rPr>
          <w:sz w:val="22"/>
          <w:szCs w:val="22"/>
        </w:rPr>
      </w:pPr>
      <w:r w:rsidRPr="1201CF67">
        <w:rPr>
          <w:b/>
          <w:bCs/>
          <w:sz w:val="22"/>
          <w:szCs w:val="22"/>
        </w:rPr>
        <w:t>PocketSphinx:</w:t>
      </w:r>
      <w:r w:rsidRPr="1201CF67">
        <w:rPr>
          <w:sz w:val="22"/>
          <w:szCs w:val="22"/>
        </w:rPr>
        <w:t xml:space="preserve"> The SpeechRecognition library depends on this library to convert audio to text offline</w:t>
      </w:r>
      <w:r w:rsidR="30540655" w:rsidRPr="1201CF67">
        <w:rPr>
          <w:sz w:val="22"/>
          <w:szCs w:val="22"/>
        </w:rPr>
        <w:t>.</w:t>
      </w:r>
    </w:p>
    <w:p w14:paraId="4F65E872" w14:textId="20E522F1" w:rsidR="1A7D582A" w:rsidRDefault="1A7D582A" w:rsidP="1201CF67">
      <w:pPr>
        <w:rPr>
          <w:sz w:val="22"/>
          <w:szCs w:val="22"/>
        </w:rPr>
      </w:pPr>
      <w:r w:rsidRPr="1201CF67">
        <w:rPr>
          <w:b/>
          <w:bCs/>
          <w:sz w:val="22"/>
          <w:szCs w:val="22"/>
        </w:rPr>
        <w:t>Pydub:</w:t>
      </w:r>
      <w:r w:rsidRPr="1201CF67">
        <w:rPr>
          <w:sz w:val="22"/>
          <w:szCs w:val="22"/>
        </w:rPr>
        <w:t xml:space="preserve"> Converts mp3 to audio formats that SpeechRecognition can use.</w:t>
      </w:r>
    </w:p>
    <w:p w14:paraId="1C788131" w14:textId="3DDCF97B" w:rsidR="1A7D582A" w:rsidRDefault="1A7D582A" w:rsidP="1201CF67">
      <w:pPr>
        <w:rPr>
          <w:sz w:val="22"/>
          <w:szCs w:val="22"/>
        </w:rPr>
      </w:pPr>
      <w:r w:rsidRPr="1201CF67">
        <w:rPr>
          <w:b/>
          <w:bCs/>
          <w:sz w:val="22"/>
          <w:szCs w:val="22"/>
        </w:rPr>
        <w:t>Pytesseract:</w:t>
      </w:r>
      <w:r w:rsidRPr="1201CF67">
        <w:rPr>
          <w:sz w:val="22"/>
          <w:szCs w:val="22"/>
        </w:rPr>
        <w:t xml:space="preserve"> The system depends on this library to extract text from images.</w:t>
      </w:r>
    </w:p>
    <w:p w14:paraId="080C8652" w14:textId="49962AD0" w:rsidR="1A7D582A" w:rsidRDefault="1A7D582A" w:rsidP="1201CF67">
      <w:pPr>
        <w:rPr>
          <w:sz w:val="22"/>
          <w:szCs w:val="22"/>
        </w:rPr>
      </w:pPr>
      <w:r w:rsidRPr="1201CF67">
        <w:rPr>
          <w:b/>
          <w:bCs/>
          <w:sz w:val="22"/>
          <w:szCs w:val="22"/>
        </w:rPr>
        <w:t>Python-dateutil:</w:t>
      </w:r>
      <w:r w:rsidRPr="1201CF67">
        <w:rPr>
          <w:sz w:val="22"/>
          <w:szCs w:val="22"/>
        </w:rPr>
        <w:t xml:space="preserve"> </w:t>
      </w:r>
      <w:r w:rsidR="160B181A" w:rsidRPr="1201CF67">
        <w:rPr>
          <w:sz w:val="22"/>
          <w:szCs w:val="22"/>
        </w:rPr>
        <w:t>The system depends on this library to c</w:t>
      </w:r>
      <w:r w:rsidRPr="1201CF67">
        <w:rPr>
          <w:sz w:val="22"/>
          <w:szCs w:val="22"/>
        </w:rPr>
        <w:t>onvert strings into datetime formats</w:t>
      </w:r>
      <w:r w:rsidR="3A1F696E" w:rsidRPr="1201CF67">
        <w:rPr>
          <w:sz w:val="22"/>
          <w:szCs w:val="22"/>
        </w:rPr>
        <w:t>.</w:t>
      </w:r>
    </w:p>
    <w:p w14:paraId="68E9F42D" w14:textId="4F4A79F8" w:rsidR="1A7D582A" w:rsidRDefault="1A7D582A" w:rsidP="1201CF67">
      <w:pPr>
        <w:rPr>
          <w:sz w:val="22"/>
          <w:szCs w:val="22"/>
        </w:rPr>
      </w:pPr>
      <w:r w:rsidRPr="1201CF67">
        <w:rPr>
          <w:b/>
          <w:bCs/>
          <w:sz w:val="22"/>
          <w:szCs w:val="22"/>
        </w:rPr>
        <w:t>Regex:</w:t>
      </w:r>
      <w:r w:rsidR="6CEA41CF" w:rsidRPr="1201CF67">
        <w:rPr>
          <w:sz w:val="22"/>
          <w:szCs w:val="22"/>
        </w:rPr>
        <w:t xml:space="preserve"> The </w:t>
      </w:r>
      <w:r w:rsidR="0753BA3C" w:rsidRPr="1201CF67">
        <w:rPr>
          <w:sz w:val="22"/>
          <w:szCs w:val="22"/>
        </w:rPr>
        <w:t xml:space="preserve">system </w:t>
      </w:r>
      <w:r w:rsidR="6CEA41CF" w:rsidRPr="1201CF67">
        <w:rPr>
          <w:sz w:val="22"/>
          <w:szCs w:val="22"/>
        </w:rPr>
        <w:t>depends on this library to find any unwanted characters during the cleansing operations.</w:t>
      </w:r>
    </w:p>
    <w:p w14:paraId="55786A26" w14:textId="71A24C8B" w:rsidR="20ABFF19" w:rsidRDefault="20ABFF19" w:rsidP="1201CF67">
      <w:pPr>
        <w:rPr>
          <w:sz w:val="22"/>
          <w:szCs w:val="22"/>
        </w:rPr>
      </w:pPr>
      <w:r w:rsidRPr="1201CF67">
        <w:rPr>
          <w:b/>
          <w:bCs/>
          <w:sz w:val="22"/>
          <w:szCs w:val="22"/>
        </w:rPr>
        <w:t>Splunk-SDK:</w:t>
      </w:r>
      <w:r w:rsidRPr="1201CF67">
        <w:rPr>
          <w:sz w:val="22"/>
          <w:szCs w:val="22"/>
        </w:rPr>
        <w:t xml:space="preserve"> The system depends on this library to ingest log files.</w:t>
      </w:r>
    </w:p>
    <w:p w14:paraId="4E0F90B5" w14:textId="53EDB024" w:rsidR="6CEA41CF" w:rsidRDefault="6CEA41CF" w:rsidP="1201CF67">
      <w:pPr>
        <w:rPr>
          <w:sz w:val="22"/>
          <w:szCs w:val="22"/>
        </w:rPr>
      </w:pPr>
      <w:r w:rsidRPr="1201CF67">
        <w:rPr>
          <w:sz w:val="22"/>
          <w:szCs w:val="22"/>
        </w:rPr>
        <w:t xml:space="preserve"> </w:t>
      </w:r>
    </w:p>
    <w:p w14:paraId="58FCA45C" w14:textId="754B72D2" w:rsidR="18CA8DF1" w:rsidRDefault="18CA8DF1" w:rsidP="1201CF67">
      <w:pPr>
        <w:rPr>
          <w:b/>
          <w:bCs/>
          <w:sz w:val="22"/>
          <w:szCs w:val="22"/>
        </w:rPr>
      </w:pPr>
      <w:r w:rsidRPr="1201CF67">
        <w:rPr>
          <w:b/>
          <w:bCs/>
          <w:sz w:val="22"/>
          <w:szCs w:val="22"/>
        </w:rPr>
        <w:t>Package                                              Version                                            Latest Version</w:t>
      </w:r>
    </w:p>
    <w:tbl>
      <w:tblPr>
        <w:tblStyle w:val="TableGrid"/>
        <w:tblW w:w="0" w:type="auto"/>
        <w:tblLayout w:type="fixed"/>
        <w:tblLook w:val="06A0" w:firstRow="1" w:lastRow="0" w:firstColumn="1" w:lastColumn="0" w:noHBand="1" w:noVBand="1"/>
      </w:tblPr>
      <w:tblGrid>
        <w:gridCol w:w="3000"/>
        <w:gridCol w:w="3000"/>
        <w:gridCol w:w="3000"/>
      </w:tblGrid>
      <w:tr w:rsidR="1201CF67" w14:paraId="41133896" w14:textId="77777777" w:rsidTr="1201CF67">
        <w:tc>
          <w:tcPr>
            <w:tcW w:w="3000" w:type="dxa"/>
          </w:tcPr>
          <w:p w14:paraId="57F1C18A" w14:textId="6682D014" w:rsidR="1201CF67" w:rsidRDefault="1201CF67" w:rsidP="1201CF67">
            <w:pPr>
              <w:rPr>
                <w:sz w:val="22"/>
                <w:szCs w:val="22"/>
              </w:rPr>
            </w:pPr>
            <w:r w:rsidRPr="1201CF67">
              <w:rPr>
                <w:sz w:val="22"/>
                <w:szCs w:val="22"/>
              </w:rPr>
              <w:t>PyQt5</w:t>
            </w:r>
          </w:p>
        </w:tc>
        <w:tc>
          <w:tcPr>
            <w:tcW w:w="3000" w:type="dxa"/>
          </w:tcPr>
          <w:p w14:paraId="5CF8E691" w14:textId="35297ECD" w:rsidR="1201CF67" w:rsidRDefault="1201CF67" w:rsidP="1201CF67">
            <w:pPr>
              <w:rPr>
                <w:sz w:val="22"/>
                <w:szCs w:val="22"/>
              </w:rPr>
            </w:pPr>
            <w:r w:rsidRPr="1201CF67">
              <w:rPr>
                <w:sz w:val="22"/>
                <w:szCs w:val="22"/>
              </w:rPr>
              <w:t>5.14.1</w:t>
            </w:r>
          </w:p>
        </w:tc>
        <w:tc>
          <w:tcPr>
            <w:tcW w:w="3000" w:type="dxa"/>
          </w:tcPr>
          <w:p w14:paraId="69B885A6" w14:textId="693ADED3" w:rsidR="1201CF67" w:rsidRDefault="1201CF67" w:rsidP="1201CF67">
            <w:pPr>
              <w:rPr>
                <w:sz w:val="22"/>
                <w:szCs w:val="22"/>
              </w:rPr>
            </w:pPr>
            <w:r w:rsidRPr="1201CF67">
              <w:rPr>
                <w:sz w:val="22"/>
                <w:szCs w:val="22"/>
              </w:rPr>
              <w:t>5.14.1</w:t>
            </w:r>
          </w:p>
        </w:tc>
      </w:tr>
      <w:tr w:rsidR="1201CF67" w14:paraId="48BDFD29" w14:textId="77777777" w:rsidTr="1201CF67">
        <w:tc>
          <w:tcPr>
            <w:tcW w:w="3000" w:type="dxa"/>
          </w:tcPr>
          <w:p w14:paraId="60ECC9D8" w14:textId="6D6CC195" w:rsidR="1201CF67" w:rsidRDefault="1201CF67" w:rsidP="1201CF67">
            <w:pPr>
              <w:rPr>
                <w:sz w:val="22"/>
                <w:szCs w:val="22"/>
              </w:rPr>
            </w:pPr>
            <w:r w:rsidRPr="1201CF67">
              <w:rPr>
                <w:sz w:val="22"/>
                <w:szCs w:val="22"/>
              </w:rPr>
              <w:t>SpeechRecognition</w:t>
            </w:r>
          </w:p>
        </w:tc>
        <w:tc>
          <w:tcPr>
            <w:tcW w:w="3000" w:type="dxa"/>
          </w:tcPr>
          <w:p w14:paraId="52E7D7A0" w14:textId="122ADEBB" w:rsidR="1201CF67" w:rsidRDefault="1201CF67" w:rsidP="1201CF67">
            <w:pPr>
              <w:rPr>
                <w:sz w:val="22"/>
                <w:szCs w:val="22"/>
              </w:rPr>
            </w:pPr>
            <w:r w:rsidRPr="1201CF67">
              <w:rPr>
                <w:sz w:val="22"/>
                <w:szCs w:val="22"/>
              </w:rPr>
              <w:t>3.8.1</w:t>
            </w:r>
          </w:p>
        </w:tc>
        <w:tc>
          <w:tcPr>
            <w:tcW w:w="3000" w:type="dxa"/>
          </w:tcPr>
          <w:p w14:paraId="6013EC8B" w14:textId="2375CD02" w:rsidR="1201CF67" w:rsidRDefault="1201CF67" w:rsidP="1201CF67">
            <w:pPr>
              <w:rPr>
                <w:sz w:val="22"/>
                <w:szCs w:val="22"/>
              </w:rPr>
            </w:pPr>
            <w:r w:rsidRPr="1201CF67">
              <w:rPr>
                <w:sz w:val="22"/>
                <w:szCs w:val="22"/>
              </w:rPr>
              <w:t>3.8.1</w:t>
            </w:r>
          </w:p>
        </w:tc>
      </w:tr>
      <w:tr w:rsidR="1201CF67" w14:paraId="01D5DA04" w14:textId="77777777" w:rsidTr="1201CF67">
        <w:tc>
          <w:tcPr>
            <w:tcW w:w="3000" w:type="dxa"/>
          </w:tcPr>
          <w:p w14:paraId="628FF0C3" w14:textId="293B4CBB" w:rsidR="1201CF67" w:rsidRDefault="1201CF67" w:rsidP="1201CF67">
            <w:pPr>
              <w:rPr>
                <w:sz w:val="22"/>
                <w:szCs w:val="22"/>
              </w:rPr>
            </w:pPr>
            <w:r w:rsidRPr="1201CF67">
              <w:rPr>
                <w:sz w:val="22"/>
                <w:szCs w:val="22"/>
              </w:rPr>
              <w:t>datefinder</w:t>
            </w:r>
          </w:p>
        </w:tc>
        <w:tc>
          <w:tcPr>
            <w:tcW w:w="3000" w:type="dxa"/>
          </w:tcPr>
          <w:p w14:paraId="30F53C5A" w14:textId="3CDD6FCF" w:rsidR="1201CF67" w:rsidRDefault="1201CF67" w:rsidP="1201CF67">
            <w:pPr>
              <w:rPr>
                <w:sz w:val="22"/>
                <w:szCs w:val="22"/>
              </w:rPr>
            </w:pPr>
            <w:r w:rsidRPr="1201CF67">
              <w:rPr>
                <w:sz w:val="22"/>
                <w:szCs w:val="22"/>
              </w:rPr>
              <w:t>0.7.0</w:t>
            </w:r>
          </w:p>
        </w:tc>
        <w:tc>
          <w:tcPr>
            <w:tcW w:w="3000" w:type="dxa"/>
          </w:tcPr>
          <w:p w14:paraId="388B5108" w14:textId="73A3EA00" w:rsidR="1201CF67" w:rsidRDefault="1201CF67" w:rsidP="1201CF67">
            <w:pPr>
              <w:rPr>
                <w:sz w:val="22"/>
                <w:szCs w:val="22"/>
              </w:rPr>
            </w:pPr>
            <w:r w:rsidRPr="1201CF67">
              <w:rPr>
                <w:sz w:val="22"/>
                <w:szCs w:val="22"/>
              </w:rPr>
              <w:t>0.7.0</w:t>
            </w:r>
          </w:p>
        </w:tc>
      </w:tr>
      <w:tr w:rsidR="1201CF67" w14:paraId="76753170" w14:textId="77777777" w:rsidTr="1201CF67">
        <w:tc>
          <w:tcPr>
            <w:tcW w:w="3000" w:type="dxa"/>
          </w:tcPr>
          <w:p w14:paraId="671E2BC4" w14:textId="7A1E091A" w:rsidR="1201CF67" w:rsidRDefault="1201CF67" w:rsidP="1201CF67">
            <w:pPr>
              <w:rPr>
                <w:sz w:val="22"/>
                <w:szCs w:val="22"/>
              </w:rPr>
            </w:pPr>
            <w:r w:rsidRPr="1201CF67">
              <w:rPr>
                <w:sz w:val="22"/>
                <w:szCs w:val="22"/>
              </w:rPr>
              <w:t>moviepy</w:t>
            </w:r>
          </w:p>
        </w:tc>
        <w:tc>
          <w:tcPr>
            <w:tcW w:w="3000" w:type="dxa"/>
          </w:tcPr>
          <w:p w14:paraId="03DC2E12" w14:textId="6EF0F9AC" w:rsidR="1201CF67" w:rsidRDefault="1201CF67" w:rsidP="1201CF67">
            <w:pPr>
              <w:rPr>
                <w:sz w:val="22"/>
                <w:szCs w:val="22"/>
              </w:rPr>
            </w:pPr>
            <w:r w:rsidRPr="1201CF67">
              <w:rPr>
                <w:sz w:val="22"/>
                <w:szCs w:val="22"/>
              </w:rPr>
              <w:t>1.0.2</w:t>
            </w:r>
          </w:p>
        </w:tc>
        <w:tc>
          <w:tcPr>
            <w:tcW w:w="3000" w:type="dxa"/>
          </w:tcPr>
          <w:p w14:paraId="6C91CCCA" w14:textId="6FA5E58F" w:rsidR="1201CF67" w:rsidRDefault="1201CF67" w:rsidP="1201CF67">
            <w:pPr>
              <w:rPr>
                <w:sz w:val="22"/>
                <w:szCs w:val="22"/>
              </w:rPr>
            </w:pPr>
            <w:r w:rsidRPr="1201CF67">
              <w:rPr>
                <w:sz w:val="22"/>
                <w:szCs w:val="22"/>
              </w:rPr>
              <w:t>1.0.2</w:t>
            </w:r>
          </w:p>
        </w:tc>
      </w:tr>
      <w:tr w:rsidR="1201CF67" w14:paraId="52F25C02" w14:textId="77777777" w:rsidTr="1201CF67">
        <w:tc>
          <w:tcPr>
            <w:tcW w:w="3000" w:type="dxa"/>
          </w:tcPr>
          <w:p w14:paraId="47EFF9A0" w14:textId="60ECD013" w:rsidR="1201CF67" w:rsidRDefault="1201CF67" w:rsidP="1201CF67">
            <w:pPr>
              <w:rPr>
                <w:sz w:val="22"/>
                <w:szCs w:val="22"/>
              </w:rPr>
            </w:pPr>
            <w:r w:rsidRPr="1201CF67">
              <w:rPr>
                <w:sz w:val="22"/>
                <w:szCs w:val="22"/>
              </w:rPr>
              <w:t>pocketsphinx</w:t>
            </w:r>
          </w:p>
        </w:tc>
        <w:tc>
          <w:tcPr>
            <w:tcW w:w="3000" w:type="dxa"/>
          </w:tcPr>
          <w:p w14:paraId="56936623" w14:textId="03E93183" w:rsidR="1201CF67" w:rsidRDefault="1201CF67" w:rsidP="1201CF67">
            <w:pPr>
              <w:rPr>
                <w:sz w:val="22"/>
                <w:szCs w:val="22"/>
              </w:rPr>
            </w:pPr>
            <w:r w:rsidRPr="1201CF67">
              <w:rPr>
                <w:sz w:val="22"/>
                <w:szCs w:val="22"/>
              </w:rPr>
              <w:t>0.1.15</w:t>
            </w:r>
          </w:p>
        </w:tc>
        <w:tc>
          <w:tcPr>
            <w:tcW w:w="3000" w:type="dxa"/>
          </w:tcPr>
          <w:p w14:paraId="0D199336" w14:textId="4C3906B2" w:rsidR="1201CF67" w:rsidRDefault="1201CF67" w:rsidP="1201CF67">
            <w:pPr>
              <w:rPr>
                <w:sz w:val="22"/>
                <w:szCs w:val="22"/>
              </w:rPr>
            </w:pPr>
            <w:r w:rsidRPr="1201CF67">
              <w:rPr>
                <w:sz w:val="22"/>
                <w:szCs w:val="22"/>
              </w:rPr>
              <w:t>0.1.15</w:t>
            </w:r>
          </w:p>
        </w:tc>
      </w:tr>
      <w:tr w:rsidR="1201CF67" w14:paraId="380939D8" w14:textId="77777777" w:rsidTr="1201CF67">
        <w:tc>
          <w:tcPr>
            <w:tcW w:w="3000" w:type="dxa"/>
          </w:tcPr>
          <w:p w14:paraId="013722B5" w14:textId="07E58490" w:rsidR="1201CF67" w:rsidRDefault="1201CF67" w:rsidP="1201CF67">
            <w:pPr>
              <w:rPr>
                <w:sz w:val="22"/>
                <w:szCs w:val="22"/>
              </w:rPr>
            </w:pPr>
            <w:r w:rsidRPr="1201CF67">
              <w:rPr>
                <w:sz w:val="22"/>
                <w:szCs w:val="22"/>
              </w:rPr>
              <w:t>pydub</w:t>
            </w:r>
          </w:p>
        </w:tc>
        <w:tc>
          <w:tcPr>
            <w:tcW w:w="3000" w:type="dxa"/>
          </w:tcPr>
          <w:p w14:paraId="6DD271D6" w14:textId="3683803F" w:rsidR="1201CF67" w:rsidRDefault="1201CF67" w:rsidP="1201CF67">
            <w:pPr>
              <w:rPr>
                <w:sz w:val="22"/>
                <w:szCs w:val="22"/>
              </w:rPr>
            </w:pPr>
            <w:r w:rsidRPr="1201CF67">
              <w:rPr>
                <w:sz w:val="22"/>
                <w:szCs w:val="22"/>
              </w:rPr>
              <w:t>0.23.1</w:t>
            </w:r>
          </w:p>
        </w:tc>
        <w:tc>
          <w:tcPr>
            <w:tcW w:w="3000" w:type="dxa"/>
          </w:tcPr>
          <w:p w14:paraId="1850CE92" w14:textId="36C41054" w:rsidR="1201CF67" w:rsidRDefault="1201CF67" w:rsidP="1201CF67">
            <w:pPr>
              <w:rPr>
                <w:sz w:val="22"/>
                <w:szCs w:val="22"/>
              </w:rPr>
            </w:pPr>
            <w:r w:rsidRPr="1201CF67">
              <w:rPr>
                <w:sz w:val="22"/>
                <w:szCs w:val="22"/>
              </w:rPr>
              <w:t>0.23.1</w:t>
            </w:r>
          </w:p>
        </w:tc>
      </w:tr>
      <w:tr w:rsidR="1201CF67" w14:paraId="1EEC3950" w14:textId="77777777" w:rsidTr="1201CF67">
        <w:tc>
          <w:tcPr>
            <w:tcW w:w="3000" w:type="dxa"/>
          </w:tcPr>
          <w:p w14:paraId="526ED154" w14:textId="39D9264F" w:rsidR="1201CF67" w:rsidRDefault="1201CF67" w:rsidP="1201CF67">
            <w:pPr>
              <w:rPr>
                <w:sz w:val="22"/>
                <w:szCs w:val="22"/>
              </w:rPr>
            </w:pPr>
            <w:r w:rsidRPr="1201CF67">
              <w:rPr>
                <w:sz w:val="22"/>
                <w:szCs w:val="22"/>
              </w:rPr>
              <w:t>pytesseract</w:t>
            </w:r>
          </w:p>
        </w:tc>
        <w:tc>
          <w:tcPr>
            <w:tcW w:w="3000" w:type="dxa"/>
          </w:tcPr>
          <w:p w14:paraId="438DD5B8" w14:textId="4C503974" w:rsidR="1201CF67" w:rsidRDefault="1201CF67" w:rsidP="1201CF67">
            <w:pPr>
              <w:rPr>
                <w:sz w:val="22"/>
                <w:szCs w:val="22"/>
              </w:rPr>
            </w:pPr>
            <w:r w:rsidRPr="1201CF67">
              <w:rPr>
                <w:sz w:val="22"/>
                <w:szCs w:val="22"/>
              </w:rPr>
              <w:t>0.3.3</w:t>
            </w:r>
          </w:p>
        </w:tc>
        <w:tc>
          <w:tcPr>
            <w:tcW w:w="3000" w:type="dxa"/>
          </w:tcPr>
          <w:p w14:paraId="72DFDE16" w14:textId="4F780649" w:rsidR="1201CF67" w:rsidRDefault="1201CF67" w:rsidP="1201CF67">
            <w:pPr>
              <w:rPr>
                <w:sz w:val="22"/>
                <w:szCs w:val="22"/>
              </w:rPr>
            </w:pPr>
            <w:r w:rsidRPr="1201CF67">
              <w:rPr>
                <w:sz w:val="22"/>
                <w:szCs w:val="22"/>
              </w:rPr>
              <w:t>0.3.3</w:t>
            </w:r>
          </w:p>
        </w:tc>
      </w:tr>
      <w:tr w:rsidR="1201CF67" w14:paraId="7B841FBA" w14:textId="77777777" w:rsidTr="1201CF67">
        <w:tc>
          <w:tcPr>
            <w:tcW w:w="3000" w:type="dxa"/>
          </w:tcPr>
          <w:p w14:paraId="45BCC168" w14:textId="0A68350D" w:rsidR="1201CF67" w:rsidRDefault="1201CF67" w:rsidP="1201CF67">
            <w:pPr>
              <w:rPr>
                <w:sz w:val="22"/>
                <w:szCs w:val="22"/>
              </w:rPr>
            </w:pPr>
            <w:r w:rsidRPr="1201CF67">
              <w:rPr>
                <w:sz w:val="22"/>
                <w:szCs w:val="22"/>
              </w:rPr>
              <w:t>python-dateutil</w:t>
            </w:r>
          </w:p>
        </w:tc>
        <w:tc>
          <w:tcPr>
            <w:tcW w:w="3000" w:type="dxa"/>
          </w:tcPr>
          <w:p w14:paraId="64C50C8D" w14:textId="10DC70C9" w:rsidR="1201CF67" w:rsidRDefault="1201CF67" w:rsidP="1201CF67">
            <w:pPr>
              <w:rPr>
                <w:sz w:val="22"/>
                <w:szCs w:val="22"/>
              </w:rPr>
            </w:pPr>
            <w:r w:rsidRPr="1201CF67">
              <w:rPr>
                <w:sz w:val="22"/>
                <w:szCs w:val="22"/>
              </w:rPr>
              <w:t>2.8.1</w:t>
            </w:r>
          </w:p>
        </w:tc>
        <w:tc>
          <w:tcPr>
            <w:tcW w:w="3000" w:type="dxa"/>
          </w:tcPr>
          <w:p w14:paraId="5A8DD04D" w14:textId="0804D0F8" w:rsidR="1201CF67" w:rsidRDefault="1201CF67" w:rsidP="1201CF67">
            <w:pPr>
              <w:rPr>
                <w:sz w:val="22"/>
                <w:szCs w:val="22"/>
              </w:rPr>
            </w:pPr>
            <w:r w:rsidRPr="1201CF67">
              <w:rPr>
                <w:sz w:val="22"/>
                <w:szCs w:val="22"/>
              </w:rPr>
              <w:t>2.8.1</w:t>
            </w:r>
          </w:p>
        </w:tc>
      </w:tr>
      <w:tr w:rsidR="1201CF67" w14:paraId="0C6BA03C" w14:textId="77777777" w:rsidTr="1201CF67">
        <w:tc>
          <w:tcPr>
            <w:tcW w:w="3000" w:type="dxa"/>
          </w:tcPr>
          <w:p w14:paraId="5F2A938E" w14:textId="18025EF4" w:rsidR="1201CF67" w:rsidRDefault="1201CF67" w:rsidP="1201CF67">
            <w:pPr>
              <w:rPr>
                <w:sz w:val="22"/>
                <w:szCs w:val="22"/>
              </w:rPr>
            </w:pPr>
            <w:r w:rsidRPr="1201CF67">
              <w:rPr>
                <w:sz w:val="22"/>
                <w:szCs w:val="22"/>
              </w:rPr>
              <w:t>regex</w:t>
            </w:r>
          </w:p>
        </w:tc>
        <w:tc>
          <w:tcPr>
            <w:tcW w:w="3000" w:type="dxa"/>
          </w:tcPr>
          <w:p w14:paraId="47FFF1B5" w14:textId="1404457A" w:rsidR="1201CF67" w:rsidRDefault="1201CF67" w:rsidP="1201CF67">
            <w:pPr>
              <w:rPr>
                <w:sz w:val="22"/>
                <w:szCs w:val="22"/>
              </w:rPr>
            </w:pPr>
            <w:r w:rsidRPr="1201CF67">
              <w:rPr>
                <w:sz w:val="22"/>
                <w:szCs w:val="22"/>
              </w:rPr>
              <w:t>2020.2.20</w:t>
            </w:r>
          </w:p>
        </w:tc>
        <w:tc>
          <w:tcPr>
            <w:tcW w:w="3000" w:type="dxa"/>
          </w:tcPr>
          <w:p w14:paraId="68C64146" w14:textId="60F73BAE" w:rsidR="1201CF67" w:rsidRDefault="1201CF67" w:rsidP="1201CF67">
            <w:pPr>
              <w:rPr>
                <w:sz w:val="22"/>
                <w:szCs w:val="22"/>
              </w:rPr>
            </w:pPr>
            <w:r w:rsidRPr="1201CF67">
              <w:rPr>
                <w:sz w:val="22"/>
                <w:szCs w:val="22"/>
              </w:rPr>
              <w:t>2020.2.20</w:t>
            </w:r>
          </w:p>
        </w:tc>
      </w:tr>
      <w:tr w:rsidR="1201CF67" w14:paraId="163C39AF" w14:textId="77777777" w:rsidTr="1201CF67">
        <w:tc>
          <w:tcPr>
            <w:tcW w:w="3000" w:type="dxa"/>
          </w:tcPr>
          <w:p w14:paraId="24888A30" w14:textId="198AC5FE" w:rsidR="1201CF67" w:rsidRDefault="1201CF67" w:rsidP="1201CF67">
            <w:pPr>
              <w:rPr>
                <w:sz w:val="22"/>
                <w:szCs w:val="22"/>
              </w:rPr>
            </w:pPr>
            <w:r w:rsidRPr="1201CF67">
              <w:rPr>
                <w:sz w:val="22"/>
                <w:szCs w:val="22"/>
              </w:rPr>
              <w:t>splunk-sdk</w:t>
            </w:r>
          </w:p>
        </w:tc>
        <w:tc>
          <w:tcPr>
            <w:tcW w:w="3000" w:type="dxa"/>
          </w:tcPr>
          <w:p w14:paraId="09D642C3" w14:textId="46FC0459" w:rsidR="1201CF67" w:rsidRDefault="1201CF67" w:rsidP="1201CF67">
            <w:pPr>
              <w:rPr>
                <w:sz w:val="22"/>
                <w:szCs w:val="22"/>
              </w:rPr>
            </w:pPr>
            <w:r w:rsidRPr="1201CF67">
              <w:rPr>
                <w:sz w:val="22"/>
                <w:szCs w:val="22"/>
              </w:rPr>
              <w:t>1.6.12</w:t>
            </w:r>
          </w:p>
        </w:tc>
        <w:tc>
          <w:tcPr>
            <w:tcW w:w="3000" w:type="dxa"/>
          </w:tcPr>
          <w:p w14:paraId="6550EB0A" w14:textId="29FE521A" w:rsidR="1201CF67" w:rsidRDefault="1201CF67" w:rsidP="1201CF67">
            <w:pPr>
              <w:rPr>
                <w:sz w:val="22"/>
                <w:szCs w:val="22"/>
              </w:rPr>
            </w:pPr>
            <w:r w:rsidRPr="1201CF67">
              <w:rPr>
                <w:sz w:val="22"/>
                <w:szCs w:val="22"/>
              </w:rPr>
              <w:t>1.6.12</w:t>
            </w:r>
          </w:p>
        </w:tc>
      </w:tr>
    </w:tbl>
    <w:p w14:paraId="4BA3D38B" w14:textId="03136C1B" w:rsidR="1201CF67" w:rsidRDefault="1201CF67" w:rsidP="1201CF67"/>
    <w:p w14:paraId="7E5557EA" w14:textId="5F0F4AFB" w:rsidR="64B7F4D5" w:rsidRDefault="01DE0ED3" w:rsidP="21371D46">
      <w:pPr>
        <w:pStyle w:val="Paragraph"/>
      </w:pPr>
      <w:r>
        <w:t>Dependencies on Splunk</w:t>
      </w:r>
      <w:r w:rsidR="12A4F1E2">
        <w:t>, OCR, Transcription Software,</w:t>
      </w:r>
      <w:r>
        <w:t xml:space="preserve"> and Graphviz. Component dependencies will impact development by </w:t>
      </w:r>
      <w:r w:rsidR="3FC064F5">
        <w:t xml:space="preserve">ensuring that these components of the system are able to be integrated in their current version. </w:t>
      </w:r>
    </w:p>
    <w:p w14:paraId="08A72B80" w14:textId="6D26D856" w:rsidR="1201CF67" w:rsidRDefault="1201CF67" w:rsidP="1201CF67">
      <w:pPr>
        <w:pStyle w:val="Paragraph"/>
      </w:pPr>
    </w:p>
    <w:p w14:paraId="23BEE69B" w14:textId="19C12070" w:rsidR="00FC7381" w:rsidRDefault="43E52D36" w:rsidP="00FC7381">
      <w:pPr>
        <w:pStyle w:val="Heading1"/>
      </w:pPr>
      <w:bookmarkStart w:id="64" w:name="_Toc226979932"/>
      <w:r w:rsidRPr="360475BF">
        <w:lastRenderedPageBreak/>
        <w:t xml:space="preserve">Detailed Description </w:t>
      </w:r>
      <w:r w:rsidR="138ECB00" w:rsidRPr="360475BF">
        <w:t>of Subsystem Graphing</w:t>
      </w:r>
      <w:bookmarkEnd w:id="64"/>
    </w:p>
    <w:p w14:paraId="591329DC" w14:textId="45DF1312" w:rsidR="360475BF" w:rsidRDefault="360475BF" w:rsidP="360475BF"/>
    <w:p w14:paraId="6ABC40BD" w14:textId="382E44D2" w:rsidR="0318A79E" w:rsidRDefault="0318A79E" w:rsidP="360475BF">
      <w:pPr>
        <w:jc w:val="center"/>
      </w:pPr>
      <w:r>
        <w:rPr>
          <w:noProof/>
        </w:rPr>
        <w:drawing>
          <wp:inline distT="0" distB="0" distL="0" distR="0" wp14:anchorId="29EDD5CE" wp14:editId="409D7595">
            <wp:extent cx="5646822" cy="3364564"/>
            <wp:effectExtent l="0" t="0" r="0" b="0"/>
            <wp:docPr id="2019191196" name="Picture 32447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479812"/>
                    <pic:cNvPicPr/>
                  </pic:nvPicPr>
                  <pic:blipFill>
                    <a:blip r:embed="rId15">
                      <a:extLst>
                        <a:ext uri="{28A0092B-C50C-407E-A947-70E740481C1C}">
                          <a14:useLocalDpi xmlns:a14="http://schemas.microsoft.com/office/drawing/2010/main" val="0"/>
                        </a:ext>
                      </a:extLst>
                    </a:blip>
                    <a:stretch>
                      <a:fillRect/>
                    </a:stretch>
                  </pic:blipFill>
                  <pic:spPr>
                    <a:xfrm>
                      <a:off x="0" y="0"/>
                      <a:ext cx="5646822" cy="3364564"/>
                    </a:xfrm>
                    <a:prstGeom prst="rect">
                      <a:avLst/>
                    </a:prstGeom>
                  </pic:spPr>
                </pic:pic>
              </a:graphicData>
            </a:graphic>
          </wp:inline>
        </w:drawing>
      </w:r>
    </w:p>
    <w:p w14:paraId="0B39B14B" w14:textId="68867822" w:rsidR="65E18FB3" w:rsidRDefault="65E18FB3" w:rsidP="360475BF">
      <w:r w:rsidRPr="360475BF">
        <w:t>The graphing component integrates the graphing function into the system and provides the analyst with the ability to manipulate the graph to create a timeline of events.</w:t>
      </w:r>
    </w:p>
    <w:p w14:paraId="79D6672A" w14:textId="242EC162" w:rsidR="21371D46" w:rsidRDefault="21371D46" w:rsidP="21371D46">
      <w:pPr>
        <w:jc w:val="both"/>
      </w:pPr>
    </w:p>
    <w:p w14:paraId="3E993EAD" w14:textId="5CF4C9C4" w:rsidR="5E571930" w:rsidRDefault="5E571930" w:rsidP="360475BF">
      <w:pPr>
        <w:pStyle w:val="Heading2"/>
        <w:numPr>
          <w:ilvl w:val="1"/>
          <w:numId w:val="0"/>
        </w:numPr>
      </w:pPr>
      <w:r w:rsidRPr="360475BF">
        <w:t>3.</w:t>
      </w:r>
      <w:r w:rsidR="1C30E5C3" w:rsidRPr="360475BF">
        <w:t>1</w:t>
      </w:r>
      <w:r w:rsidRPr="360475BF">
        <w:t>. Class Description Node</w:t>
      </w:r>
    </w:p>
    <w:tbl>
      <w:tblPr>
        <w:tblStyle w:val="TableGrid"/>
        <w:tblW w:w="0" w:type="auto"/>
        <w:tblLook w:val="06A0" w:firstRow="1" w:lastRow="0" w:firstColumn="1" w:lastColumn="0" w:noHBand="1" w:noVBand="1"/>
      </w:tblPr>
      <w:tblGrid>
        <w:gridCol w:w="4452"/>
        <w:gridCol w:w="4538"/>
      </w:tblGrid>
      <w:tr w:rsidR="360475BF" w14:paraId="01D56289" w14:textId="77777777" w:rsidTr="1201CF67">
        <w:tc>
          <w:tcPr>
            <w:tcW w:w="4500" w:type="dxa"/>
          </w:tcPr>
          <w:p w14:paraId="520F0D04" w14:textId="4D148FBA" w:rsidR="360475BF" w:rsidRDefault="360475BF" w:rsidP="360475BF">
            <w:pPr>
              <w:rPr>
                <w:sz w:val="22"/>
                <w:szCs w:val="22"/>
              </w:rPr>
            </w:pPr>
            <w:r w:rsidRPr="360475BF">
              <w:rPr>
                <w:b/>
                <w:bCs/>
                <w:sz w:val="22"/>
                <w:szCs w:val="22"/>
              </w:rPr>
              <w:t>Class Name</w:t>
            </w:r>
            <w:r w:rsidRPr="360475BF">
              <w:rPr>
                <w:sz w:val="22"/>
                <w:szCs w:val="22"/>
              </w:rPr>
              <w:t>: Node</w:t>
            </w:r>
          </w:p>
        </w:tc>
        <w:tc>
          <w:tcPr>
            <w:tcW w:w="4595" w:type="dxa"/>
          </w:tcPr>
          <w:p w14:paraId="41A9ECFE" w14:textId="6A1F89D2" w:rsidR="360475BF" w:rsidRDefault="360475BF" w:rsidP="360475BF"/>
        </w:tc>
      </w:tr>
      <w:tr w:rsidR="360475BF" w14:paraId="4B9331FE" w14:textId="77777777" w:rsidTr="1201CF67">
        <w:tc>
          <w:tcPr>
            <w:tcW w:w="4500" w:type="dxa"/>
          </w:tcPr>
          <w:p w14:paraId="3692FF82"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52D00C57" w14:textId="7913BF2F" w:rsidR="360475BF" w:rsidRDefault="360475BF" w:rsidP="360475BF"/>
        </w:tc>
      </w:tr>
      <w:tr w:rsidR="360475BF" w14:paraId="49F314EE" w14:textId="77777777" w:rsidTr="1201CF67">
        <w:tc>
          <w:tcPr>
            <w:tcW w:w="4500" w:type="dxa"/>
          </w:tcPr>
          <w:p w14:paraId="348C6326"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3C8BE3B1" w14:textId="6E9C17A3" w:rsidR="360475BF" w:rsidRDefault="360475BF" w:rsidP="360475BF"/>
        </w:tc>
      </w:tr>
      <w:tr w:rsidR="360475BF" w14:paraId="3858EE04" w14:textId="77777777" w:rsidTr="1201CF67">
        <w:tc>
          <w:tcPr>
            <w:tcW w:w="4500" w:type="dxa"/>
          </w:tcPr>
          <w:p w14:paraId="605D8735" w14:textId="04473A67" w:rsidR="360475BF" w:rsidRDefault="360475BF" w:rsidP="360475BF">
            <w:pPr>
              <w:rPr>
                <w:b/>
                <w:bCs/>
                <w:sz w:val="22"/>
                <w:szCs w:val="22"/>
              </w:rPr>
            </w:pPr>
            <w:r w:rsidRPr="360475BF">
              <w:rPr>
                <w:b/>
                <w:bCs/>
                <w:sz w:val="22"/>
                <w:szCs w:val="22"/>
              </w:rPr>
              <w:t xml:space="preserve">Private Responsibilities: </w:t>
            </w:r>
            <w:r w:rsidRPr="360475BF">
              <w:rPr>
                <w:sz w:val="22"/>
                <w:szCs w:val="22"/>
              </w:rPr>
              <w:t>None</w:t>
            </w:r>
          </w:p>
        </w:tc>
        <w:tc>
          <w:tcPr>
            <w:tcW w:w="4595" w:type="dxa"/>
          </w:tcPr>
          <w:p w14:paraId="79A0F633" w14:textId="28DB72DC" w:rsidR="360475BF" w:rsidRDefault="360475BF" w:rsidP="360475BF"/>
        </w:tc>
      </w:tr>
      <w:tr w:rsidR="360475BF" w14:paraId="7894D76A" w14:textId="77777777" w:rsidTr="1201CF67">
        <w:tc>
          <w:tcPr>
            <w:tcW w:w="4500" w:type="dxa"/>
          </w:tcPr>
          <w:p w14:paraId="7DA0EA4D" w14:textId="5408FC2C" w:rsidR="360475BF" w:rsidRDefault="360475BF" w:rsidP="360475BF">
            <w:pPr>
              <w:rPr>
                <w:sz w:val="22"/>
                <w:szCs w:val="22"/>
              </w:rPr>
            </w:pPr>
            <w:r w:rsidRPr="360475BF">
              <w:rPr>
                <w:b/>
                <w:bCs/>
                <w:sz w:val="22"/>
                <w:szCs w:val="22"/>
              </w:rPr>
              <w:t>Contract 4:</w:t>
            </w:r>
            <w:r w:rsidRPr="360475BF">
              <w:rPr>
                <w:sz w:val="22"/>
                <w:szCs w:val="22"/>
              </w:rPr>
              <w:t xml:space="preserve"> Get Node Information</w:t>
            </w:r>
          </w:p>
        </w:tc>
        <w:tc>
          <w:tcPr>
            <w:tcW w:w="4595" w:type="dxa"/>
          </w:tcPr>
          <w:p w14:paraId="05581E0B" w14:textId="4242F8FE" w:rsidR="360475BF" w:rsidRDefault="360475BF" w:rsidP="360475BF"/>
        </w:tc>
      </w:tr>
      <w:tr w:rsidR="360475BF" w14:paraId="0E864125" w14:textId="77777777" w:rsidTr="1201CF67">
        <w:tc>
          <w:tcPr>
            <w:tcW w:w="4500" w:type="dxa"/>
          </w:tcPr>
          <w:p w14:paraId="6EA077BB" w14:textId="242C493E" w:rsidR="360475BF" w:rsidRDefault="360475BF" w:rsidP="360475BF">
            <w:pPr>
              <w:rPr>
                <w:b/>
                <w:bCs/>
                <w:sz w:val="22"/>
                <w:szCs w:val="22"/>
              </w:rPr>
            </w:pPr>
            <w:r w:rsidRPr="360475BF">
              <w:rPr>
                <w:b/>
                <w:bCs/>
                <w:sz w:val="22"/>
                <w:szCs w:val="22"/>
              </w:rPr>
              <w:t>Responsibilities</w:t>
            </w:r>
          </w:p>
        </w:tc>
        <w:tc>
          <w:tcPr>
            <w:tcW w:w="4595" w:type="dxa"/>
          </w:tcPr>
          <w:p w14:paraId="48E24692" w14:textId="4B08E4AD" w:rsidR="360475BF" w:rsidRDefault="360475BF" w:rsidP="360475BF">
            <w:pPr>
              <w:rPr>
                <w:b/>
                <w:bCs/>
                <w:sz w:val="22"/>
                <w:szCs w:val="22"/>
              </w:rPr>
            </w:pPr>
            <w:r w:rsidRPr="360475BF">
              <w:rPr>
                <w:b/>
                <w:bCs/>
                <w:sz w:val="22"/>
                <w:szCs w:val="22"/>
              </w:rPr>
              <w:t>Collaborations</w:t>
            </w:r>
          </w:p>
        </w:tc>
      </w:tr>
      <w:tr w:rsidR="360475BF" w14:paraId="7ABCFDEC" w14:textId="77777777" w:rsidTr="1201CF67">
        <w:tc>
          <w:tcPr>
            <w:tcW w:w="4500" w:type="dxa"/>
          </w:tcPr>
          <w:p w14:paraId="2BC6412A" w14:textId="48C6B438" w:rsidR="360475BF" w:rsidRDefault="360475BF" w:rsidP="00DB04F4">
            <w:pPr>
              <w:pStyle w:val="ListParagraph"/>
              <w:numPr>
                <w:ilvl w:val="0"/>
                <w:numId w:val="13"/>
              </w:numPr>
              <w:spacing w:line="257" w:lineRule="auto"/>
              <w:rPr>
                <w:sz w:val="24"/>
                <w:szCs w:val="24"/>
              </w:rPr>
            </w:pPr>
            <w:r w:rsidRPr="360475BF">
              <w:rPr>
                <w:sz w:val="24"/>
                <w:szCs w:val="24"/>
              </w:rPr>
              <w:t xml:space="preserve"> Knows its ID</w:t>
            </w:r>
          </w:p>
          <w:p w14:paraId="339FD816" w14:textId="6BF11E46" w:rsidR="360475BF" w:rsidRDefault="360475BF" w:rsidP="00DB04F4">
            <w:pPr>
              <w:pStyle w:val="ListParagraph"/>
              <w:numPr>
                <w:ilvl w:val="0"/>
                <w:numId w:val="13"/>
              </w:numPr>
              <w:spacing w:line="257" w:lineRule="auto"/>
              <w:rPr>
                <w:sz w:val="24"/>
                <w:szCs w:val="24"/>
              </w:rPr>
            </w:pPr>
            <w:r w:rsidRPr="360475BF">
              <w:rPr>
                <w:sz w:val="24"/>
                <w:szCs w:val="24"/>
              </w:rPr>
              <w:t xml:space="preserve"> Knows its name</w:t>
            </w:r>
          </w:p>
          <w:p w14:paraId="5F57C099" w14:textId="7CAA19AC" w:rsidR="360475BF" w:rsidRDefault="360475BF" w:rsidP="00DB04F4">
            <w:pPr>
              <w:pStyle w:val="ListParagraph"/>
              <w:numPr>
                <w:ilvl w:val="0"/>
                <w:numId w:val="13"/>
              </w:numPr>
              <w:spacing w:line="257" w:lineRule="auto"/>
              <w:rPr>
                <w:sz w:val="24"/>
                <w:szCs w:val="24"/>
              </w:rPr>
            </w:pPr>
            <w:r w:rsidRPr="360475BF">
              <w:rPr>
                <w:sz w:val="24"/>
                <w:szCs w:val="24"/>
              </w:rPr>
              <w:t xml:space="preserve"> Knows its description</w:t>
            </w:r>
          </w:p>
          <w:p w14:paraId="1F6C1C15" w14:textId="05301063" w:rsidR="360475BF" w:rsidRDefault="360475BF" w:rsidP="00DB04F4">
            <w:pPr>
              <w:pStyle w:val="ListParagraph"/>
              <w:numPr>
                <w:ilvl w:val="0"/>
                <w:numId w:val="13"/>
              </w:numPr>
              <w:spacing w:line="257" w:lineRule="auto"/>
              <w:rPr>
                <w:sz w:val="24"/>
                <w:szCs w:val="24"/>
              </w:rPr>
            </w:pPr>
            <w:r w:rsidRPr="360475BF">
              <w:rPr>
                <w:sz w:val="24"/>
                <w:szCs w:val="24"/>
              </w:rPr>
              <w:t xml:space="preserve"> Knows its log entry reference</w:t>
            </w:r>
          </w:p>
          <w:p w14:paraId="2E117F33" w14:textId="26FFC4DB" w:rsidR="360475BF" w:rsidRDefault="360475BF" w:rsidP="00DB04F4">
            <w:pPr>
              <w:pStyle w:val="ListParagraph"/>
              <w:numPr>
                <w:ilvl w:val="0"/>
                <w:numId w:val="13"/>
              </w:numPr>
              <w:spacing w:line="257" w:lineRule="auto"/>
              <w:rPr>
                <w:sz w:val="24"/>
                <w:szCs w:val="24"/>
              </w:rPr>
            </w:pPr>
            <w:r w:rsidRPr="360475BF">
              <w:rPr>
                <w:sz w:val="24"/>
                <w:szCs w:val="24"/>
              </w:rPr>
              <w:t xml:space="preserve"> Knows its log creator</w:t>
            </w:r>
          </w:p>
          <w:p w14:paraId="5769303A" w14:textId="233FBE2D" w:rsidR="360475BF" w:rsidRDefault="360475BF" w:rsidP="00DB04F4">
            <w:pPr>
              <w:pStyle w:val="ListParagraph"/>
              <w:numPr>
                <w:ilvl w:val="0"/>
                <w:numId w:val="13"/>
              </w:numPr>
              <w:spacing w:line="257" w:lineRule="auto"/>
              <w:rPr>
                <w:sz w:val="24"/>
                <w:szCs w:val="24"/>
              </w:rPr>
            </w:pPr>
            <w:r w:rsidRPr="360475BF">
              <w:rPr>
                <w:sz w:val="24"/>
                <w:szCs w:val="24"/>
              </w:rPr>
              <w:t xml:space="preserve"> Knows its event type</w:t>
            </w:r>
          </w:p>
          <w:p w14:paraId="2AD6A0B4" w14:textId="592290E5" w:rsidR="360475BF" w:rsidRDefault="360475BF" w:rsidP="00DB04F4">
            <w:pPr>
              <w:pStyle w:val="ListParagraph"/>
              <w:numPr>
                <w:ilvl w:val="0"/>
                <w:numId w:val="13"/>
              </w:numPr>
              <w:spacing w:line="257" w:lineRule="auto"/>
              <w:rPr>
                <w:sz w:val="24"/>
                <w:szCs w:val="24"/>
              </w:rPr>
            </w:pPr>
            <w:r w:rsidRPr="360475BF">
              <w:rPr>
                <w:sz w:val="24"/>
                <w:szCs w:val="24"/>
              </w:rPr>
              <w:t xml:space="preserve"> Knows its icon type</w:t>
            </w:r>
          </w:p>
          <w:p w14:paraId="465C5A7A" w14:textId="699F2210" w:rsidR="360475BF" w:rsidRDefault="360475BF" w:rsidP="00DB04F4">
            <w:pPr>
              <w:pStyle w:val="ListParagraph"/>
              <w:numPr>
                <w:ilvl w:val="0"/>
                <w:numId w:val="13"/>
              </w:numPr>
              <w:spacing w:line="257" w:lineRule="auto"/>
              <w:rPr>
                <w:sz w:val="24"/>
                <w:szCs w:val="24"/>
              </w:rPr>
            </w:pPr>
            <w:r w:rsidRPr="360475BF">
              <w:rPr>
                <w:sz w:val="24"/>
                <w:szCs w:val="24"/>
              </w:rPr>
              <w:t xml:space="preserve"> Knows its source</w:t>
            </w:r>
          </w:p>
          <w:p w14:paraId="5E820F08" w14:textId="11A4A733" w:rsidR="360475BF" w:rsidRDefault="360475BF" w:rsidP="00DB04F4">
            <w:pPr>
              <w:pStyle w:val="ListParagraph"/>
              <w:numPr>
                <w:ilvl w:val="0"/>
                <w:numId w:val="13"/>
              </w:numPr>
              <w:rPr>
                <w:sz w:val="24"/>
                <w:szCs w:val="24"/>
              </w:rPr>
            </w:pPr>
            <w:r w:rsidRPr="360475BF">
              <w:rPr>
                <w:sz w:val="24"/>
                <w:szCs w:val="24"/>
              </w:rPr>
              <w:t xml:space="preserve"> Knows its visibility</w:t>
            </w:r>
          </w:p>
          <w:p w14:paraId="6D796670" w14:textId="0EB442AB" w:rsidR="360475BF" w:rsidRDefault="360475BF" w:rsidP="00DB04F4">
            <w:pPr>
              <w:pStyle w:val="ListParagraph"/>
              <w:numPr>
                <w:ilvl w:val="0"/>
                <w:numId w:val="13"/>
              </w:numPr>
              <w:rPr>
                <w:sz w:val="24"/>
                <w:szCs w:val="24"/>
              </w:rPr>
            </w:pPr>
            <w:r w:rsidRPr="360475BF">
              <w:rPr>
                <w:sz w:val="24"/>
                <w:szCs w:val="24"/>
              </w:rPr>
              <w:t xml:space="preserve"> Knows its ID visibility</w:t>
            </w:r>
          </w:p>
          <w:p w14:paraId="39148659" w14:textId="1CB2BD13" w:rsidR="360475BF" w:rsidRDefault="360475BF" w:rsidP="00DB04F4">
            <w:pPr>
              <w:pStyle w:val="ListParagraph"/>
              <w:numPr>
                <w:ilvl w:val="0"/>
                <w:numId w:val="13"/>
              </w:numPr>
              <w:spacing w:line="257" w:lineRule="auto"/>
              <w:rPr>
                <w:sz w:val="24"/>
                <w:szCs w:val="24"/>
              </w:rPr>
            </w:pPr>
            <w:r w:rsidRPr="360475BF">
              <w:rPr>
                <w:sz w:val="24"/>
                <w:szCs w:val="24"/>
              </w:rPr>
              <w:t xml:space="preserve"> Knows its name visibility</w:t>
            </w:r>
          </w:p>
          <w:p w14:paraId="4F65CF86" w14:textId="1AD766F7" w:rsidR="360475BF" w:rsidRDefault="360475BF" w:rsidP="00DB04F4">
            <w:pPr>
              <w:pStyle w:val="ListParagraph"/>
              <w:numPr>
                <w:ilvl w:val="0"/>
                <w:numId w:val="13"/>
              </w:numPr>
              <w:spacing w:line="257" w:lineRule="auto"/>
              <w:rPr>
                <w:sz w:val="24"/>
                <w:szCs w:val="24"/>
              </w:rPr>
            </w:pPr>
            <w:r w:rsidRPr="360475BF">
              <w:rPr>
                <w:sz w:val="24"/>
                <w:szCs w:val="24"/>
              </w:rPr>
              <w:t xml:space="preserve"> Knows its description visibility</w:t>
            </w:r>
          </w:p>
          <w:p w14:paraId="0C85BD31" w14:textId="0D13694B" w:rsidR="360475BF" w:rsidRDefault="360475BF" w:rsidP="00DB04F4">
            <w:pPr>
              <w:pStyle w:val="ListParagraph"/>
              <w:numPr>
                <w:ilvl w:val="0"/>
                <w:numId w:val="13"/>
              </w:numPr>
              <w:spacing w:line="257" w:lineRule="auto"/>
              <w:rPr>
                <w:sz w:val="24"/>
                <w:szCs w:val="24"/>
              </w:rPr>
            </w:pPr>
            <w:r w:rsidRPr="360475BF">
              <w:rPr>
                <w:sz w:val="24"/>
                <w:szCs w:val="24"/>
              </w:rPr>
              <w:lastRenderedPageBreak/>
              <w:t xml:space="preserve"> Knows its log entry reference visibility</w:t>
            </w:r>
          </w:p>
          <w:p w14:paraId="113D5264" w14:textId="04BDDF0F" w:rsidR="360475BF" w:rsidRDefault="360475BF" w:rsidP="00DB04F4">
            <w:pPr>
              <w:pStyle w:val="ListParagraph"/>
              <w:numPr>
                <w:ilvl w:val="0"/>
                <w:numId w:val="13"/>
              </w:numPr>
              <w:spacing w:line="257" w:lineRule="auto"/>
              <w:rPr>
                <w:sz w:val="24"/>
                <w:szCs w:val="24"/>
              </w:rPr>
            </w:pPr>
            <w:r w:rsidRPr="360475BF">
              <w:rPr>
                <w:sz w:val="24"/>
                <w:szCs w:val="24"/>
              </w:rPr>
              <w:t xml:space="preserve"> Knows its log creator visibility</w:t>
            </w:r>
          </w:p>
          <w:p w14:paraId="1048617F" w14:textId="4ED83CF2" w:rsidR="360475BF" w:rsidRDefault="360475BF" w:rsidP="00DB04F4">
            <w:pPr>
              <w:pStyle w:val="ListParagraph"/>
              <w:numPr>
                <w:ilvl w:val="0"/>
                <w:numId w:val="13"/>
              </w:numPr>
              <w:spacing w:line="257" w:lineRule="auto"/>
              <w:rPr>
                <w:sz w:val="24"/>
                <w:szCs w:val="24"/>
              </w:rPr>
            </w:pPr>
            <w:r w:rsidRPr="360475BF">
              <w:rPr>
                <w:sz w:val="24"/>
                <w:szCs w:val="24"/>
              </w:rPr>
              <w:t xml:space="preserve"> Knows its event type visibility</w:t>
            </w:r>
          </w:p>
          <w:p w14:paraId="7C59DAE8" w14:textId="4643838C" w:rsidR="360475BF" w:rsidRDefault="360475BF" w:rsidP="00DB04F4">
            <w:pPr>
              <w:pStyle w:val="ListParagraph"/>
              <w:numPr>
                <w:ilvl w:val="0"/>
                <w:numId w:val="13"/>
              </w:numPr>
              <w:spacing w:line="257" w:lineRule="auto"/>
              <w:rPr>
                <w:sz w:val="24"/>
                <w:szCs w:val="24"/>
              </w:rPr>
            </w:pPr>
            <w:r w:rsidRPr="360475BF">
              <w:rPr>
                <w:sz w:val="24"/>
                <w:szCs w:val="24"/>
              </w:rPr>
              <w:t xml:space="preserve"> Knows its icon type visibility</w:t>
            </w:r>
          </w:p>
          <w:p w14:paraId="5696FB8B" w14:textId="7C186691" w:rsidR="360475BF" w:rsidRDefault="360475BF" w:rsidP="00DB04F4">
            <w:pPr>
              <w:pStyle w:val="ListParagraph"/>
              <w:numPr>
                <w:ilvl w:val="0"/>
                <w:numId w:val="13"/>
              </w:numPr>
              <w:spacing w:line="257" w:lineRule="auto"/>
              <w:rPr>
                <w:sz w:val="24"/>
                <w:szCs w:val="24"/>
              </w:rPr>
            </w:pPr>
            <w:r w:rsidRPr="360475BF">
              <w:rPr>
                <w:sz w:val="24"/>
                <w:szCs w:val="24"/>
              </w:rPr>
              <w:t xml:space="preserve"> Knows its source visibility</w:t>
            </w:r>
          </w:p>
          <w:p w14:paraId="22E1C9C5" w14:textId="4E709857" w:rsidR="360475BF" w:rsidRDefault="360475BF" w:rsidP="360475BF">
            <w:pPr>
              <w:ind w:left="360"/>
              <w:rPr>
                <w:sz w:val="24"/>
                <w:szCs w:val="24"/>
              </w:rPr>
            </w:pPr>
          </w:p>
        </w:tc>
        <w:tc>
          <w:tcPr>
            <w:tcW w:w="4595" w:type="dxa"/>
          </w:tcPr>
          <w:p w14:paraId="230CF122" w14:textId="2B7503F8" w:rsidR="360475BF" w:rsidRDefault="360475BF" w:rsidP="360475BF">
            <w:pPr>
              <w:rPr>
                <w:sz w:val="22"/>
                <w:szCs w:val="22"/>
              </w:rPr>
            </w:pPr>
          </w:p>
        </w:tc>
      </w:tr>
      <w:tr w:rsidR="360475BF" w14:paraId="50FBED55" w14:textId="77777777" w:rsidTr="1201CF67">
        <w:tc>
          <w:tcPr>
            <w:tcW w:w="4500" w:type="dxa"/>
          </w:tcPr>
          <w:p w14:paraId="36787C23" w14:textId="43513491" w:rsidR="360475BF" w:rsidRDefault="360475BF" w:rsidP="360475BF">
            <w:pPr>
              <w:rPr>
                <w:sz w:val="22"/>
                <w:szCs w:val="22"/>
              </w:rPr>
            </w:pPr>
            <w:r w:rsidRPr="360475BF">
              <w:rPr>
                <w:b/>
                <w:bCs/>
                <w:sz w:val="22"/>
                <w:szCs w:val="22"/>
              </w:rPr>
              <w:t>Contract 5:</w:t>
            </w:r>
            <w:r w:rsidRPr="360475BF">
              <w:rPr>
                <w:sz w:val="22"/>
                <w:szCs w:val="22"/>
              </w:rPr>
              <w:t xml:space="preserve"> Set Node Content</w:t>
            </w:r>
          </w:p>
        </w:tc>
        <w:tc>
          <w:tcPr>
            <w:tcW w:w="4595" w:type="dxa"/>
          </w:tcPr>
          <w:p w14:paraId="6525CFBF" w14:textId="3B2B2640" w:rsidR="360475BF" w:rsidRDefault="360475BF" w:rsidP="360475BF">
            <w:pPr>
              <w:rPr>
                <w:sz w:val="22"/>
                <w:szCs w:val="22"/>
              </w:rPr>
            </w:pPr>
          </w:p>
        </w:tc>
      </w:tr>
      <w:tr w:rsidR="360475BF" w14:paraId="66FD23A8" w14:textId="77777777" w:rsidTr="1201CF67">
        <w:tc>
          <w:tcPr>
            <w:tcW w:w="4500" w:type="dxa"/>
          </w:tcPr>
          <w:p w14:paraId="32035342" w14:textId="7897B16C" w:rsidR="360475BF" w:rsidRDefault="360475BF" w:rsidP="360475BF">
            <w:pPr>
              <w:rPr>
                <w:b/>
                <w:bCs/>
                <w:sz w:val="22"/>
                <w:szCs w:val="22"/>
              </w:rPr>
            </w:pPr>
            <w:r w:rsidRPr="360475BF">
              <w:rPr>
                <w:b/>
                <w:bCs/>
                <w:sz w:val="22"/>
                <w:szCs w:val="22"/>
              </w:rPr>
              <w:t>Responsibilities</w:t>
            </w:r>
          </w:p>
        </w:tc>
        <w:tc>
          <w:tcPr>
            <w:tcW w:w="4595" w:type="dxa"/>
          </w:tcPr>
          <w:p w14:paraId="5B07EAF1" w14:textId="66634658" w:rsidR="360475BF" w:rsidRDefault="360475BF" w:rsidP="360475BF">
            <w:pPr>
              <w:rPr>
                <w:sz w:val="22"/>
                <w:szCs w:val="22"/>
              </w:rPr>
            </w:pPr>
            <w:r w:rsidRPr="360475BF">
              <w:rPr>
                <w:b/>
                <w:bCs/>
                <w:sz w:val="22"/>
                <w:szCs w:val="22"/>
              </w:rPr>
              <w:t>Collaboration</w:t>
            </w:r>
          </w:p>
        </w:tc>
      </w:tr>
      <w:tr w:rsidR="360475BF" w14:paraId="0B3740F7" w14:textId="77777777" w:rsidTr="1201CF67">
        <w:tc>
          <w:tcPr>
            <w:tcW w:w="4500" w:type="dxa"/>
          </w:tcPr>
          <w:p w14:paraId="55D566E7" w14:textId="269B383E" w:rsidR="360475BF" w:rsidRDefault="360475BF" w:rsidP="00DB04F4">
            <w:pPr>
              <w:pStyle w:val="ListParagraph"/>
              <w:numPr>
                <w:ilvl w:val="0"/>
                <w:numId w:val="13"/>
              </w:numPr>
              <w:spacing w:line="257" w:lineRule="auto"/>
              <w:rPr>
                <w:sz w:val="24"/>
                <w:szCs w:val="24"/>
              </w:rPr>
            </w:pPr>
            <w:r w:rsidRPr="360475BF">
              <w:rPr>
                <w:sz w:val="24"/>
                <w:szCs w:val="24"/>
              </w:rPr>
              <w:t xml:space="preserve"> Set its ID</w:t>
            </w:r>
          </w:p>
          <w:p w14:paraId="51819262" w14:textId="699A7E70" w:rsidR="360475BF" w:rsidRDefault="360475BF" w:rsidP="00DB04F4">
            <w:pPr>
              <w:pStyle w:val="ListParagraph"/>
              <w:numPr>
                <w:ilvl w:val="0"/>
                <w:numId w:val="13"/>
              </w:numPr>
              <w:spacing w:line="257" w:lineRule="auto"/>
              <w:rPr>
                <w:sz w:val="24"/>
                <w:szCs w:val="24"/>
              </w:rPr>
            </w:pPr>
            <w:r w:rsidRPr="360475BF">
              <w:rPr>
                <w:sz w:val="24"/>
                <w:szCs w:val="24"/>
              </w:rPr>
              <w:t xml:space="preserve"> Set its name</w:t>
            </w:r>
          </w:p>
          <w:p w14:paraId="219D1DF5" w14:textId="7AF6EEDE" w:rsidR="360475BF" w:rsidRDefault="360475BF" w:rsidP="00DB04F4">
            <w:pPr>
              <w:pStyle w:val="ListParagraph"/>
              <w:numPr>
                <w:ilvl w:val="0"/>
                <w:numId w:val="13"/>
              </w:numPr>
              <w:spacing w:line="257" w:lineRule="auto"/>
              <w:rPr>
                <w:sz w:val="24"/>
                <w:szCs w:val="24"/>
              </w:rPr>
            </w:pPr>
            <w:r w:rsidRPr="360475BF">
              <w:rPr>
                <w:sz w:val="24"/>
                <w:szCs w:val="24"/>
              </w:rPr>
              <w:t xml:space="preserve"> Set its description</w:t>
            </w:r>
          </w:p>
          <w:p w14:paraId="40EC8C5D" w14:textId="70B70D42" w:rsidR="360475BF" w:rsidRDefault="360475BF" w:rsidP="00DB04F4">
            <w:pPr>
              <w:pStyle w:val="ListParagraph"/>
              <w:numPr>
                <w:ilvl w:val="0"/>
                <w:numId w:val="13"/>
              </w:numPr>
              <w:spacing w:line="257" w:lineRule="auto"/>
              <w:rPr>
                <w:sz w:val="24"/>
                <w:szCs w:val="24"/>
              </w:rPr>
            </w:pPr>
            <w:r w:rsidRPr="360475BF">
              <w:rPr>
                <w:sz w:val="24"/>
                <w:szCs w:val="24"/>
              </w:rPr>
              <w:t>Set its log entry reference</w:t>
            </w:r>
          </w:p>
          <w:p w14:paraId="2BF62591" w14:textId="1BAFD9F7" w:rsidR="360475BF" w:rsidRDefault="360475BF" w:rsidP="00DB04F4">
            <w:pPr>
              <w:pStyle w:val="ListParagraph"/>
              <w:numPr>
                <w:ilvl w:val="0"/>
                <w:numId w:val="13"/>
              </w:numPr>
              <w:spacing w:line="257" w:lineRule="auto"/>
              <w:rPr>
                <w:sz w:val="24"/>
                <w:szCs w:val="24"/>
              </w:rPr>
            </w:pPr>
            <w:r w:rsidRPr="360475BF">
              <w:rPr>
                <w:sz w:val="24"/>
                <w:szCs w:val="24"/>
              </w:rPr>
              <w:t>Set its log creator</w:t>
            </w:r>
          </w:p>
          <w:p w14:paraId="482B6CC8" w14:textId="700D2F8C" w:rsidR="360475BF" w:rsidRDefault="360475BF" w:rsidP="00DB04F4">
            <w:pPr>
              <w:pStyle w:val="ListParagraph"/>
              <w:numPr>
                <w:ilvl w:val="0"/>
                <w:numId w:val="13"/>
              </w:numPr>
              <w:spacing w:line="257" w:lineRule="auto"/>
              <w:rPr>
                <w:sz w:val="24"/>
                <w:szCs w:val="24"/>
              </w:rPr>
            </w:pPr>
            <w:r w:rsidRPr="360475BF">
              <w:rPr>
                <w:sz w:val="24"/>
                <w:szCs w:val="24"/>
              </w:rPr>
              <w:t>Set its event type</w:t>
            </w:r>
          </w:p>
          <w:p w14:paraId="71C1070A" w14:textId="2357D967" w:rsidR="360475BF" w:rsidRDefault="360475BF" w:rsidP="00DB04F4">
            <w:pPr>
              <w:pStyle w:val="ListParagraph"/>
              <w:numPr>
                <w:ilvl w:val="0"/>
                <w:numId w:val="13"/>
              </w:numPr>
              <w:spacing w:line="257" w:lineRule="auto"/>
              <w:rPr>
                <w:sz w:val="24"/>
                <w:szCs w:val="24"/>
              </w:rPr>
            </w:pPr>
            <w:r w:rsidRPr="360475BF">
              <w:rPr>
                <w:sz w:val="24"/>
                <w:szCs w:val="24"/>
              </w:rPr>
              <w:t>Set its icon type</w:t>
            </w:r>
          </w:p>
          <w:p w14:paraId="3BD6469B" w14:textId="4E281DE1" w:rsidR="360475BF" w:rsidRDefault="360475BF" w:rsidP="00DB04F4">
            <w:pPr>
              <w:pStyle w:val="ListParagraph"/>
              <w:numPr>
                <w:ilvl w:val="0"/>
                <w:numId w:val="13"/>
              </w:numPr>
              <w:spacing w:line="257" w:lineRule="auto"/>
              <w:rPr>
                <w:sz w:val="24"/>
                <w:szCs w:val="24"/>
              </w:rPr>
            </w:pPr>
            <w:r w:rsidRPr="360475BF">
              <w:rPr>
                <w:sz w:val="24"/>
                <w:szCs w:val="24"/>
              </w:rPr>
              <w:t>Set its source</w:t>
            </w:r>
          </w:p>
          <w:p w14:paraId="72C328EE" w14:textId="4DC1A7EE" w:rsidR="360475BF" w:rsidRDefault="360475BF" w:rsidP="00DB04F4">
            <w:pPr>
              <w:pStyle w:val="ListParagraph"/>
              <w:numPr>
                <w:ilvl w:val="0"/>
                <w:numId w:val="13"/>
              </w:numPr>
              <w:rPr>
                <w:sz w:val="24"/>
                <w:szCs w:val="24"/>
              </w:rPr>
            </w:pPr>
            <w:r w:rsidRPr="360475BF">
              <w:rPr>
                <w:sz w:val="24"/>
                <w:szCs w:val="24"/>
              </w:rPr>
              <w:t xml:space="preserve"> Set its visibility</w:t>
            </w:r>
          </w:p>
          <w:p w14:paraId="1F0D82FD" w14:textId="62C4EA63" w:rsidR="360475BF" w:rsidRDefault="360475BF" w:rsidP="00DB04F4">
            <w:pPr>
              <w:pStyle w:val="ListParagraph"/>
              <w:numPr>
                <w:ilvl w:val="0"/>
                <w:numId w:val="13"/>
              </w:numPr>
              <w:rPr>
                <w:sz w:val="24"/>
                <w:szCs w:val="24"/>
              </w:rPr>
            </w:pPr>
            <w:r w:rsidRPr="360475BF">
              <w:rPr>
                <w:sz w:val="24"/>
                <w:szCs w:val="24"/>
              </w:rPr>
              <w:t xml:space="preserve"> Set its ID visibility</w:t>
            </w:r>
          </w:p>
          <w:p w14:paraId="762DE82D" w14:textId="2734AFE0" w:rsidR="360475BF" w:rsidRDefault="360475BF" w:rsidP="00DB04F4">
            <w:pPr>
              <w:pStyle w:val="ListParagraph"/>
              <w:numPr>
                <w:ilvl w:val="0"/>
                <w:numId w:val="13"/>
              </w:numPr>
              <w:spacing w:line="257" w:lineRule="auto"/>
              <w:rPr>
                <w:sz w:val="24"/>
                <w:szCs w:val="24"/>
              </w:rPr>
            </w:pPr>
            <w:r w:rsidRPr="360475BF">
              <w:rPr>
                <w:sz w:val="24"/>
                <w:szCs w:val="24"/>
              </w:rPr>
              <w:t xml:space="preserve"> Set its name visibility</w:t>
            </w:r>
          </w:p>
          <w:p w14:paraId="15A80E58" w14:textId="757DE9FA" w:rsidR="360475BF" w:rsidRDefault="360475BF" w:rsidP="00DB04F4">
            <w:pPr>
              <w:pStyle w:val="ListParagraph"/>
              <w:numPr>
                <w:ilvl w:val="0"/>
                <w:numId w:val="13"/>
              </w:numPr>
              <w:spacing w:line="257" w:lineRule="auto"/>
              <w:rPr>
                <w:sz w:val="24"/>
                <w:szCs w:val="24"/>
              </w:rPr>
            </w:pPr>
            <w:r w:rsidRPr="360475BF">
              <w:rPr>
                <w:sz w:val="24"/>
                <w:szCs w:val="24"/>
              </w:rPr>
              <w:t xml:space="preserve"> Set its description visibility</w:t>
            </w:r>
          </w:p>
          <w:p w14:paraId="5485F5BB" w14:textId="662AD33E" w:rsidR="360475BF" w:rsidRDefault="360475BF" w:rsidP="00DB04F4">
            <w:pPr>
              <w:pStyle w:val="ListParagraph"/>
              <w:numPr>
                <w:ilvl w:val="0"/>
                <w:numId w:val="13"/>
              </w:numPr>
              <w:spacing w:line="257" w:lineRule="auto"/>
              <w:rPr>
                <w:sz w:val="24"/>
                <w:szCs w:val="24"/>
              </w:rPr>
            </w:pPr>
            <w:r w:rsidRPr="360475BF">
              <w:rPr>
                <w:sz w:val="24"/>
                <w:szCs w:val="24"/>
              </w:rPr>
              <w:t xml:space="preserve"> Set its log entry reference visibility</w:t>
            </w:r>
          </w:p>
          <w:p w14:paraId="05BD6180" w14:textId="1A1776EF" w:rsidR="360475BF" w:rsidRDefault="360475BF" w:rsidP="00DB04F4">
            <w:pPr>
              <w:pStyle w:val="ListParagraph"/>
              <w:numPr>
                <w:ilvl w:val="0"/>
                <w:numId w:val="13"/>
              </w:numPr>
              <w:spacing w:line="257" w:lineRule="auto"/>
              <w:rPr>
                <w:sz w:val="24"/>
                <w:szCs w:val="24"/>
              </w:rPr>
            </w:pPr>
            <w:r w:rsidRPr="360475BF">
              <w:rPr>
                <w:sz w:val="24"/>
                <w:szCs w:val="24"/>
              </w:rPr>
              <w:t xml:space="preserve"> Set its log creator visibility</w:t>
            </w:r>
          </w:p>
          <w:p w14:paraId="65CC5B99" w14:textId="25F35A83" w:rsidR="360475BF" w:rsidRDefault="360475BF" w:rsidP="00DB04F4">
            <w:pPr>
              <w:pStyle w:val="ListParagraph"/>
              <w:numPr>
                <w:ilvl w:val="0"/>
                <w:numId w:val="13"/>
              </w:numPr>
              <w:spacing w:line="257" w:lineRule="auto"/>
              <w:rPr>
                <w:sz w:val="24"/>
                <w:szCs w:val="24"/>
              </w:rPr>
            </w:pPr>
            <w:r w:rsidRPr="360475BF">
              <w:rPr>
                <w:sz w:val="24"/>
                <w:szCs w:val="24"/>
              </w:rPr>
              <w:t xml:space="preserve"> Set its event type visibility</w:t>
            </w:r>
          </w:p>
          <w:p w14:paraId="57B61B32" w14:textId="6BB12715" w:rsidR="360475BF" w:rsidRDefault="360475BF" w:rsidP="00DB04F4">
            <w:pPr>
              <w:pStyle w:val="ListParagraph"/>
              <w:numPr>
                <w:ilvl w:val="0"/>
                <w:numId w:val="13"/>
              </w:numPr>
              <w:spacing w:line="257" w:lineRule="auto"/>
              <w:rPr>
                <w:sz w:val="24"/>
                <w:szCs w:val="24"/>
              </w:rPr>
            </w:pPr>
            <w:r w:rsidRPr="360475BF">
              <w:rPr>
                <w:sz w:val="24"/>
                <w:szCs w:val="24"/>
              </w:rPr>
              <w:t xml:space="preserve"> Set its icon type visibility</w:t>
            </w:r>
          </w:p>
          <w:p w14:paraId="1777292E" w14:textId="64D66095" w:rsidR="360475BF" w:rsidRDefault="360475BF" w:rsidP="00DB04F4">
            <w:pPr>
              <w:pStyle w:val="ListParagraph"/>
              <w:numPr>
                <w:ilvl w:val="0"/>
                <w:numId w:val="13"/>
              </w:numPr>
              <w:spacing w:line="257" w:lineRule="auto"/>
              <w:rPr>
                <w:sz w:val="24"/>
                <w:szCs w:val="24"/>
              </w:rPr>
            </w:pPr>
            <w:r w:rsidRPr="360475BF">
              <w:rPr>
                <w:sz w:val="24"/>
                <w:szCs w:val="24"/>
              </w:rPr>
              <w:t xml:space="preserve"> Set its source visibility</w:t>
            </w:r>
          </w:p>
          <w:p w14:paraId="3E2348F5" w14:textId="0F5473D8" w:rsidR="360475BF" w:rsidRDefault="360475BF" w:rsidP="360475BF">
            <w:pPr>
              <w:pStyle w:val="ListParagraph"/>
              <w:spacing w:line="257" w:lineRule="auto"/>
              <w:ind w:left="0"/>
              <w:rPr>
                <w:b/>
                <w:bCs/>
                <w:sz w:val="24"/>
                <w:szCs w:val="24"/>
              </w:rPr>
            </w:pPr>
          </w:p>
        </w:tc>
        <w:tc>
          <w:tcPr>
            <w:tcW w:w="4595" w:type="dxa"/>
          </w:tcPr>
          <w:p w14:paraId="5758C642" w14:textId="49AF29BB" w:rsidR="360475BF" w:rsidRDefault="360475BF" w:rsidP="360475BF">
            <w:pPr>
              <w:rPr>
                <w:sz w:val="22"/>
                <w:szCs w:val="22"/>
              </w:rPr>
            </w:pPr>
            <w:r w:rsidRPr="360475BF">
              <w:rPr>
                <w:sz w:val="22"/>
                <w:szCs w:val="22"/>
              </w:rPr>
              <w:t>Significant Log Entry (8)</w:t>
            </w:r>
          </w:p>
          <w:p w14:paraId="2042827C" w14:textId="0CCC8AC0" w:rsidR="360475BF" w:rsidRDefault="360475BF" w:rsidP="360475BF">
            <w:pPr>
              <w:rPr>
                <w:sz w:val="22"/>
                <w:szCs w:val="22"/>
              </w:rPr>
            </w:pPr>
          </w:p>
          <w:p w14:paraId="4E6D14E0" w14:textId="1B50DD65" w:rsidR="360475BF" w:rsidRDefault="360475BF" w:rsidP="360475BF">
            <w:pPr>
              <w:rPr>
                <w:sz w:val="22"/>
                <w:szCs w:val="22"/>
              </w:rPr>
            </w:pPr>
          </w:p>
          <w:p w14:paraId="573EDE5C" w14:textId="015161DA" w:rsidR="360475BF" w:rsidRDefault="360475BF" w:rsidP="360475BF">
            <w:pPr>
              <w:rPr>
                <w:sz w:val="22"/>
                <w:szCs w:val="22"/>
              </w:rPr>
            </w:pPr>
          </w:p>
          <w:p w14:paraId="562F6C36" w14:textId="1AD9C3D6" w:rsidR="360475BF" w:rsidRDefault="360475BF" w:rsidP="360475BF">
            <w:pPr>
              <w:rPr>
                <w:sz w:val="22"/>
                <w:szCs w:val="22"/>
              </w:rPr>
            </w:pPr>
          </w:p>
          <w:p w14:paraId="3902A8E6" w14:textId="638E6182" w:rsidR="360475BF" w:rsidRDefault="360475BF" w:rsidP="360475BF">
            <w:pPr>
              <w:rPr>
                <w:sz w:val="22"/>
                <w:szCs w:val="22"/>
              </w:rPr>
            </w:pPr>
          </w:p>
          <w:p w14:paraId="31A398A4" w14:textId="6EF6E433" w:rsidR="360475BF" w:rsidRDefault="360475BF" w:rsidP="1201CF67">
            <w:pPr>
              <w:rPr>
                <w:sz w:val="22"/>
                <w:szCs w:val="22"/>
              </w:rPr>
            </w:pPr>
            <w:r w:rsidRPr="1201CF67">
              <w:rPr>
                <w:sz w:val="22"/>
                <w:szCs w:val="22"/>
              </w:rPr>
              <w:t>Icon (12)</w:t>
            </w:r>
          </w:p>
          <w:p w14:paraId="1E616484" w14:textId="10A2B7BA" w:rsidR="360475BF" w:rsidRDefault="360475BF" w:rsidP="360475BF">
            <w:pPr>
              <w:rPr>
                <w:b/>
                <w:bCs/>
                <w:sz w:val="22"/>
                <w:szCs w:val="22"/>
              </w:rPr>
            </w:pPr>
          </w:p>
        </w:tc>
      </w:tr>
    </w:tbl>
    <w:p w14:paraId="44C9C552" w14:textId="62D45349" w:rsidR="5E571930" w:rsidRDefault="5E571930" w:rsidP="360475BF">
      <w:pPr>
        <w:pStyle w:val="Heading3"/>
        <w:numPr>
          <w:ilvl w:val="2"/>
          <w:numId w:val="0"/>
        </w:numPr>
        <w:ind w:firstLine="720"/>
      </w:pPr>
      <w:r w:rsidRPr="360475BF">
        <w:t>3.</w:t>
      </w:r>
      <w:r w:rsidR="0CCEF886" w:rsidRPr="360475BF">
        <w:t>1</w:t>
      </w:r>
      <w:r w:rsidRPr="360475BF">
        <w:t>.1. Contract: Get Node Contents</w:t>
      </w:r>
    </w:p>
    <w:p w14:paraId="5FD1D9C6" w14:textId="6BE27856" w:rsidR="5E571930" w:rsidRDefault="5E571930" w:rsidP="360475BF">
      <w:pPr>
        <w:spacing w:line="259" w:lineRule="auto"/>
        <w:jc w:val="both"/>
      </w:pPr>
      <w:r w:rsidRPr="360475BF">
        <w:rPr>
          <w:b/>
          <w:bCs/>
        </w:rPr>
        <w:t>Protocol:</w:t>
      </w:r>
      <w:r w:rsidRPr="360475BF">
        <w:t xml:space="preserve"> get_node_ID( )</w:t>
      </w:r>
    </w:p>
    <w:p w14:paraId="3C5392CE" w14:textId="11E84A13" w:rsidR="5E571930" w:rsidRDefault="5E571930" w:rsidP="360475BF">
      <w:pPr>
        <w:spacing w:line="259" w:lineRule="auto"/>
        <w:jc w:val="both"/>
      </w:pPr>
      <w:r w:rsidRPr="360475BF">
        <w:rPr>
          <w:b/>
          <w:bCs/>
        </w:rPr>
        <w:t xml:space="preserve">Pre-condition:  </w:t>
      </w:r>
      <w:r w:rsidRPr="360475BF">
        <w:t>Node must not be null.</w:t>
      </w:r>
    </w:p>
    <w:p w14:paraId="61D98CC0" w14:textId="514F61EB" w:rsidR="5E571930" w:rsidRDefault="5E571930" w:rsidP="360475BF">
      <w:pPr>
        <w:jc w:val="both"/>
        <w:rPr>
          <w:b/>
          <w:bCs/>
        </w:rPr>
      </w:pPr>
      <w:r w:rsidRPr="360475BF">
        <w:rPr>
          <w:b/>
          <w:bCs/>
        </w:rPr>
        <w:t>Post-condition:</w:t>
      </w:r>
      <w:r w:rsidRPr="360475BF">
        <w:t xml:space="preserve">  Return the ID of a node.</w:t>
      </w:r>
    </w:p>
    <w:p w14:paraId="71077A7B" w14:textId="20187559" w:rsidR="5E571930" w:rsidRDefault="5E571930" w:rsidP="360475BF">
      <w:pPr>
        <w:jc w:val="both"/>
      </w:pPr>
      <w:r w:rsidRPr="360475BF">
        <w:rPr>
          <w:b/>
          <w:bCs/>
        </w:rPr>
        <w:t xml:space="preserve">Description: </w:t>
      </w:r>
      <w:r w:rsidRPr="360475BF">
        <w:t xml:space="preserve"> This method returns the ID attribute of a node.</w:t>
      </w:r>
    </w:p>
    <w:p w14:paraId="029CC744" w14:textId="1AA45E4C" w:rsidR="360475BF" w:rsidRDefault="360475BF" w:rsidP="360475BF">
      <w:pPr>
        <w:jc w:val="both"/>
      </w:pPr>
    </w:p>
    <w:p w14:paraId="6807FBB3" w14:textId="0A3AD245" w:rsidR="5E571930" w:rsidRDefault="5E571930" w:rsidP="360475BF">
      <w:pPr>
        <w:spacing w:line="259" w:lineRule="auto"/>
        <w:jc w:val="both"/>
      </w:pPr>
      <w:r w:rsidRPr="360475BF">
        <w:rPr>
          <w:b/>
          <w:bCs/>
        </w:rPr>
        <w:t>Protocol:</w:t>
      </w:r>
      <w:r w:rsidRPr="360475BF">
        <w:t xml:space="preserve"> get_name( )</w:t>
      </w:r>
    </w:p>
    <w:p w14:paraId="0B401C57" w14:textId="7472F24B" w:rsidR="5E571930" w:rsidRDefault="5E571930" w:rsidP="360475BF">
      <w:pPr>
        <w:spacing w:line="259" w:lineRule="auto"/>
        <w:jc w:val="both"/>
      </w:pPr>
      <w:r w:rsidRPr="360475BF">
        <w:rPr>
          <w:b/>
          <w:bCs/>
        </w:rPr>
        <w:t xml:space="preserve">Pre-condition:  </w:t>
      </w:r>
      <w:r w:rsidRPr="360475BF">
        <w:t>Node must not be null.</w:t>
      </w:r>
    </w:p>
    <w:p w14:paraId="510830C8" w14:textId="60ED8CF7" w:rsidR="5E571930" w:rsidRDefault="5E571930" w:rsidP="360475BF">
      <w:pPr>
        <w:jc w:val="both"/>
        <w:rPr>
          <w:b/>
          <w:bCs/>
        </w:rPr>
      </w:pPr>
      <w:r w:rsidRPr="360475BF">
        <w:rPr>
          <w:b/>
          <w:bCs/>
        </w:rPr>
        <w:t>Post-condition:</w:t>
      </w:r>
      <w:r w:rsidRPr="360475BF">
        <w:t xml:space="preserve">  Return the name of a node.</w:t>
      </w:r>
    </w:p>
    <w:p w14:paraId="57E2F82D" w14:textId="5BB4181A" w:rsidR="5E571930" w:rsidRDefault="5E571930" w:rsidP="360475BF">
      <w:pPr>
        <w:jc w:val="both"/>
      </w:pPr>
      <w:r w:rsidRPr="360475BF">
        <w:rPr>
          <w:b/>
          <w:bCs/>
        </w:rPr>
        <w:t xml:space="preserve">Description: </w:t>
      </w:r>
      <w:r w:rsidRPr="360475BF">
        <w:t xml:space="preserve"> This method returns the name attribute of a node.</w:t>
      </w:r>
    </w:p>
    <w:p w14:paraId="6CDBEF09" w14:textId="60BB0F59" w:rsidR="360475BF" w:rsidRDefault="360475BF" w:rsidP="360475BF">
      <w:pPr>
        <w:jc w:val="both"/>
      </w:pPr>
    </w:p>
    <w:p w14:paraId="122EF144" w14:textId="7F5AC22A" w:rsidR="5E571930" w:rsidRDefault="5E571930" w:rsidP="360475BF">
      <w:pPr>
        <w:spacing w:line="259" w:lineRule="auto"/>
        <w:jc w:val="both"/>
      </w:pPr>
      <w:r w:rsidRPr="360475BF">
        <w:rPr>
          <w:b/>
          <w:bCs/>
        </w:rPr>
        <w:t>Protocol:</w:t>
      </w:r>
      <w:r w:rsidRPr="360475BF">
        <w:t xml:space="preserve"> get_description( )</w:t>
      </w:r>
    </w:p>
    <w:p w14:paraId="11F5F679" w14:textId="76C82E24" w:rsidR="5E571930" w:rsidRDefault="5E571930" w:rsidP="360475BF">
      <w:pPr>
        <w:spacing w:line="259" w:lineRule="auto"/>
        <w:jc w:val="both"/>
      </w:pPr>
      <w:r w:rsidRPr="360475BF">
        <w:rPr>
          <w:b/>
          <w:bCs/>
        </w:rPr>
        <w:t xml:space="preserve">Pre-condition:  </w:t>
      </w:r>
      <w:r w:rsidRPr="360475BF">
        <w:t>Node must not be null.</w:t>
      </w:r>
    </w:p>
    <w:p w14:paraId="39767B4F" w14:textId="7F9D161C" w:rsidR="5E571930" w:rsidRDefault="5E571930" w:rsidP="360475BF">
      <w:pPr>
        <w:jc w:val="both"/>
      </w:pPr>
      <w:r w:rsidRPr="360475BF">
        <w:rPr>
          <w:b/>
          <w:bCs/>
        </w:rPr>
        <w:t>Post-condition:</w:t>
      </w:r>
      <w:r w:rsidRPr="360475BF">
        <w:t xml:space="preserve">  Return the description of a node.</w:t>
      </w:r>
    </w:p>
    <w:p w14:paraId="10BDF5B6" w14:textId="623576C3" w:rsidR="5E571930" w:rsidRDefault="5E571930" w:rsidP="360475BF">
      <w:pPr>
        <w:jc w:val="both"/>
      </w:pPr>
      <w:r w:rsidRPr="360475BF">
        <w:rPr>
          <w:b/>
          <w:bCs/>
        </w:rPr>
        <w:t xml:space="preserve">Description: </w:t>
      </w:r>
      <w:r w:rsidRPr="360475BF">
        <w:t xml:space="preserve"> This method returns the description attribute of a node.</w:t>
      </w:r>
    </w:p>
    <w:p w14:paraId="30331992" w14:textId="455EC569" w:rsidR="360475BF" w:rsidRDefault="360475BF" w:rsidP="360475BF">
      <w:pPr>
        <w:jc w:val="both"/>
      </w:pPr>
    </w:p>
    <w:p w14:paraId="3503F821" w14:textId="16528234" w:rsidR="5E571930" w:rsidRDefault="5E571930" w:rsidP="360475BF">
      <w:pPr>
        <w:spacing w:line="259" w:lineRule="auto"/>
        <w:jc w:val="both"/>
      </w:pPr>
      <w:r w:rsidRPr="360475BF">
        <w:rPr>
          <w:b/>
          <w:bCs/>
        </w:rPr>
        <w:t>Protocol:</w:t>
      </w:r>
      <w:r w:rsidRPr="360475BF">
        <w:t xml:space="preserve"> get_log_entry_reference( )</w:t>
      </w:r>
    </w:p>
    <w:p w14:paraId="64DA52D5" w14:textId="28790AE1" w:rsidR="5E571930" w:rsidRDefault="5E571930" w:rsidP="360475BF">
      <w:pPr>
        <w:spacing w:line="259" w:lineRule="auto"/>
        <w:jc w:val="both"/>
      </w:pPr>
      <w:r w:rsidRPr="360475BF">
        <w:rPr>
          <w:b/>
          <w:bCs/>
        </w:rPr>
        <w:t xml:space="preserve">Pre-condition:  </w:t>
      </w:r>
      <w:r w:rsidRPr="360475BF">
        <w:t>Node must not be null and a significant log entry must exist.</w:t>
      </w:r>
    </w:p>
    <w:p w14:paraId="5EF1244B" w14:textId="7C1A4173" w:rsidR="5E571930" w:rsidRDefault="5E571930" w:rsidP="360475BF">
      <w:pPr>
        <w:jc w:val="both"/>
        <w:rPr>
          <w:b/>
          <w:bCs/>
        </w:rPr>
      </w:pPr>
      <w:r w:rsidRPr="360475BF">
        <w:rPr>
          <w:b/>
          <w:bCs/>
        </w:rPr>
        <w:t>Post-condition:</w:t>
      </w:r>
      <w:r w:rsidRPr="360475BF">
        <w:t xml:space="preserve">  Return the log entry reference of a node.</w:t>
      </w:r>
    </w:p>
    <w:p w14:paraId="5E7FFB53" w14:textId="22DF5286" w:rsidR="5E571930" w:rsidRDefault="5E571930" w:rsidP="360475BF">
      <w:pPr>
        <w:jc w:val="both"/>
      </w:pPr>
      <w:r w:rsidRPr="360475BF">
        <w:rPr>
          <w:b/>
          <w:bCs/>
        </w:rPr>
        <w:lastRenderedPageBreak/>
        <w:t xml:space="preserve">Description: </w:t>
      </w:r>
      <w:r w:rsidRPr="360475BF">
        <w:t xml:space="preserve"> This method returns the log entry reference attribute of a node.</w:t>
      </w:r>
    </w:p>
    <w:p w14:paraId="04622690" w14:textId="31E8DECD" w:rsidR="360475BF" w:rsidRDefault="360475BF" w:rsidP="360475BF">
      <w:pPr>
        <w:jc w:val="both"/>
      </w:pPr>
    </w:p>
    <w:p w14:paraId="6A563BC7" w14:textId="278BC335" w:rsidR="5E571930" w:rsidRDefault="5E571930" w:rsidP="360475BF">
      <w:pPr>
        <w:spacing w:line="259" w:lineRule="auto"/>
        <w:jc w:val="both"/>
      </w:pPr>
      <w:r w:rsidRPr="360475BF">
        <w:rPr>
          <w:b/>
          <w:bCs/>
        </w:rPr>
        <w:t>Protocol:</w:t>
      </w:r>
      <w:r w:rsidRPr="360475BF">
        <w:t xml:space="preserve"> get_log_creator( )</w:t>
      </w:r>
    </w:p>
    <w:p w14:paraId="7FFC4569" w14:textId="3ECEE654" w:rsidR="5E571930" w:rsidRDefault="5E571930" w:rsidP="360475BF">
      <w:pPr>
        <w:spacing w:line="259" w:lineRule="auto"/>
        <w:jc w:val="both"/>
      </w:pPr>
      <w:r w:rsidRPr="360475BF">
        <w:rPr>
          <w:b/>
          <w:bCs/>
        </w:rPr>
        <w:t xml:space="preserve">Pre-condition:  </w:t>
      </w:r>
      <w:r w:rsidRPr="360475BF">
        <w:t>Node must not be null and a significant log entry must exist.</w:t>
      </w:r>
    </w:p>
    <w:p w14:paraId="022AC1B1" w14:textId="17C90583" w:rsidR="5E571930" w:rsidRDefault="5E571930" w:rsidP="360475BF">
      <w:pPr>
        <w:jc w:val="both"/>
      </w:pPr>
      <w:r w:rsidRPr="360475BF">
        <w:rPr>
          <w:b/>
          <w:bCs/>
        </w:rPr>
        <w:t>Post-condition:</w:t>
      </w:r>
      <w:r w:rsidRPr="360475BF">
        <w:t xml:space="preserve">  Return the log entry creator of a node.</w:t>
      </w:r>
    </w:p>
    <w:p w14:paraId="48D6B526" w14:textId="541FACAA" w:rsidR="5E571930" w:rsidRDefault="5E571930" w:rsidP="360475BF">
      <w:pPr>
        <w:jc w:val="both"/>
      </w:pPr>
      <w:r w:rsidRPr="360475BF">
        <w:rPr>
          <w:b/>
          <w:bCs/>
        </w:rPr>
        <w:t xml:space="preserve">Description: </w:t>
      </w:r>
      <w:r w:rsidRPr="360475BF">
        <w:t xml:space="preserve"> This method returns the log entry creator attribute of a node.</w:t>
      </w:r>
    </w:p>
    <w:p w14:paraId="2F48D4CF" w14:textId="276A9DB2" w:rsidR="360475BF" w:rsidRDefault="360475BF" w:rsidP="360475BF">
      <w:pPr>
        <w:jc w:val="both"/>
      </w:pPr>
    </w:p>
    <w:p w14:paraId="38BC5CAE" w14:textId="35CAC226" w:rsidR="5E571930" w:rsidRDefault="5E571930" w:rsidP="360475BF">
      <w:pPr>
        <w:spacing w:line="259" w:lineRule="auto"/>
        <w:jc w:val="both"/>
      </w:pPr>
      <w:r w:rsidRPr="360475BF">
        <w:rPr>
          <w:b/>
          <w:bCs/>
        </w:rPr>
        <w:t>Protocol:</w:t>
      </w:r>
      <w:r w:rsidRPr="360475BF">
        <w:t xml:space="preserve"> get_event_type( )</w:t>
      </w:r>
    </w:p>
    <w:p w14:paraId="1B5D34C0" w14:textId="5C68F683" w:rsidR="5E571930" w:rsidRDefault="5E571930" w:rsidP="360475BF">
      <w:pPr>
        <w:spacing w:line="259" w:lineRule="auto"/>
        <w:jc w:val="both"/>
      </w:pPr>
      <w:r w:rsidRPr="360475BF">
        <w:rPr>
          <w:b/>
          <w:bCs/>
        </w:rPr>
        <w:t xml:space="preserve">Pre-condition:  </w:t>
      </w:r>
      <w:r w:rsidRPr="360475BF">
        <w:t>Node must not be null.</w:t>
      </w:r>
    </w:p>
    <w:p w14:paraId="5B1066B2" w14:textId="36B3EB09" w:rsidR="5E571930" w:rsidRDefault="5E571930" w:rsidP="360475BF">
      <w:pPr>
        <w:jc w:val="both"/>
        <w:rPr>
          <w:b/>
          <w:bCs/>
        </w:rPr>
      </w:pPr>
      <w:r w:rsidRPr="360475BF">
        <w:rPr>
          <w:b/>
          <w:bCs/>
        </w:rPr>
        <w:t>Post-condition:</w:t>
      </w:r>
      <w:r w:rsidRPr="360475BF">
        <w:t xml:space="preserve">  Return the event type of a node.</w:t>
      </w:r>
    </w:p>
    <w:p w14:paraId="24DBAA6A" w14:textId="64FC4D04" w:rsidR="5E571930" w:rsidRDefault="5E571930" w:rsidP="360475BF">
      <w:pPr>
        <w:jc w:val="both"/>
      </w:pPr>
      <w:r w:rsidRPr="360475BF">
        <w:rPr>
          <w:b/>
          <w:bCs/>
        </w:rPr>
        <w:t xml:space="preserve">Description: </w:t>
      </w:r>
      <w:r w:rsidRPr="360475BF">
        <w:t xml:space="preserve"> This method returns the event type attribute of a node.</w:t>
      </w:r>
    </w:p>
    <w:p w14:paraId="45E6386B" w14:textId="44DD281C" w:rsidR="360475BF" w:rsidRDefault="360475BF" w:rsidP="360475BF">
      <w:pPr>
        <w:jc w:val="both"/>
      </w:pPr>
    </w:p>
    <w:p w14:paraId="7F9FF41A" w14:textId="232822F5" w:rsidR="5E571930" w:rsidRDefault="5E571930" w:rsidP="360475BF">
      <w:pPr>
        <w:spacing w:line="259" w:lineRule="auto"/>
        <w:jc w:val="both"/>
      </w:pPr>
      <w:r w:rsidRPr="360475BF">
        <w:rPr>
          <w:b/>
          <w:bCs/>
        </w:rPr>
        <w:t>Protocol:</w:t>
      </w:r>
      <w:r w:rsidRPr="360475BF">
        <w:t xml:space="preserve"> get_icon_type( )</w:t>
      </w:r>
    </w:p>
    <w:p w14:paraId="4ED8DD39" w14:textId="47D5FB0D" w:rsidR="5E571930" w:rsidRDefault="5E571930" w:rsidP="360475BF">
      <w:pPr>
        <w:spacing w:line="259" w:lineRule="auto"/>
        <w:jc w:val="both"/>
      </w:pPr>
      <w:r w:rsidRPr="360475BF">
        <w:rPr>
          <w:b/>
          <w:bCs/>
        </w:rPr>
        <w:t>Pre-condition:</w:t>
      </w:r>
      <w:r w:rsidRPr="360475BF">
        <w:t xml:space="preserve">  Node must not be null and icon must exist.</w:t>
      </w:r>
    </w:p>
    <w:p w14:paraId="2F41BAEB" w14:textId="7DF7809A" w:rsidR="5E571930" w:rsidRDefault="5E571930" w:rsidP="360475BF">
      <w:pPr>
        <w:jc w:val="both"/>
        <w:rPr>
          <w:b/>
          <w:bCs/>
        </w:rPr>
      </w:pPr>
      <w:r w:rsidRPr="360475BF">
        <w:rPr>
          <w:b/>
          <w:bCs/>
        </w:rPr>
        <w:t>Post-condition:</w:t>
      </w:r>
      <w:r w:rsidRPr="360475BF">
        <w:t xml:space="preserve">  Return the icon type visibility of a node.</w:t>
      </w:r>
    </w:p>
    <w:p w14:paraId="4CE02E1A" w14:textId="53D03716" w:rsidR="5E571930" w:rsidRDefault="5E571930" w:rsidP="360475BF">
      <w:pPr>
        <w:jc w:val="both"/>
      </w:pPr>
      <w:r w:rsidRPr="360475BF">
        <w:rPr>
          <w:b/>
          <w:bCs/>
        </w:rPr>
        <w:t xml:space="preserve">Description: </w:t>
      </w:r>
      <w:r w:rsidRPr="360475BF">
        <w:t xml:space="preserve"> This method returns the icon type  attribute of a node.</w:t>
      </w:r>
    </w:p>
    <w:p w14:paraId="5171B4DC" w14:textId="03B27788" w:rsidR="360475BF" w:rsidRDefault="360475BF" w:rsidP="360475BF">
      <w:pPr>
        <w:jc w:val="both"/>
      </w:pPr>
    </w:p>
    <w:p w14:paraId="278B31D0" w14:textId="0AA277BB" w:rsidR="5E571930" w:rsidRDefault="5E571930" w:rsidP="360475BF">
      <w:pPr>
        <w:spacing w:line="259" w:lineRule="auto"/>
        <w:jc w:val="both"/>
      </w:pPr>
      <w:r w:rsidRPr="360475BF">
        <w:rPr>
          <w:b/>
          <w:bCs/>
        </w:rPr>
        <w:t>Protocol:</w:t>
      </w:r>
      <w:r w:rsidRPr="360475BF">
        <w:t xml:space="preserve"> get_source( )</w:t>
      </w:r>
    </w:p>
    <w:p w14:paraId="1BDC3F8A" w14:textId="0DCC6C4D" w:rsidR="5E571930" w:rsidRDefault="5E571930" w:rsidP="360475BF">
      <w:pPr>
        <w:spacing w:line="259" w:lineRule="auto"/>
        <w:jc w:val="both"/>
      </w:pPr>
      <w:r w:rsidRPr="360475BF">
        <w:rPr>
          <w:b/>
          <w:bCs/>
        </w:rPr>
        <w:t xml:space="preserve">Pre-condition:  </w:t>
      </w:r>
      <w:r w:rsidRPr="360475BF">
        <w:t>Node must not be null and significant log entry must exist.</w:t>
      </w:r>
    </w:p>
    <w:p w14:paraId="28F2D472" w14:textId="679820CC" w:rsidR="5E571930" w:rsidRDefault="5E571930" w:rsidP="360475BF">
      <w:pPr>
        <w:jc w:val="both"/>
      </w:pPr>
      <w:r w:rsidRPr="360475BF">
        <w:rPr>
          <w:b/>
          <w:bCs/>
        </w:rPr>
        <w:t>Post-condition:</w:t>
      </w:r>
      <w:r w:rsidRPr="360475BF">
        <w:t xml:space="preserve">  Return the source of a node.</w:t>
      </w:r>
    </w:p>
    <w:p w14:paraId="2A22A7F6" w14:textId="20187559" w:rsidR="5E571930" w:rsidRDefault="5E571930" w:rsidP="360475BF">
      <w:pPr>
        <w:jc w:val="both"/>
      </w:pPr>
      <w:r w:rsidRPr="360475BF">
        <w:rPr>
          <w:b/>
          <w:bCs/>
        </w:rPr>
        <w:t xml:space="preserve">Description: </w:t>
      </w:r>
      <w:r w:rsidRPr="360475BF">
        <w:t xml:space="preserve"> This method returns the ID attribute of a node.</w:t>
      </w:r>
    </w:p>
    <w:p w14:paraId="233CF919" w14:textId="6E43FB49" w:rsidR="360475BF" w:rsidRDefault="360475BF" w:rsidP="360475BF">
      <w:pPr>
        <w:jc w:val="both"/>
      </w:pPr>
    </w:p>
    <w:p w14:paraId="1FFC6182" w14:textId="0CBC860F" w:rsidR="5E571930" w:rsidRDefault="5E571930" w:rsidP="360475BF">
      <w:pPr>
        <w:spacing w:line="259" w:lineRule="auto"/>
        <w:jc w:val="both"/>
      </w:pPr>
      <w:r w:rsidRPr="360475BF">
        <w:rPr>
          <w:b/>
          <w:bCs/>
        </w:rPr>
        <w:t>Protocol:</w:t>
      </w:r>
      <w:r w:rsidRPr="360475BF">
        <w:t xml:space="preserve"> get_visibility( )</w:t>
      </w:r>
    </w:p>
    <w:p w14:paraId="6293F67D" w14:textId="538EB63F" w:rsidR="5E571930" w:rsidRDefault="5E571930" w:rsidP="360475BF">
      <w:pPr>
        <w:spacing w:line="259" w:lineRule="auto"/>
        <w:jc w:val="both"/>
        <w:rPr>
          <w:b/>
          <w:bCs/>
        </w:rPr>
      </w:pPr>
      <w:r w:rsidRPr="360475BF">
        <w:rPr>
          <w:b/>
          <w:bCs/>
        </w:rPr>
        <w:t xml:space="preserve">Pre-condition: </w:t>
      </w:r>
      <w:r w:rsidRPr="360475BF">
        <w:t>Node must exist.</w:t>
      </w:r>
    </w:p>
    <w:p w14:paraId="460AD460" w14:textId="4FB7E63E" w:rsidR="5E571930" w:rsidRDefault="5E571930" w:rsidP="360475BF">
      <w:pPr>
        <w:jc w:val="both"/>
        <w:rPr>
          <w:b/>
          <w:bCs/>
        </w:rPr>
      </w:pPr>
      <w:r w:rsidRPr="360475BF">
        <w:rPr>
          <w:b/>
          <w:bCs/>
        </w:rPr>
        <w:t>Post-condition:</w:t>
      </w:r>
      <w:r w:rsidRPr="360475BF">
        <w:t xml:space="preserve">  Return the visibility of a node.</w:t>
      </w:r>
    </w:p>
    <w:p w14:paraId="2E2CE895" w14:textId="1F07AE6E" w:rsidR="5E571930" w:rsidRDefault="5E571930" w:rsidP="360475BF">
      <w:pPr>
        <w:jc w:val="both"/>
      </w:pPr>
      <w:r w:rsidRPr="360475BF">
        <w:rPr>
          <w:b/>
          <w:bCs/>
        </w:rPr>
        <w:t xml:space="preserve">Description: </w:t>
      </w:r>
      <w:r w:rsidRPr="360475BF">
        <w:t xml:space="preserve"> This method returns the visibility attribute of a node.</w:t>
      </w:r>
    </w:p>
    <w:p w14:paraId="3CF29C7F" w14:textId="5E1F6355" w:rsidR="360475BF" w:rsidRDefault="360475BF" w:rsidP="360475BF">
      <w:pPr>
        <w:jc w:val="both"/>
      </w:pPr>
    </w:p>
    <w:p w14:paraId="021BADFB" w14:textId="47983F32" w:rsidR="5E571930" w:rsidRDefault="5E571930" w:rsidP="360475BF">
      <w:pPr>
        <w:spacing w:line="259" w:lineRule="auto"/>
        <w:jc w:val="both"/>
      </w:pPr>
      <w:r w:rsidRPr="360475BF">
        <w:rPr>
          <w:b/>
          <w:bCs/>
        </w:rPr>
        <w:t>Protocol:</w:t>
      </w:r>
      <w:r w:rsidRPr="360475BF">
        <w:t xml:space="preserve"> get_id_visibilty( )</w:t>
      </w:r>
    </w:p>
    <w:p w14:paraId="3935B89F" w14:textId="5A36C966" w:rsidR="5E571930" w:rsidRDefault="5E571930" w:rsidP="360475BF">
      <w:pPr>
        <w:spacing w:line="259" w:lineRule="auto"/>
        <w:jc w:val="both"/>
      </w:pPr>
      <w:r w:rsidRPr="360475BF">
        <w:rPr>
          <w:b/>
          <w:bCs/>
        </w:rPr>
        <w:t xml:space="preserve">Pre-condition:  </w:t>
      </w:r>
      <w:r w:rsidRPr="360475BF">
        <w:t>Node must not be null.</w:t>
      </w:r>
    </w:p>
    <w:p w14:paraId="5DDFDCE5" w14:textId="594F79F3" w:rsidR="5E571930" w:rsidRDefault="5E571930" w:rsidP="360475BF">
      <w:pPr>
        <w:jc w:val="both"/>
      </w:pPr>
      <w:r w:rsidRPr="360475BF">
        <w:rPr>
          <w:b/>
          <w:bCs/>
        </w:rPr>
        <w:t>Post-condition:</w:t>
      </w:r>
      <w:r w:rsidRPr="360475BF">
        <w:t xml:space="preserve">  Return the ID visibility of a node.</w:t>
      </w:r>
    </w:p>
    <w:p w14:paraId="1EE62B4E" w14:textId="7B6A7F24" w:rsidR="5E571930" w:rsidRDefault="5E571930" w:rsidP="360475BF">
      <w:pPr>
        <w:jc w:val="both"/>
      </w:pPr>
      <w:r w:rsidRPr="360475BF">
        <w:rPr>
          <w:b/>
          <w:bCs/>
        </w:rPr>
        <w:t xml:space="preserve">Description: </w:t>
      </w:r>
      <w:r w:rsidRPr="360475BF">
        <w:t xml:space="preserve"> This method returns the ID visibility attribute of a node.</w:t>
      </w:r>
    </w:p>
    <w:p w14:paraId="44289C45" w14:textId="49E4E1AC" w:rsidR="360475BF" w:rsidRDefault="360475BF" w:rsidP="360475BF">
      <w:pPr>
        <w:jc w:val="both"/>
      </w:pPr>
    </w:p>
    <w:p w14:paraId="6F0D5CE5" w14:textId="5C1E921F" w:rsidR="5E571930" w:rsidRDefault="5E571930" w:rsidP="360475BF">
      <w:pPr>
        <w:spacing w:line="259" w:lineRule="auto"/>
        <w:jc w:val="both"/>
      </w:pPr>
      <w:r w:rsidRPr="360475BF">
        <w:rPr>
          <w:b/>
          <w:bCs/>
        </w:rPr>
        <w:t>Protocol:</w:t>
      </w:r>
      <w:r w:rsidRPr="360475BF">
        <w:t xml:space="preserve"> get_name_visibilty( )</w:t>
      </w:r>
    </w:p>
    <w:p w14:paraId="64272735" w14:textId="25F5DCD1" w:rsidR="5E571930" w:rsidRDefault="5E571930" w:rsidP="360475BF">
      <w:pPr>
        <w:spacing w:line="259" w:lineRule="auto"/>
        <w:jc w:val="both"/>
      </w:pPr>
      <w:r w:rsidRPr="360475BF">
        <w:rPr>
          <w:b/>
          <w:bCs/>
        </w:rPr>
        <w:t xml:space="preserve">Pre-condition: </w:t>
      </w:r>
      <w:r w:rsidRPr="360475BF">
        <w:t>Node must not be null.</w:t>
      </w:r>
    </w:p>
    <w:p w14:paraId="0D200E72" w14:textId="06CA6F25" w:rsidR="5E571930" w:rsidRDefault="5E571930" w:rsidP="360475BF">
      <w:pPr>
        <w:jc w:val="both"/>
      </w:pPr>
      <w:r w:rsidRPr="360475BF">
        <w:rPr>
          <w:b/>
          <w:bCs/>
        </w:rPr>
        <w:t>Post-condition:</w:t>
      </w:r>
      <w:r w:rsidRPr="360475BF">
        <w:t xml:space="preserve">  Return the name visibility of a node.</w:t>
      </w:r>
    </w:p>
    <w:p w14:paraId="5F1E6925" w14:textId="24358BC0" w:rsidR="5E571930" w:rsidRDefault="5E571930" w:rsidP="360475BF">
      <w:pPr>
        <w:jc w:val="both"/>
      </w:pPr>
      <w:r w:rsidRPr="360475BF">
        <w:rPr>
          <w:b/>
          <w:bCs/>
        </w:rPr>
        <w:t xml:space="preserve">Description: </w:t>
      </w:r>
      <w:r w:rsidRPr="360475BF">
        <w:t xml:space="preserve"> This method returns the name visibility attribute of a node.</w:t>
      </w:r>
    </w:p>
    <w:p w14:paraId="35E60084" w14:textId="5669B80D" w:rsidR="360475BF" w:rsidRDefault="360475BF" w:rsidP="360475BF">
      <w:pPr>
        <w:jc w:val="both"/>
      </w:pPr>
    </w:p>
    <w:p w14:paraId="6EBE6D9A" w14:textId="205FA461" w:rsidR="5E571930" w:rsidRDefault="5E571930" w:rsidP="360475BF">
      <w:pPr>
        <w:spacing w:line="259" w:lineRule="auto"/>
        <w:jc w:val="both"/>
      </w:pPr>
      <w:r w:rsidRPr="360475BF">
        <w:rPr>
          <w:b/>
          <w:bCs/>
        </w:rPr>
        <w:t>Protocol:</w:t>
      </w:r>
      <w:r w:rsidRPr="360475BF">
        <w:t xml:space="preserve"> get_description_visibility( )</w:t>
      </w:r>
    </w:p>
    <w:p w14:paraId="354357F6" w14:textId="127C605E" w:rsidR="5E571930" w:rsidRDefault="5E571930" w:rsidP="360475BF">
      <w:pPr>
        <w:spacing w:line="259" w:lineRule="auto"/>
        <w:jc w:val="both"/>
      </w:pPr>
      <w:r w:rsidRPr="360475BF">
        <w:rPr>
          <w:b/>
          <w:bCs/>
        </w:rPr>
        <w:t xml:space="preserve">Pre-condition: </w:t>
      </w:r>
      <w:r w:rsidRPr="360475BF">
        <w:t>Node must not be null.</w:t>
      </w:r>
    </w:p>
    <w:p w14:paraId="7AF2EA4E" w14:textId="37087F87" w:rsidR="5E571930" w:rsidRDefault="5E571930" w:rsidP="360475BF">
      <w:pPr>
        <w:jc w:val="both"/>
      </w:pPr>
      <w:r w:rsidRPr="360475BF">
        <w:rPr>
          <w:b/>
          <w:bCs/>
        </w:rPr>
        <w:t>Post-condition:</w:t>
      </w:r>
      <w:r w:rsidRPr="360475BF">
        <w:t xml:space="preserve">  Return the description visibility of a node.</w:t>
      </w:r>
    </w:p>
    <w:p w14:paraId="4B4DE1A7" w14:textId="3FA3F0C3" w:rsidR="5E571930" w:rsidRDefault="5E571930" w:rsidP="360475BF">
      <w:pPr>
        <w:jc w:val="both"/>
      </w:pPr>
      <w:r w:rsidRPr="360475BF">
        <w:rPr>
          <w:b/>
          <w:bCs/>
        </w:rPr>
        <w:t xml:space="preserve">Description: </w:t>
      </w:r>
      <w:r w:rsidRPr="360475BF">
        <w:t xml:space="preserve"> This method returns the description visibility attribute of a node.</w:t>
      </w:r>
    </w:p>
    <w:p w14:paraId="4D174B36" w14:textId="4681423B" w:rsidR="360475BF" w:rsidRDefault="360475BF" w:rsidP="360475BF">
      <w:pPr>
        <w:jc w:val="both"/>
      </w:pPr>
    </w:p>
    <w:p w14:paraId="51355B70" w14:textId="1654A29E" w:rsidR="5E571930" w:rsidRDefault="5E571930" w:rsidP="360475BF">
      <w:pPr>
        <w:spacing w:line="259" w:lineRule="auto"/>
        <w:jc w:val="both"/>
      </w:pPr>
      <w:r w:rsidRPr="360475BF">
        <w:rPr>
          <w:b/>
          <w:bCs/>
        </w:rPr>
        <w:t>Protocol:</w:t>
      </w:r>
      <w:r w:rsidRPr="360475BF">
        <w:t xml:space="preserve"> get_log_entry_reference_visibility( )</w:t>
      </w:r>
    </w:p>
    <w:p w14:paraId="60E01A78" w14:textId="32B1CAA9" w:rsidR="5E571930" w:rsidRDefault="5E571930" w:rsidP="360475BF">
      <w:pPr>
        <w:spacing w:line="259" w:lineRule="auto"/>
        <w:jc w:val="both"/>
      </w:pPr>
      <w:r w:rsidRPr="360475BF">
        <w:rPr>
          <w:b/>
          <w:bCs/>
        </w:rPr>
        <w:t xml:space="preserve">Pre-condition: </w:t>
      </w:r>
      <w:r w:rsidRPr="360475BF">
        <w:t>Node must not be null.</w:t>
      </w:r>
    </w:p>
    <w:p w14:paraId="0712B88C" w14:textId="7561B1F6" w:rsidR="5E571930" w:rsidRDefault="5E571930" w:rsidP="360475BF">
      <w:pPr>
        <w:spacing w:line="259" w:lineRule="auto"/>
        <w:jc w:val="both"/>
        <w:rPr>
          <w:b/>
          <w:bCs/>
        </w:rPr>
      </w:pPr>
      <w:r w:rsidRPr="360475BF">
        <w:rPr>
          <w:b/>
          <w:bCs/>
        </w:rPr>
        <w:t>Post-condition:</w:t>
      </w:r>
      <w:r w:rsidRPr="360475BF">
        <w:t xml:space="preserve">  Return the log entry reference visibility of a node.</w:t>
      </w:r>
    </w:p>
    <w:p w14:paraId="4F4E8B21" w14:textId="475B71F1" w:rsidR="5E571930" w:rsidRDefault="5E571930" w:rsidP="360475BF">
      <w:pPr>
        <w:jc w:val="both"/>
      </w:pPr>
      <w:r w:rsidRPr="360475BF">
        <w:rPr>
          <w:b/>
          <w:bCs/>
        </w:rPr>
        <w:t xml:space="preserve">Description: </w:t>
      </w:r>
      <w:r w:rsidRPr="360475BF">
        <w:t xml:space="preserve"> This method returns the log entry reference visibility attribute of a node.</w:t>
      </w:r>
    </w:p>
    <w:p w14:paraId="589027D9" w14:textId="5701A3D2" w:rsidR="360475BF" w:rsidRDefault="360475BF" w:rsidP="360475BF">
      <w:pPr>
        <w:jc w:val="both"/>
      </w:pPr>
    </w:p>
    <w:p w14:paraId="5C82F2E8" w14:textId="1B321E41" w:rsidR="5E571930" w:rsidRDefault="5E571930" w:rsidP="360475BF">
      <w:pPr>
        <w:spacing w:line="259" w:lineRule="auto"/>
        <w:jc w:val="both"/>
      </w:pPr>
      <w:r w:rsidRPr="360475BF">
        <w:rPr>
          <w:b/>
          <w:bCs/>
        </w:rPr>
        <w:t>Protocol:</w:t>
      </w:r>
      <w:r w:rsidRPr="360475BF">
        <w:t xml:space="preserve"> get_log_entry_creator_visibility( )</w:t>
      </w:r>
    </w:p>
    <w:p w14:paraId="00D83081" w14:textId="30372B44" w:rsidR="5E571930" w:rsidRDefault="5E571930" w:rsidP="360475BF">
      <w:pPr>
        <w:spacing w:line="259" w:lineRule="auto"/>
        <w:jc w:val="both"/>
      </w:pPr>
      <w:r w:rsidRPr="360475BF">
        <w:rPr>
          <w:b/>
          <w:bCs/>
        </w:rPr>
        <w:t>Pre-condition:</w:t>
      </w:r>
      <w:r w:rsidRPr="360475BF">
        <w:t xml:space="preserve"> Node must not be null.</w:t>
      </w:r>
    </w:p>
    <w:p w14:paraId="0C888DA5" w14:textId="0E4A5DDD" w:rsidR="5E571930" w:rsidRDefault="5E571930" w:rsidP="360475BF">
      <w:pPr>
        <w:spacing w:line="259" w:lineRule="auto"/>
        <w:jc w:val="both"/>
      </w:pPr>
      <w:r w:rsidRPr="360475BF">
        <w:rPr>
          <w:b/>
          <w:bCs/>
        </w:rPr>
        <w:t>Post-condition:</w:t>
      </w:r>
      <w:r w:rsidRPr="360475BF">
        <w:t xml:space="preserve">  Return the log entry creator visibility of a node.</w:t>
      </w:r>
    </w:p>
    <w:p w14:paraId="0DD32690" w14:textId="0A963A38" w:rsidR="5E571930" w:rsidRDefault="5E571930" w:rsidP="360475BF">
      <w:pPr>
        <w:jc w:val="both"/>
      </w:pPr>
      <w:r w:rsidRPr="360475BF">
        <w:rPr>
          <w:b/>
          <w:bCs/>
        </w:rPr>
        <w:t xml:space="preserve">Description: </w:t>
      </w:r>
      <w:r w:rsidRPr="360475BF">
        <w:t xml:space="preserve"> This method returns the log entry creator visibility attribute of a node.</w:t>
      </w:r>
    </w:p>
    <w:p w14:paraId="5905CA97" w14:textId="10426D46" w:rsidR="360475BF" w:rsidRDefault="360475BF" w:rsidP="360475BF">
      <w:pPr>
        <w:jc w:val="both"/>
      </w:pPr>
    </w:p>
    <w:p w14:paraId="455BFA23" w14:textId="09225C7E" w:rsidR="5E571930" w:rsidRDefault="5E571930" w:rsidP="360475BF">
      <w:pPr>
        <w:spacing w:line="259" w:lineRule="auto"/>
        <w:jc w:val="both"/>
      </w:pPr>
      <w:r w:rsidRPr="360475BF">
        <w:rPr>
          <w:b/>
          <w:bCs/>
        </w:rPr>
        <w:t>Protocol:</w:t>
      </w:r>
      <w:r w:rsidRPr="360475BF">
        <w:t xml:space="preserve"> get_event_type_visibility( )</w:t>
      </w:r>
    </w:p>
    <w:p w14:paraId="24B3E0F0" w14:textId="7E3E0CD8" w:rsidR="5E571930" w:rsidRDefault="5E571930" w:rsidP="360475BF">
      <w:pPr>
        <w:spacing w:line="259" w:lineRule="auto"/>
        <w:jc w:val="both"/>
      </w:pPr>
      <w:r w:rsidRPr="360475BF">
        <w:rPr>
          <w:b/>
          <w:bCs/>
        </w:rPr>
        <w:t xml:space="preserve">Pre-condition:  </w:t>
      </w:r>
      <w:r w:rsidRPr="360475BF">
        <w:t>Node must not be null.</w:t>
      </w:r>
    </w:p>
    <w:p w14:paraId="4676E656" w14:textId="18CFD68F" w:rsidR="5E571930" w:rsidRDefault="5E571930" w:rsidP="360475BF">
      <w:pPr>
        <w:jc w:val="both"/>
        <w:rPr>
          <w:b/>
          <w:bCs/>
        </w:rPr>
      </w:pPr>
      <w:r w:rsidRPr="360475BF">
        <w:rPr>
          <w:b/>
          <w:bCs/>
        </w:rPr>
        <w:lastRenderedPageBreak/>
        <w:t>Post-condition:</w:t>
      </w:r>
      <w:r w:rsidRPr="360475BF">
        <w:t xml:space="preserve">  Return the event type visibilty of a node.</w:t>
      </w:r>
    </w:p>
    <w:p w14:paraId="31A1F83E" w14:textId="32D9A502" w:rsidR="5E571930" w:rsidRDefault="5E571930" w:rsidP="360475BF">
      <w:pPr>
        <w:jc w:val="both"/>
      </w:pPr>
      <w:r w:rsidRPr="360475BF">
        <w:rPr>
          <w:b/>
          <w:bCs/>
        </w:rPr>
        <w:t xml:space="preserve">Description: </w:t>
      </w:r>
      <w:r w:rsidRPr="360475BF">
        <w:t xml:space="preserve"> This method returns the event type attribute of a node.</w:t>
      </w:r>
    </w:p>
    <w:p w14:paraId="486D514E" w14:textId="4388E6F7" w:rsidR="360475BF" w:rsidRDefault="360475BF" w:rsidP="360475BF">
      <w:pPr>
        <w:jc w:val="both"/>
      </w:pPr>
    </w:p>
    <w:p w14:paraId="28ED6A34" w14:textId="79252020" w:rsidR="5E571930" w:rsidRDefault="5E571930" w:rsidP="360475BF">
      <w:pPr>
        <w:spacing w:line="259" w:lineRule="auto"/>
        <w:jc w:val="both"/>
      </w:pPr>
      <w:r w:rsidRPr="360475BF">
        <w:rPr>
          <w:b/>
          <w:bCs/>
        </w:rPr>
        <w:t>Protocol:</w:t>
      </w:r>
      <w:r w:rsidRPr="360475BF">
        <w:t xml:space="preserve"> get_icon_type_visibility( )</w:t>
      </w:r>
    </w:p>
    <w:p w14:paraId="618624FB" w14:textId="34022880" w:rsidR="5E571930" w:rsidRDefault="5E571930" w:rsidP="360475BF">
      <w:pPr>
        <w:spacing w:line="259" w:lineRule="auto"/>
        <w:jc w:val="both"/>
      </w:pPr>
      <w:r w:rsidRPr="360475BF">
        <w:rPr>
          <w:b/>
          <w:bCs/>
        </w:rPr>
        <w:t>Pre-condition:</w:t>
      </w:r>
      <w:r w:rsidRPr="360475BF">
        <w:t xml:space="preserve"> Node must not be null.</w:t>
      </w:r>
    </w:p>
    <w:p w14:paraId="3D0C74B9" w14:textId="367CF0F9" w:rsidR="5E571930" w:rsidRDefault="5E571930" w:rsidP="360475BF">
      <w:pPr>
        <w:jc w:val="both"/>
      </w:pPr>
      <w:r w:rsidRPr="360475BF">
        <w:rPr>
          <w:b/>
          <w:bCs/>
        </w:rPr>
        <w:t>Post-condition:</w:t>
      </w:r>
      <w:r w:rsidRPr="360475BF">
        <w:t xml:space="preserve">  Return the icon type visibility of a node.</w:t>
      </w:r>
    </w:p>
    <w:p w14:paraId="071A5E54" w14:textId="1710FF8F" w:rsidR="5E571930" w:rsidRDefault="5E571930" w:rsidP="360475BF">
      <w:pPr>
        <w:jc w:val="both"/>
      </w:pPr>
      <w:r w:rsidRPr="360475BF">
        <w:rPr>
          <w:b/>
          <w:bCs/>
        </w:rPr>
        <w:t xml:space="preserve">Description: </w:t>
      </w:r>
      <w:r w:rsidRPr="360475BF">
        <w:t xml:space="preserve"> This method returns the icon type attribute of a node.</w:t>
      </w:r>
    </w:p>
    <w:p w14:paraId="632421ED" w14:textId="1EC7C32A" w:rsidR="360475BF" w:rsidRDefault="360475BF" w:rsidP="360475BF">
      <w:pPr>
        <w:jc w:val="both"/>
      </w:pPr>
    </w:p>
    <w:p w14:paraId="2B891F9E" w14:textId="32A2A09D" w:rsidR="5E571930" w:rsidRDefault="5E571930" w:rsidP="360475BF">
      <w:pPr>
        <w:spacing w:line="259" w:lineRule="auto"/>
        <w:jc w:val="both"/>
      </w:pPr>
      <w:r w:rsidRPr="360475BF">
        <w:rPr>
          <w:b/>
          <w:bCs/>
        </w:rPr>
        <w:t>Protocol:</w:t>
      </w:r>
      <w:r w:rsidRPr="360475BF">
        <w:t xml:space="preserve"> get_source_visibility( )</w:t>
      </w:r>
    </w:p>
    <w:p w14:paraId="431CACA9" w14:textId="2A96C907" w:rsidR="5E571930" w:rsidRDefault="5E571930" w:rsidP="360475BF">
      <w:pPr>
        <w:spacing w:line="259" w:lineRule="auto"/>
        <w:jc w:val="both"/>
      </w:pPr>
      <w:r w:rsidRPr="360475BF">
        <w:rPr>
          <w:b/>
          <w:bCs/>
        </w:rPr>
        <w:t>Pre-condition:</w:t>
      </w:r>
      <w:r w:rsidRPr="360475BF">
        <w:t xml:space="preserve"> Node must not be null.</w:t>
      </w:r>
    </w:p>
    <w:p w14:paraId="395DFB13" w14:textId="02211D3D" w:rsidR="5E571930" w:rsidRDefault="5E571930" w:rsidP="360475BF">
      <w:pPr>
        <w:jc w:val="both"/>
      </w:pPr>
      <w:r w:rsidRPr="360475BF">
        <w:rPr>
          <w:b/>
          <w:bCs/>
        </w:rPr>
        <w:t>Post-condition:</w:t>
      </w:r>
      <w:r w:rsidRPr="360475BF">
        <w:t xml:space="preserve">  Return the source visibility of a node.</w:t>
      </w:r>
    </w:p>
    <w:p w14:paraId="3A972C59" w14:textId="4C5DA5A5" w:rsidR="5E571930" w:rsidRDefault="5E571930" w:rsidP="360475BF">
      <w:pPr>
        <w:jc w:val="both"/>
      </w:pPr>
      <w:r w:rsidRPr="360475BF">
        <w:rPr>
          <w:b/>
          <w:bCs/>
        </w:rPr>
        <w:t xml:space="preserve">Description: </w:t>
      </w:r>
      <w:r w:rsidRPr="360475BF">
        <w:t xml:space="preserve"> This method returns the source visibility attribute of a node.</w:t>
      </w:r>
    </w:p>
    <w:p w14:paraId="751E9D2F" w14:textId="79791B58" w:rsidR="5E571930" w:rsidRDefault="5E571930" w:rsidP="360475BF">
      <w:pPr>
        <w:pStyle w:val="Heading3"/>
        <w:numPr>
          <w:ilvl w:val="2"/>
          <w:numId w:val="0"/>
        </w:numPr>
        <w:ind w:firstLine="720"/>
      </w:pPr>
      <w:r w:rsidRPr="360475BF">
        <w:t>3.</w:t>
      </w:r>
      <w:r w:rsidR="006C3F28" w:rsidRPr="360475BF">
        <w:t>1</w:t>
      </w:r>
      <w:r w:rsidRPr="360475BF">
        <w:t>.2. Contract: Set Node Contents</w:t>
      </w:r>
    </w:p>
    <w:p w14:paraId="4B99BDA4" w14:textId="1F0A416E" w:rsidR="5E571930" w:rsidRDefault="5E571930" w:rsidP="360475BF">
      <w:pPr>
        <w:spacing w:line="259" w:lineRule="auto"/>
        <w:jc w:val="both"/>
      </w:pPr>
      <w:r w:rsidRPr="360475BF">
        <w:rPr>
          <w:b/>
          <w:bCs/>
        </w:rPr>
        <w:t>Protocol:</w:t>
      </w:r>
      <w:r w:rsidRPr="360475BF">
        <w:t xml:space="preserve"> set_description(description)</w:t>
      </w:r>
    </w:p>
    <w:p w14:paraId="1632E880" w14:textId="1BEDF306" w:rsidR="5E571930" w:rsidRDefault="5E571930" w:rsidP="360475BF">
      <w:pPr>
        <w:spacing w:line="259" w:lineRule="auto"/>
        <w:jc w:val="both"/>
      </w:pPr>
      <w:r w:rsidRPr="1201CF67">
        <w:rPr>
          <w:b/>
          <w:bCs/>
        </w:rPr>
        <w:t xml:space="preserve">Pre-condition:  </w:t>
      </w:r>
      <w:r>
        <w:t>Node must not be null</w:t>
      </w:r>
      <w:r w:rsidR="7AF23DC2">
        <w:t xml:space="preserve"> and description must be a string</w:t>
      </w:r>
      <w:r>
        <w:t>.</w:t>
      </w:r>
    </w:p>
    <w:p w14:paraId="22FF1FBC" w14:textId="609BDDC1" w:rsidR="5E571930" w:rsidRDefault="5E571930" w:rsidP="360475BF">
      <w:pPr>
        <w:jc w:val="both"/>
      </w:pPr>
      <w:r w:rsidRPr="360475BF">
        <w:rPr>
          <w:b/>
          <w:bCs/>
        </w:rPr>
        <w:t>Post-condition:</w:t>
      </w:r>
      <w:r w:rsidRPr="360475BF">
        <w:t xml:space="preserve">  Sets description of a node.</w:t>
      </w:r>
    </w:p>
    <w:p w14:paraId="7C595F7B" w14:textId="018AA309" w:rsidR="5E571930" w:rsidRDefault="5E571930" w:rsidP="360475BF">
      <w:pPr>
        <w:jc w:val="both"/>
      </w:pPr>
      <w:r w:rsidRPr="360475BF">
        <w:rPr>
          <w:b/>
          <w:bCs/>
        </w:rPr>
        <w:t xml:space="preserve">Description: </w:t>
      </w:r>
      <w:r w:rsidRPr="360475BF">
        <w:t xml:space="preserve"> This method sets the value for the description attribute of a node.</w:t>
      </w:r>
    </w:p>
    <w:p w14:paraId="091493E3" w14:textId="7511A431" w:rsidR="360475BF" w:rsidRDefault="360475BF" w:rsidP="360475BF">
      <w:pPr>
        <w:jc w:val="both"/>
      </w:pPr>
    </w:p>
    <w:p w14:paraId="4E687D67" w14:textId="2DD3DA42" w:rsidR="5E571930" w:rsidRDefault="5E571930" w:rsidP="360475BF">
      <w:pPr>
        <w:spacing w:line="259" w:lineRule="auto"/>
        <w:jc w:val="both"/>
      </w:pPr>
      <w:r w:rsidRPr="360475BF">
        <w:rPr>
          <w:b/>
          <w:bCs/>
        </w:rPr>
        <w:t>Protocol:</w:t>
      </w:r>
      <w:r w:rsidRPr="360475BF">
        <w:t xml:space="preserve"> set_log_entry_reference(log_entry_reference)</w:t>
      </w:r>
    </w:p>
    <w:p w14:paraId="4928A34C" w14:textId="0CA675EE" w:rsidR="5E571930" w:rsidRDefault="5E571930" w:rsidP="360475BF">
      <w:pPr>
        <w:spacing w:line="259" w:lineRule="auto"/>
        <w:jc w:val="both"/>
      </w:pPr>
      <w:r w:rsidRPr="1201CF67">
        <w:rPr>
          <w:b/>
          <w:bCs/>
        </w:rPr>
        <w:t xml:space="preserve">Pre-condition:  </w:t>
      </w:r>
      <w:r>
        <w:t>Node must not be null</w:t>
      </w:r>
      <w:r w:rsidR="37765962">
        <w:t xml:space="preserve">, </w:t>
      </w:r>
      <w:r>
        <w:t>a significant log entry must exist</w:t>
      </w:r>
      <w:r w:rsidR="6A7D8C6B">
        <w:t xml:space="preserve"> and log entry reference must be string</w:t>
      </w:r>
      <w:r>
        <w:t>.</w:t>
      </w:r>
    </w:p>
    <w:p w14:paraId="606675A2" w14:textId="4705B373" w:rsidR="5E571930" w:rsidRDefault="5E571930" w:rsidP="360475BF">
      <w:pPr>
        <w:jc w:val="both"/>
        <w:rPr>
          <w:b/>
          <w:bCs/>
        </w:rPr>
      </w:pPr>
      <w:r w:rsidRPr="360475BF">
        <w:rPr>
          <w:b/>
          <w:bCs/>
        </w:rPr>
        <w:t xml:space="preserve">Post-condition: </w:t>
      </w:r>
      <w:r w:rsidRPr="360475BF">
        <w:t>Sets log entry reference of a node</w:t>
      </w:r>
    </w:p>
    <w:p w14:paraId="3A5C6943" w14:textId="11D6BDF0" w:rsidR="5E571930" w:rsidRDefault="5E571930" w:rsidP="360475BF">
      <w:pPr>
        <w:jc w:val="both"/>
      </w:pPr>
      <w:r w:rsidRPr="360475BF">
        <w:rPr>
          <w:b/>
          <w:bCs/>
        </w:rPr>
        <w:t xml:space="preserve">Description: </w:t>
      </w:r>
      <w:r w:rsidRPr="360475BF">
        <w:t xml:space="preserve"> This method sets the log entry reference attribute of a node.</w:t>
      </w:r>
    </w:p>
    <w:p w14:paraId="4AF44DA9" w14:textId="7511A431" w:rsidR="360475BF" w:rsidRDefault="360475BF" w:rsidP="360475BF">
      <w:pPr>
        <w:jc w:val="both"/>
      </w:pPr>
    </w:p>
    <w:p w14:paraId="764F596E" w14:textId="27D58CDA" w:rsidR="5E571930" w:rsidRDefault="5E571930" w:rsidP="360475BF">
      <w:pPr>
        <w:spacing w:line="259" w:lineRule="auto"/>
        <w:jc w:val="both"/>
      </w:pPr>
      <w:r w:rsidRPr="360475BF">
        <w:rPr>
          <w:b/>
          <w:bCs/>
        </w:rPr>
        <w:t>Protocol:</w:t>
      </w:r>
      <w:r w:rsidRPr="360475BF">
        <w:t xml:space="preserve"> set_log_creator(creator)</w:t>
      </w:r>
    </w:p>
    <w:p w14:paraId="3FCF22EC" w14:textId="248AC8BD" w:rsidR="5E571930" w:rsidRDefault="5E571930" w:rsidP="360475BF">
      <w:pPr>
        <w:spacing w:line="259" w:lineRule="auto"/>
        <w:jc w:val="both"/>
      </w:pPr>
      <w:r w:rsidRPr="1201CF67">
        <w:rPr>
          <w:b/>
          <w:bCs/>
        </w:rPr>
        <w:t xml:space="preserve">Pre-condition:  </w:t>
      </w:r>
      <w:r>
        <w:t>Node must not be null</w:t>
      </w:r>
      <w:r w:rsidR="485CD8CA">
        <w:t>, a</w:t>
      </w:r>
      <w:r>
        <w:t>significant log entry must exist</w:t>
      </w:r>
      <w:r w:rsidR="35E4F633">
        <w:t>, and creator must be string</w:t>
      </w:r>
      <w:r>
        <w:t>.</w:t>
      </w:r>
    </w:p>
    <w:p w14:paraId="2F1DDE90" w14:textId="21F10386" w:rsidR="5E571930" w:rsidRDefault="5E571930" w:rsidP="360475BF">
      <w:pPr>
        <w:jc w:val="both"/>
      </w:pPr>
      <w:r w:rsidRPr="360475BF">
        <w:rPr>
          <w:b/>
          <w:bCs/>
        </w:rPr>
        <w:t>Post-condition:</w:t>
      </w:r>
      <w:r w:rsidRPr="360475BF">
        <w:t xml:space="preserve">  set the log entry creator of a node.</w:t>
      </w:r>
    </w:p>
    <w:p w14:paraId="2642A56F" w14:textId="57807DD7" w:rsidR="5E571930" w:rsidRDefault="5E571930" w:rsidP="360475BF">
      <w:pPr>
        <w:jc w:val="both"/>
      </w:pPr>
      <w:r w:rsidRPr="360475BF">
        <w:rPr>
          <w:b/>
          <w:bCs/>
        </w:rPr>
        <w:t xml:space="preserve">Description: </w:t>
      </w:r>
      <w:r w:rsidRPr="360475BF">
        <w:t xml:space="preserve"> This method sets the log entry creator attribute of a node.</w:t>
      </w:r>
    </w:p>
    <w:p w14:paraId="6125AA30" w14:textId="7511A431" w:rsidR="360475BF" w:rsidRDefault="360475BF" w:rsidP="360475BF">
      <w:pPr>
        <w:jc w:val="both"/>
      </w:pPr>
    </w:p>
    <w:p w14:paraId="0043AED3" w14:textId="57850BD7" w:rsidR="5E571930" w:rsidRDefault="5E571930" w:rsidP="360475BF">
      <w:pPr>
        <w:spacing w:line="259" w:lineRule="auto"/>
        <w:jc w:val="both"/>
      </w:pPr>
      <w:r w:rsidRPr="360475BF">
        <w:rPr>
          <w:b/>
          <w:bCs/>
        </w:rPr>
        <w:t>Protocol:</w:t>
      </w:r>
      <w:r w:rsidRPr="360475BF">
        <w:t xml:space="preserve"> set_event_type(event_type)</w:t>
      </w:r>
    </w:p>
    <w:p w14:paraId="746635D4" w14:textId="42AF867E" w:rsidR="5E571930" w:rsidRDefault="5E571930" w:rsidP="360475BF">
      <w:pPr>
        <w:spacing w:line="259" w:lineRule="auto"/>
        <w:jc w:val="both"/>
      </w:pPr>
      <w:r w:rsidRPr="1201CF67">
        <w:rPr>
          <w:b/>
          <w:bCs/>
        </w:rPr>
        <w:t xml:space="preserve">Pre-condition:  </w:t>
      </w:r>
      <w:r>
        <w:t>Node must not be null</w:t>
      </w:r>
      <w:r w:rsidR="4710195F">
        <w:t xml:space="preserve"> and event type must be a string</w:t>
      </w:r>
      <w:r>
        <w:t>.</w:t>
      </w:r>
    </w:p>
    <w:p w14:paraId="776E378E" w14:textId="5505DD53" w:rsidR="5E571930" w:rsidRDefault="5E571930" w:rsidP="360475BF">
      <w:pPr>
        <w:jc w:val="both"/>
      </w:pPr>
      <w:r w:rsidRPr="360475BF">
        <w:rPr>
          <w:b/>
          <w:bCs/>
        </w:rPr>
        <w:t>Post-condition:</w:t>
      </w:r>
      <w:r w:rsidRPr="360475BF">
        <w:t xml:space="preserve">  Sets the event type of the node.</w:t>
      </w:r>
    </w:p>
    <w:p w14:paraId="6AE24921" w14:textId="2687EF45" w:rsidR="5E571930" w:rsidRDefault="5E571930" w:rsidP="360475BF">
      <w:pPr>
        <w:jc w:val="both"/>
      </w:pPr>
      <w:r w:rsidRPr="360475BF">
        <w:rPr>
          <w:b/>
          <w:bCs/>
        </w:rPr>
        <w:t xml:space="preserve">Description: </w:t>
      </w:r>
      <w:r w:rsidRPr="360475BF">
        <w:t xml:space="preserve"> This method sets the event type attribute of a node.</w:t>
      </w:r>
    </w:p>
    <w:p w14:paraId="2FF05A49" w14:textId="7511A431" w:rsidR="360475BF" w:rsidRDefault="360475BF" w:rsidP="360475BF">
      <w:pPr>
        <w:jc w:val="both"/>
      </w:pPr>
    </w:p>
    <w:p w14:paraId="390C3422" w14:textId="7E9745D3" w:rsidR="5E571930" w:rsidRDefault="5E571930" w:rsidP="360475BF">
      <w:pPr>
        <w:spacing w:line="259" w:lineRule="auto"/>
        <w:jc w:val="both"/>
      </w:pPr>
      <w:r w:rsidRPr="360475BF">
        <w:rPr>
          <w:b/>
          <w:bCs/>
        </w:rPr>
        <w:t>Protocol:</w:t>
      </w:r>
      <w:r w:rsidRPr="360475BF">
        <w:t xml:space="preserve"> set_icon_type(icon_type)</w:t>
      </w:r>
    </w:p>
    <w:p w14:paraId="3732CA5D" w14:textId="51BDE7A5" w:rsidR="5E571930" w:rsidRDefault="5E571930" w:rsidP="360475BF">
      <w:pPr>
        <w:spacing w:line="259" w:lineRule="auto"/>
        <w:jc w:val="both"/>
      </w:pPr>
      <w:r w:rsidRPr="1201CF67">
        <w:rPr>
          <w:b/>
          <w:bCs/>
        </w:rPr>
        <w:t>Pre-condition:</w:t>
      </w:r>
      <w:r>
        <w:t xml:space="preserve">  Node must not be null</w:t>
      </w:r>
      <w:r w:rsidR="5046ADAD">
        <w:t xml:space="preserve">, </w:t>
      </w:r>
      <w:r>
        <w:t>icon must exist</w:t>
      </w:r>
      <w:r w:rsidR="4109A1B6">
        <w:t>, and icon type must be a string</w:t>
      </w:r>
      <w:r>
        <w:t>.</w:t>
      </w:r>
    </w:p>
    <w:p w14:paraId="46D4D380" w14:textId="7BC2C43A" w:rsidR="5E571930" w:rsidRDefault="5E571930" w:rsidP="360475BF">
      <w:pPr>
        <w:jc w:val="both"/>
        <w:rPr>
          <w:b/>
          <w:bCs/>
        </w:rPr>
      </w:pPr>
      <w:r w:rsidRPr="360475BF">
        <w:rPr>
          <w:b/>
          <w:bCs/>
        </w:rPr>
        <w:t>Post-condition:</w:t>
      </w:r>
      <w:r w:rsidRPr="360475BF">
        <w:t xml:space="preserve">  sets the icon type visibility of a node.</w:t>
      </w:r>
    </w:p>
    <w:p w14:paraId="29285EBE" w14:textId="65BFD1E7" w:rsidR="5E571930" w:rsidRDefault="5E571930" w:rsidP="360475BF">
      <w:pPr>
        <w:jc w:val="both"/>
      </w:pPr>
      <w:r w:rsidRPr="360475BF">
        <w:rPr>
          <w:b/>
          <w:bCs/>
        </w:rPr>
        <w:t xml:space="preserve">Description: </w:t>
      </w:r>
      <w:r w:rsidRPr="360475BF">
        <w:t xml:space="preserve"> This method sets the icon type attribute of a node.</w:t>
      </w:r>
    </w:p>
    <w:p w14:paraId="70723298" w14:textId="7511A431" w:rsidR="360475BF" w:rsidRDefault="360475BF" w:rsidP="360475BF">
      <w:pPr>
        <w:jc w:val="both"/>
      </w:pPr>
    </w:p>
    <w:p w14:paraId="06E4DEDB" w14:textId="14CD2496" w:rsidR="5E571930" w:rsidRDefault="5E571930" w:rsidP="360475BF">
      <w:pPr>
        <w:spacing w:line="259" w:lineRule="auto"/>
        <w:jc w:val="both"/>
      </w:pPr>
      <w:r w:rsidRPr="360475BF">
        <w:rPr>
          <w:b/>
          <w:bCs/>
        </w:rPr>
        <w:t>Protocol:</w:t>
      </w:r>
      <w:r w:rsidRPr="360475BF">
        <w:t xml:space="preserve"> set_source(source)</w:t>
      </w:r>
    </w:p>
    <w:p w14:paraId="719AF738" w14:textId="24266803" w:rsidR="5E571930" w:rsidRDefault="5E571930" w:rsidP="360475BF">
      <w:pPr>
        <w:spacing w:line="259" w:lineRule="auto"/>
        <w:jc w:val="both"/>
      </w:pPr>
      <w:r w:rsidRPr="1201CF67">
        <w:rPr>
          <w:b/>
          <w:bCs/>
        </w:rPr>
        <w:t xml:space="preserve">Pre-condition:  </w:t>
      </w:r>
      <w:r>
        <w:t>Node must not be null</w:t>
      </w:r>
      <w:r w:rsidR="74EDD80F">
        <w:t xml:space="preserve">, a </w:t>
      </w:r>
      <w:r>
        <w:t>significant log entry must exist</w:t>
      </w:r>
      <w:r w:rsidR="584BD592">
        <w:t xml:space="preserve"> and source must be a string</w:t>
      </w:r>
      <w:r>
        <w:t>.</w:t>
      </w:r>
    </w:p>
    <w:p w14:paraId="41316760" w14:textId="44A3A6CB" w:rsidR="5E571930" w:rsidRDefault="5E571930" w:rsidP="360475BF">
      <w:pPr>
        <w:jc w:val="both"/>
      </w:pPr>
      <w:r w:rsidRPr="360475BF">
        <w:rPr>
          <w:b/>
          <w:bCs/>
        </w:rPr>
        <w:t>Post-condition:</w:t>
      </w:r>
      <w:r w:rsidRPr="360475BF">
        <w:t xml:space="preserve">  Sets the source of a node.</w:t>
      </w:r>
    </w:p>
    <w:p w14:paraId="13F64C44" w14:textId="2B276603" w:rsidR="5E571930" w:rsidRDefault="5E571930" w:rsidP="360475BF">
      <w:pPr>
        <w:jc w:val="both"/>
      </w:pPr>
      <w:r w:rsidRPr="360475BF">
        <w:rPr>
          <w:b/>
          <w:bCs/>
        </w:rPr>
        <w:t xml:space="preserve">Description: </w:t>
      </w:r>
      <w:r w:rsidRPr="360475BF">
        <w:t xml:space="preserve"> This method sets the source attribute of a node.</w:t>
      </w:r>
    </w:p>
    <w:p w14:paraId="0E70F4E7" w14:textId="7511A431" w:rsidR="360475BF" w:rsidRDefault="360475BF" w:rsidP="360475BF">
      <w:pPr>
        <w:jc w:val="both"/>
      </w:pPr>
    </w:p>
    <w:p w14:paraId="72C9507B" w14:textId="38AD2B13" w:rsidR="5E571930" w:rsidRDefault="5E571930" w:rsidP="360475BF">
      <w:pPr>
        <w:spacing w:line="259" w:lineRule="auto"/>
        <w:jc w:val="both"/>
      </w:pPr>
      <w:r w:rsidRPr="360475BF">
        <w:rPr>
          <w:b/>
          <w:bCs/>
        </w:rPr>
        <w:t>Protocol:</w:t>
      </w:r>
      <w:r w:rsidRPr="360475BF">
        <w:t xml:space="preserve"> set_visibility(node_visibility)</w:t>
      </w:r>
    </w:p>
    <w:p w14:paraId="10358E93" w14:textId="5E84A184" w:rsidR="5E571930" w:rsidRDefault="5E571930" w:rsidP="360475BF">
      <w:pPr>
        <w:spacing w:line="259" w:lineRule="auto"/>
        <w:jc w:val="both"/>
        <w:rPr>
          <w:b/>
          <w:bCs/>
        </w:rPr>
      </w:pPr>
      <w:r w:rsidRPr="1201CF67">
        <w:rPr>
          <w:b/>
          <w:bCs/>
        </w:rPr>
        <w:t xml:space="preserve">Pre-condition: </w:t>
      </w:r>
      <w:r>
        <w:t>Node must exist</w:t>
      </w:r>
      <w:r w:rsidR="44D92E30">
        <w:t>, and node_visibility must be a boolean</w:t>
      </w:r>
      <w:r>
        <w:t>.</w:t>
      </w:r>
    </w:p>
    <w:p w14:paraId="4FDB2B77" w14:textId="5F01A0B8" w:rsidR="5E571930" w:rsidRDefault="5E571930" w:rsidP="360475BF">
      <w:pPr>
        <w:jc w:val="both"/>
        <w:rPr>
          <w:b/>
          <w:bCs/>
        </w:rPr>
      </w:pPr>
      <w:r w:rsidRPr="360475BF">
        <w:rPr>
          <w:b/>
          <w:bCs/>
        </w:rPr>
        <w:t>Post-condition:</w:t>
      </w:r>
      <w:r w:rsidRPr="360475BF">
        <w:t xml:space="preserve">  set the visibility of a node.</w:t>
      </w:r>
    </w:p>
    <w:p w14:paraId="549A16A7" w14:textId="4C81EC92" w:rsidR="5E571930" w:rsidRDefault="5E571930" w:rsidP="360475BF">
      <w:pPr>
        <w:jc w:val="both"/>
      </w:pPr>
      <w:r w:rsidRPr="360475BF">
        <w:rPr>
          <w:b/>
          <w:bCs/>
        </w:rPr>
        <w:t xml:space="preserve">Description: </w:t>
      </w:r>
      <w:r w:rsidRPr="360475BF">
        <w:t xml:space="preserve"> This method sets the visibility attribute of a node.</w:t>
      </w:r>
    </w:p>
    <w:p w14:paraId="3C1FDEF2" w14:textId="7511A431" w:rsidR="360475BF" w:rsidRDefault="360475BF" w:rsidP="360475BF">
      <w:pPr>
        <w:jc w:val="both"/>
      </w:pPr>
    </w:p>
    <w:p w14:paraId="375D5D6F" w14:textId="41F84023" w:rsidR="5E571930" w:rsidRDefault="5E571930" w:rsidP="360475BF">
      <w:pPr>
        <w:spacing w:line="259" w:lineRule="auto"/>
        <w:jc w:val="both"/>
      </w:pPr>
      <w:r w:rsidRPr="360475BF">
        <w:rPr>
          <w:b/>
          <w:bCs/>
        </w:rPr>
        <w:t>Protocol:</w:t>
      </w:r>
      <w:r w:rsidRPr="360475BF">
        <w:t xml:space="preserve"> set_id_visibilty( id_visibility)</w:t>
      </w:r>
    </w:p>
    <w:p w14:paraId="69EAF403" w14:textId="4F083858" w:rsidR="5E571930" w:rsidRDefault="5E571930" w:rsidP="360475BF">
      <w:pPr>
        <w:spacing w:line="259" w:lineRule="auto"/>
        <w:jc w:val="both"/>
      </w:pPr>
      <w:r w:rsidRPr="1201CF67">
        <w:rPr>
          <w:b/>
          <w:bCs/>
        </w:rPr>
        <w:t xml:space="preserve">Pre-condition:  </w:t>
      </w:r>
      <w:r>
        <w:t>Node must not be null</w:t>
      </w:r>
      <w:r w:rsidR="16205704">
        <w:t xml:space="preserve"> and id_visibility must be a boolean</w:t>
      </w:r>
      <w:r>
        <w:t>.</w:t>
      </w:r>
    </w:p>
    <w:p w14:paraId="6FC7C233" w14:textId="41364A4A" w:rsidR="5E571930" w:rsidRDefault="5E571930" w:rsidP="360475BF">
      <w:pPr>
        <w:jc w:val="both"/>
      </w:pPr>
      <w:r w:rsidRPr="360475BF">
        <w:rPr>
          <w:b/>
          <w:bCs/>
        </w:rPr>
        <w:t>Post-condition:</w:t>
      </w:r>
      <w:r w:rsidRPr="360475BF">
        <w:t xml:space="preserve">  Sets the ID visibility of a node.</w:t>
      </w:r>
    </w:p>
    <w:p w14:paraId="7FA44FB8" w14:textId="54D705C8" w:rsidR="5E571930" w:rsidRDefault="5E571930" w:rsidP="360475BF">
      <w:pPr>
        <w:jc w:val="both"/>
      </w:pPr>
      <w:r w:rsidRPr="360475BF">
        <w:rPr>
          <w:b/>
          <w:bCs/>
        </w:rPr>
        <w:t xml:space="preserve">Description: </w:t>
      </w:r>
      <w:r w:rsidRPr="360475BF">
        <w:t xml:space="preserve"> This method sets the ID visibility attribute of a node.</w:t>
      </w:r>
    </w:p>
    <w:p w14:paraId="362A269B" w14:textId="7511A431" w:rsidR="360475BF" w:rsidRDefault="360475BF" w:rsidP="360475BF">
      <w:pPr>
        <w:jc w:val="both"/>
      </w:pPr>
    </w:p>
    <w:p w14:paraId="6A8F1F54" w14:textId="29B90F96" w:rsidR="5E571930" w:rsidRDefault="5E571930" w:rsidP="360475BF">
      <w:pPr>
        <w:spacing w:line="259" w:lineRule="auto"/>
        <w:jc w:val="both"/>
      </w:pPr>
      <w:r w:rsidRPr="1201CF67">
        <w:rPr>
          <w:b/>
          <w:bCs/>
        </w:rPr>
        <w:lastRenderedPageBreak/>
        <w:t>Protocol:</w:t>
      </w:r>
      <w:r>
        <w:t xml:space="preserve"> set_name_visibilty(name_visibility)</w:t>
      </w:r>
    </w:p>
    <w:p w14:paraId="7EC8CA8E" w14:textId="684F625E" w:rsidR="5E571930" w:rsidRDefault="5E571930" w:rsidP="360475BF">
      <w:pPr>
        <w:spacing w:line="259" w:lineRule="auto"/>
        <w:jc w:val="both"/>
      </w:pPr>
      <w:r w:rsidRPr="1201CF67">
        <w:rPr>
          <w:b/>
          <w:bCs/>
        </w:rPr>
        <w:t xml:space="preserve">Pre-condition: </w:t>
      </w:r>
      <w:r>
        <w:t>Node must not be null</w:t>
      </w:r>
      <w:r w:rsidR="63BF47C2">
        <w:t xml:space="preserve"> and name_visibility must be a boolean</w:t>
      </w:r>
      <w:r>
        <w:t>.</w:t>
      </w:r>
    </w:p>
    <w:p w14:paraId="613628AD" w14:textId="0579C88D" w:rsidR="5E571930" w:rsidRDefault="5E571930" w:rsidP="360475BF">
      <w:pPr>
        <w:jc w:val="both"/>
      </w:pPr>
      <w:r w:rsidRPr="360475BF">
        <w:rPr>
          <w:b/>
          <w:bCs/>
        </w:rPr>
        <w:t>Post-condition:</w:t>
      </w:r>
      <w:r w:rsidRPr="360475BF">
        <w:t xml:space="preserve">  Sets the name visibility of a node.</w:t>
      </w:r>
    </w:p>
    <w:p w14:paraId="3B4BAD21" w14:textId="29033E44" w:rsidR="5E571930" w:rsidRDefault="5E571930" w:rsidP="360475BF">
      <w:pPr>
        <w:jc w:val="both"/>
      </w:pPr>
      <w:r w:rsidRPr="360475BF">
        <w:rPr>
          <w:b/>
          <w:bCs/>
        </w:rPr>
        <w:t xml:space="preserve">Description: </w:t>
      </w:r>
      <w:r w:rsidRPr="360475BF">
        <w:t xml:space="preserve"> This method sets the visibility attribute of a node.</w:t>
      </w:r>
    </w:p>
    <w:p w14:paraId="0B82428D" w14:textId="7511A431" w:rsidR="360475BF" w:rsidRDefault="360475BF" w:rsidP="360475BF">
      <w:pPr>
        <w:jc w:val="both"/>
      </w:pPr>
    </w:p>
    <w:p w14:paraId="21301C19" w14:textId="504A8097" w:rsidR="5E571930" w:rsidRDefault="5E571930" w:rsidP="360475BF">
      <w:pPr>
        <w:spacing w:line="259" w:lineRule="auto"/>
        <w:jc w:val="both"/>
      </w:pPr>
      <w:r w:rsidRPr="360475BF">
        <w:rPr>
          <w:b/>
          <w:bCs/>
        </w:rPr>
        <w:t>Protocol:</w:t>
      </w:r>
      <w:r w:rsidRPr="360475BF">
        <w:t xml:space="preserve"> set_description_visibility(description_visibility)</w:t>
      </w:r>
    </w:p>
    <w:p w14:paraId="79486864" w14:textId="5CD5D7BE" w:rsidR="5E571930" w:rsidRDefault="5E571930" w:rsidP="360475BF">
      <w:pPr>
        <w:spacing w:line="259" w:lineRule="auto"/>
        <w:jc w:val="both"/>
      </w:pPr>
      <w:r w:rsidRPr="1201CF67">
        <w:rPr>
          <w:b/>
          <w:bCs/>
        </w:rPr>
        <w:t xml:space="preserve">Pre-condition: </w:t>
      </w:r>
      <w:r>
        <w:t>Node must not be null</w:t>
      </w:r>
      <w:r w:rsidR="604C39B1">
        <w:t xml:space="preserve"> and description</w:t>
      </w:r>
      <w:r w:rsidR="21A27770">
        <w:t>_visibilty must be a boolean</w:t>
      </w:r>
      <w:r>
        <w:t>.</w:t>
      </w:r>
    </w:p>
    <w:p w14:paraId="525EAD52" w14:textId="5D9A0A72" w:rsidR="5E571930" w:rsidRDefault="5E571930" w:rsidP="360475BF">
      <w:pPr>
        <w:jc w:val="both"/>
      </w:pPr>
      <w:r w:rsidRPr="360475BF">
        <w:rPr>
          <w:b/>
          <w:bCs/>
        </w:rPr>
        <w:t>Post-condition:</w:t>
      </w:r>
      <w:r w:rsidRPr="360475BF">
        <w:t xml:space="preserve">  Set the description visibility of a node.</w:t>
      </w:r>
    </w:p>
    <w:p w14:paraId="564EC861" w14:textId="72E9D87E" w:rsidR="5E571930" w:rsidRDefault="5E571930" w:rsidP="360475BF">
      <w:pPr>
        <w:jc w:val="both"/>
      </w:pPr>
      <w:r w:rsidRPr="360475BF">
        <w:rPr>
          <w:b/>
          <w:bCs/>
        </w:rPr>
        <w:t xml:space="preserve">Description: </w:t>
      </w:r>
      <w:r w:rsidRPr="360475BF">
        <w:t xml:space="preserve"> This method set the description visibility attribute of a node.</w:t>
      </w:r>
    </w:p>
    <w:p w14:paraId="6A24D426" w14:textId="602021BE" w:rsidR="360475BF" w:rsidRDefault="360475BF" w:rsidP="360475BF">
      <w:pPr>
        <w:jc w:val="both"/>
      </w:pPr>
    </w:p>
    <w:p w14:paraId="31FF7247" w14:textId="12FAEAD3" w:rsidR="5E571930" w:rsidRDefault="5E571930" w:rsidP="360475BF">
      <w:pPr>
        <w:spacing w:line="259" w:lineRule="auto"/>
        <w:jc w:val="both"/>
      </w:pPr>
      <w:r w:rsidRPr="360475BF">
        <w:rPr>
          <w:b/>
          <w:bCs/>
        </w:rPr>
        <w:t>Protocol:</w:t>
      </w:r>
      <w:r w:rsidRPr="360475BF">
        <w:t xml:space="preserve"> set_log_entry_reference_visibility(reference_visibility)</w:t>
      </w:r>
    </w:p>
    <w:p w14:paraId="05F7722A" w14:textId="0550917C" w:rsidR="5E571930" w:rsidRDefault="5E571930" w:rsidP="360475BF">
      <w:pPr>
        <w:spacing w:line="259" w:lineRule="auto"/>
        <w:jc w:val="both"/>
      </w:pPr>
      <w:r w:rsidRPr="1201CF67">
        <w:rPr>
          <w:b/>
          <w:bCs/>
        </w:rPr>
        <w:t xml:space="preserve">Pre-condition: </w:t>
      </w:r>
      <w:r>
        <w:t>Node must not be null</w:t>
      </w:r>
      <w:r w:rsidR="76452EC7">
        <w:t xml:space="preserve"> and reference_visibility must be a boolean</w:t>
      </w:r>
      <w:r>
        <w:t>.</w:t>
      </w:r>
    </w:p>
    <w:p w14:paraId="413944CC" w14:textId="788B5A50" w:rsidR="5E571930" w:rsidRDefault="5E571930" w:rsidP="360475BF">
      <w:pPr>
        <w:spacing w:line="259" w:lineRule="auto"/>
        <w:jc w:val="both"/>
      </w:pPr>
      <w:r w:rsidRPr="360475BF">
        <w:rPr>
          <w:b/>
          <w:bCs/>
        </w:rPr>
        <w:t>Post-condition:</w:t>
      </w:r>
      <w:r w:rsidRPr="360475BF">
        <w:t xml:space="preserve">  Set the log entry reference visibility of a node.</w:t>
      </w:r>
    </w:p>
    <w:p w14:paraId="5D91FC01" w14:textId="533F809A" w:rsidR="5E571930" w:rsidRDefault="5E571930" w:rsidP="360475BF">
      <w:pPr>
        <w:jc w:val="both"/>
      </w:pPr>
      <w:r w:rsidRPr="360475BF">
        <w:rPr>
          <w:b/>
          <w:bCs/>
        </w:rPr>
        <w:t xml:space="preserve">Description: </w:t>
      </w:r>
      <w:r w:rsidRPr="360475BF">
        <w:t xml:space="preserve"> This method set the log entry reference visibility attribute of a node.</w:t>
      </w:r>
    </w:p>
    <w:p w14:paraId="3EF1A4B3" w14:textId="602021BE" w:rsidR="360475BF" w:rsidRDefault="360475BF" w:rsidP="360475BF">
      <w:pPr>
        <w:jc w:val="both"/>
      </w:pPr>
    </w:p>
    <w:p w14:paraId="672D727E" w14:textId="217A644B" w:rsidR="5E571930" w:rsidRDefault="5E571930" w:rsidP="360475BF">
      <w:pPr>
        <w:spacing w:line="259" w:lineRule="auto"/>
        <w:jc w:val="both"/>
      </w:pPr>
      <w:r w:rsidRPr="360475BF">
        <w:rPr>
          <w:b/>
          <w:bCs/>
        </w:rPr>
        <w:t>Protocol:</w:t>
      </w:r>
      <w:r w:rsidRPr="360475BF">
        <w:t xml:space="preserve"> set_log_entry_creator_visibility(log_entry_creator_visibility)</w:t>
      </w:r>
    </w:p>
    <w:p w14:paraId="22042043" w14:textId="1560964C" w:rsidR="5E571930" w:rsidRDefault="5E571930" w:rsidP="360475BF">
      <w:pPr>
        <w:spacing w:line="259" w:lineRule="auto"/>
        <w:jc w:val="both"/>
      </w:pPr>
      <w:r w:rsidRPr="1201CF67">
        <w:rPr>
          <w:b/>
          <w:bCs/>
        </w:rPr>
        <w:t>Pre-condition:</w:t>
      </w:r>
      <w:r>
        <w:t xml:space="preserve"> Node must not be null</w:t>
      </w:r>
      <w:r w:rsidR="226B1B05">
        <w:t xml:space="preserve"> and log_entry_creator_visibility must be a boolean</w:t>
      </w:r>
      <w:r>
        <w:t>.</w:t>
      </w:r>
    </w:p>
    <w:p w14:paraId="1F43DE10" w14:textId="099DFF9A" w:rsidR="5E571930" w:rsidRDefault="5E571930" w:rsidP="360475BF">
      <w:pPr>
        <w:spacing w:line="259" w:lineRule="auto"/>
        <w:jc w:val="both"/>
      </w:pPr>
      <w:r w:rsidRPr="360475BF">
        <w:rPr>
          <w:b/>
          <w:bCs/>
        </w:rPr>
        <w:t>Post-condition:</w:t>
      </w:r>
      <w:r w:rsidRPr="360475BF">
        <w:t xml:space="preserve">  Sets the log entry creator visibility of a node.</w:t>
      </w:r>
    </w:p>
    <w:p w14:paraId="519955A4" w14:textId="2F174B20" w:rsidR="5E571930" w:rsidRDefault="5E571930" w:rsidP="360475BF">
      <w:pPr>
        <w:jc w:val="both"/>
      </w:pPr>
      <w:r w:rsidRPr="360475BF">
        <w:rPr>
          <w:b/>
          <w:bCs/>
        </w:rPr>
        <w:t xml:space="preserve">Description: </w:t>
      </w:r>
      <w:r w:rsidRPr="360475BF">
        <w:t xml:space="preserve"> This method sets the log entry creator visibility attribute of a node.</w:t>
      </w:r>
    </w:p>
    <w:p w14:paraId="3A3BF1EC" w14:textId="602021BE" w:rsidR="360475BF" w:rsidRDefault="360475BF" w:rsidP="360475BF">
      <w:pPr>
        <w:jc w:val="both"/>
      </w:pPr>
    </w:p>
    <w:p w14:paraId="7675A84A" w14:textId="773A705F" w:rsidR="5E571930" w:rsidRDefault="5E571930" w:rsidP="360475BF">
      <w:pPr>
        <w:spacing w:line="259" w:lineRule="auto"/>
        <w:jc w:val="both"/>
      </w:pPr>
      <w:r w:rsidRPr="360475BF">
        <w:rPr>
          <w:b/>
          <w:bCs/>
        </w:rPr>
        <w:t>Protocol:</w:t>
      </w:r>
      <w:r w:rsidRPr="360475BF">
        <w:t xml:space="preserve"> set_event_type_visibility(event_type_visibility)</w:t>
      </w:r>
    </w:p>
    <w:p w14:paraId="550A2D44" w14:textId="0BF45E4F" w:rsidR="5E571930" w:rsidRDefault="5E571930" w:rsidP="360475BF">
      <w:pPr>
        <w:spacing w:line="259" w:lineRule="auto"/>
        <w:jc w:val="both"/>
      </w:pPr>
      <w:r w:rsidRPr="1201CF67">
        <w:rPr>
          <w:b/>
          <w:bCs/>
        </w:rPr>
        <w:t xml:space="preserve">Pre-condition:  </w:t>
      </w:r>
      <w:r>
        <w:t>Node must not be null</w:t>
      </w:r>
      <w:r w:rsidR="39A7A28A">
        <w:t xml:space="preserve"> and event_type_visibility must be a boolean</w:t>
      </w:r>
      <w:r>
        <w:t>.</w:t>
      </w:r>
    </w:p>
    <w:p w14:paraId="1778B830" w14:textId="374073CD" w:rsidR="5E571930" w:rsidRDefault="5E571930" w:rsidP="360475BF">
      <w:pPr>
        <w:jc w:val="both"/>
        <w:rPr>
          <w:b/>
          <w:bCs/>
        </w:rPr>
      </w:pPr>
      <w:r w:rsidRPr="360475BF">
        <w:rPr>
          <w:b/>
          <w:bCs/>
        </w:rPr>
        <w:t>Post-condition:</w:t>
      </w:r>
      <w:r w:rsidRPr="360475BF">
        <w:t xml:space="preserve">  Set the event type visibility of a node.</w:t>
      </w:r>
    </w:p>
    <w:p w14:paraId="5F1D27D1" w14:textId="6B73DBCA" w:rsidR="5E571930" w:rsidRDefault="5E571930" w:rsidP="360475BF">
      <w:pPr>
        <w:jc w:val="both"/>
      </w:pPr>
      <w:r w:rsidRPr="360475BF">
        <w:rPr>
          <w:b/>
          <w:bCs/>
        </w:rPr>
        <w:t xml:space="preserve">Description: </w:t>
      </w:r>
      <w:r w:rsidRPr="360475BF">
        <w:t xml:space="preserve"> This method sets the event type visibility attribute of a node.</w:t>
      </w:r>
    </w:p>
    <w:p w14:paraId="4DF82D9C" w14:textId="602021BE" w:rsidR="360475BF" w:rsidRDefault="360475BF" w:rsidP="360475BF">
      <w:pPr>
        <w:jc w:val="both"/>
      </w:pPr>
    </w:p>
    <w:p w14:paraId="18D053D4" w14:textId="65943864" w:rsidR="5E571930" w:rsidRDefault="5E571930" w:rsidP="360475BF">
      <w:pPr>
        <w:spacing w:line="259" w:lineRule="auto"/>
        <w:jc w:val="both"/>
      </w:pPr>
      <w:r w:rsidRPr="360475BF">
        <w:rPr>
          <w:b/>
          <w:bCs/>
        </w:rPr>
        <w:t>Protocol:</w:t>
      </w:r>
      <w:r w:rsidRPr="360475BF">
        <w:t xml:space="preserve"> set_icon_type_visibility(icon_type_visibility)</w:t>
      </w:r>
    </w:p>
    <w:p w14:paraId="7E36E4AD" w14:textId="7AB309C1" w:rsidR="5E571930" w:rsidRDefault="5E571930" w:rsidP="360475BF">
      <w:pPr>
        <w:spacing w:line="259" w:lineRule="auto"/>
        <w:jc w:val="both"/>
      </w:pPr>
      <w:r w:rsidRPr="1201CF67">
        <w:rPr>
          <w:b/>
          <w:bCs/>
        </w:rPr>
        <w:t>Pre-condition:</w:t>
      </w:r>
      <w:r>
        <w:t xml:space="preserve"> Node must not be null</w:t>
      </w:r>
      <w:r w:rsidR="6184FD9E">
        <w:t xml:space="preserve"> and icon_type_visibility must be a boolean</w:t>
      </w:r>
      <w:r>
        <w:t>.</w:t>
      </w:r>
    </w:p>
    <w:p w14:paraId="5589B24E" w14:textId="6AE548D5" w:rsidR="5E571930" w:rsidRDefault="5E571930" w:rsidP="360475BF">
      <w:pPr>
        <w:jc w:val="both"/>
      </w:pPr>
      <w:r w:rsidRPr="360475BF">
        <w:rPr>
          <w:b/>
          <w:bCs/>
        </w:rPr>
        <w:t>Post-condition:</w:t>
      </w:r>
      <w:r w:rsidRPr="360475BF">
        <w:t xml:space="preserve">  Set the icon type visibility of a node.</w:t>
      </w:r>
    </w:p>
    <w:p w14:paraId="2A524BB0" w14:textId="602021BE" w:rsidR="5E571930" w:rsidRDefault="5E571930" w:rsidP="360475BF">
      <w:pPr>
        <w:jc w:val="both"/>
      </w:pPr>
      <w:r w:rsidRPr="360475BF">
        <w:rPr>
          <w:b/>
          <w:bCs/>
        </w:rPr>
        <w:t xml:space="preserve">Description: </w:t>
      </w:r>
      <w:r w:rsidRPr="360475BF">
        <w:t xml:space="preserve"> This method returns the icon type attribute of a node.</w:t>
      </w:r>
    </w:p>
    <w:p w14:paraId="5BB76DC6" w14:textId="602021BE" w:rsidR="360475BF" w:rsidRDefault="360475BF" w:rsidP="360475BF">
      <w:pPr>
        <w:jc w:val="both"/>
      </w:pPr>
    </w:p>
    <w:p w14:paraId="17A0DDC1" w14:textId="4810B4AA" w:rsidR="5E571930" w:rsidRDefault="5E571930" w:rsidP="360475BF">
      <w:pPr>
        <w:spacing w:line="259" w:lineRule="auto"/>
        <w:jc w:val="both"/>
      </w:pPr>
      <w:r w:rsidRPr="360475BF">
        <w:rPr>
          <w:b/>
          <w:bCs/>
        </w:rPr>
        <w:t>Protocol:</w:t>
      </w:r>
      <w:r w:rsidRPr="360475BF">
        <w:t xml:space="preserve"> set_source_visibility(source_visibility)</w:t>
      </w:r>
    </w:p>
    <w:p w14:paraId="71DE833A" w14:textId="4E2D26A2" w:rsidR="5E571930" w:rsidRDefault="5E571930" w:rsidP="360475BF">
      <w:pPr>
        <w:spacing w:line="259" w:lineRule="auto"/>
        <w:jc w:val="both"/>
      </w:pPr>
      <w:r w:rsidRPr="1201CF67">
        <w:rPr>
          <w:b/>
          <w:bCs/>
        </w:rPr>
        <w:t>Pre-condition:</w:t>
      </w:r>
      <w:r>
        <w:t xml:space="preserve"> Node must not be null</w:t>
      </w:r>
      <w:r w:rsidR="41F55764">
        <w:t xml:space="preserve"> and source_visibility must be a boolean</w:t>
      </w:r>
      <w:r>
        <w:t>.</w:t>
      </w:r>
    </w:p>
    <w:p w14:paraId="539FB226" w14:textId="4723713A" w:rsidR="5E571930" w:rsidRDefault="5E571930" w:rsidP="360475BF">
      <w:pPr>
        <w:jc w:val="both"/>
      </w:pPr>
      <w:r w:rsidRPr="360475BF">
        <w:rPr>
          <w:b/>
          <w:bCs/>
        </w:rPr>
        <w:t>Post-condition:</w:t>
      </w:r>
      <w:r w:rsidRPr="360475BF">
        <w:t xml:space="preserve">  Set the source visibility of a node to the parameter.</w:t>
      </w:r>
    </w:p>
    <w:p w14:paraId="16CA0289" w14:textId="30C961C3" w:rsidR="5E571930" w:rsidRDefault="5E571930" w:rsidP="360475BF">
      <w:pPr>
        <w:jc w:val="both"/>
      </w:pPr>
      <w:r w:rsidRPr="360475BF">
        <w:rPr>
          <w:b/>
          <w:bCs/>
        </w:rPr>
        <w:t xml:space="preserve">Description: </w:t>
      </w:r>
      <w:r w:rsidRPr="360475BF">
        <w:t xml:space="preserve"> This method sets the boolean visibility attribute of a node.</w:t>
      </w:r>
    </w:p>
    <w:p w14:paraId="46D3294C" w14:textId="27D71E6D" w:rsidR="360475BF" w:rsidRDefault="360475BF" w:rsidP="360475BF">
      <w:pPr>
        <w:jc w:val="both"/>
      </w:pPr>
    </w:p>
    <w:p w14:paraId="3850AC6D" w14:textId="1568E7BD" w:rsidR="622C37FD" w:rsidRDefault="622C37FD" w:rsidP="360475BF">
      <w:pPr>
        <w:pStyle w:val="Heading2"/>
        <w:numPr>
          <w:ilvl w:val="1"/>
          <w:numId w:val="0"/>
        </w:numPr>
        <w:spacing w:line="259" w:lineRule="auto"/>
        <w:ind w:left="-648" w:firstLine="648"/>
      </w:pPr>
      <w:r w:rsidRPr="360475BF">
        <w:t>3.</w:t>
      </w:r>
      <w:r w:rsidR="648497B3" w:rsidRPr="360475BF">
        <w:t>2</w:t>
      </w:r>
      <w:r w:rsidRPr="360475BF">
        <w:t>. Class Description: Vector</w:t>
      </w:r>
    </w:p>
    <w:tbl>
      <w:tblPr>
        <w:tblStyle w:val="TableGrid"/>
        <w:tblW w:w="0" w:type="auto"/>
        <w:tblLook w:val="06A0" w:firstRow="1" w:lastRow="0" w:firstColumn="1" w:lastColumn="0" w:noHBand="1" w:noVBand="1"/>
      </w:tblPr>
      <w:tblGrid>
        <w:gridCol w:w="4495"/>
        <w:gridCol w:w="4495"/>
      </w:tblGrid>
      <w:tr w:rsidR="360475BF" w14:paraId="5919859E" w14:textId="77777777" w:rsidTr="360475BF">
        <w:tc>
          <w:tcPr>
            <w:tcW w:w="4500" w:type="dxa"/>
          </w:tcPr>
          <w:p w14:paraId="3AFE8216" w14:textId="6FF2200C" w:rsidR="360475BF" w:rsidRDefault="360475BF" w:rsidP="360475BF">
            <w:pPr>
              <w:rPr>
                <w:sz w:val="22"/>
                <w:szCs w:val="22"/>
              </w:rPr>
            </w:pPr>
            <w:r w:rsidRPr="360475BF">
              <w:rPr>
                <w:b/>
                <w:bCs/>
                <w:sz w:val="22"/>
                <w:szCs w:val="22"/>
              </w:rPr>
              <w:t>Class Name</w:t>
            </w:r>
            <w:r w:rsidRPr="360475BF">
              <w:rPr>
                <w:sz w:val="22"/>
                <w:szCs w:val="22"/>
              </w:rPr>
              <w:t>: Vector</w:t>
            </w:r>
          </w:p>
        </w:tc>
        <w:tc>
          <w:tcPr>
            <w:tcW w:w="4500" w:type="dxa"/>
          </w:tcPr>
          <w:p w14:paraId="3593FC92" w14:textId="0D923663" w:rsidR="360475BF" w:rsidRDefault="360475BF" w:rsidP="360475BF"/>
        </w:tc>
      </w:tr>
      <w:tr w:rsidR="360475BF" w14:paraId="1EFBCF84" w14:textId="77777777" w:rsidTr="360475BF">
        <w:tc>
          <w:tcPr>
            <w:tcW w:w="4500" w:type="dxa"/>
          </w:tcPr>
          <w:p w14:paraId="750CC540" w14:textId="2E97F3D5"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271D04F2" w14:textId="55C7DFF1" w:rsidR="360475BF" w:rsidRDefault="360475BF" w:rsidP="360475BF"/>
        </w:tc>
      </w:tr>
      <w:tr w:rsidR="360475BF" w14:paraId="07ED6B4A" w14:textId="77777777" w:rsidTr="360475BF">
        <w:tc>
          <w:tcPr>
            <w:tcW w:w="4500" w:type="dxa"/>
          </w:tcPr>
          <w:p w14:paraId="289224C8" w14:textId="29D625FB"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37D508C2" w14:textId="56535141" w:rsidR="360475BF" w:rsidRDefault="360475BF" w:rsidP="360475BF"/>
        </w:tc>
      </w:tr>
      <w:tr w:rsidR="360475BF" w14:paraId="140964C6" w14:textId="77777777" w:rsidTr="360475BF">
        <w:tc>
          <w:tcPr>
            <w:tcW w:w="4500" w:type="dxa"/>
          </w:tcPr>
          <w:p w14:paraId="759BF224" w14:textId="092BA322" w:rsidR="360475BF" w:rsidRDefault="360475BF" w:rsidP="360475BF">
            <w:pPr>
              <w:rPr>
                <w:sz w:val="22"/>
                <w:szCs w:val="22"/>
              </w:rPr>
            </w:pPr>
            <w:r w:rsidRPr="360475BF">
              <w:rPr>
                <w:b/>
                <w:bCs/>
                <w:sz w:val="22"/>
                <w:szCs w:val="22"/>
              </w:rPr>
              <w:t xml:space="preserve">Private Responsibilities: </w:t>
            </w:r>
            <w:r w:rsidRPr="360475BF">
              <w:rPr>
                <w:sz w:val="22"/>
                <w:szCs w:val="22"/>
              </w:rPr>
              <w:t>None</w:t>
            </w:r>
          </w:p>
        </w:tc>
        <w:tc>
          <w:tcPr>
            <w:tcW w:w="4500" w:type="dxa"/>
          </w:tcPr>
          <w:p w14:paraId="628C8791" w14:textId="06628AF5" w:rsidR="360475BF" w:rsidRDefault="360475BF" w:rsidP="360475BF"/>
        </w:tc>
      </w:tr>
      <w:tr w:rsidR="360475BF" w14:paraId="7CE8F24F" w14:textId="77777777" w:rsidTr="360475BF">
        <w:tc>
          <w:tcPr>
            <w:tcW w:w="4500" w:type="dxa"/>
          </w:tcPr>
          <w:p w14:paraId="460531B8" w14:textId="7E8FEE9D" w:rsidR="360475BF" w:rsidRDefault="360475BF" w:rsidP="360475BF">
            <w:pPr>
              <w:rPr>
                <w:sz w:val="22"/>
                <w:szCs w:val="22"/>
              </w:rPr>
            </w:pPr>
            <w:r w:rsidRPr="360475BF">
              <w:rPr>
                <w:b/>
                <w:bCs/>
                <w:sz w:val="22"/>
                <w:szCs w:val="22"/>
              </w:rPr>
              <w:t xml:space="preserve">Contract 6: </w:t>
            </w:r>
            <w:r w:rsidRPr="360475BF">
              <w:rPr>
                <w:sz w:val="22"/>
                <w:szCs w:val="22"/>
              </w:rPr>
              <w:t xml:space="preserve">Get Vector Information </w:t>
            </w:r>
          </w:p>
        </w:tc>
        <w:tc>
          <w:tcPr>
            <w:tcW w:w="4500" w:type="dxa"/>
          </w:tcPr>
          <w:p w14:paraId="50F6EDB3" w14:textId="68881417" w:rsidR="360475BF" w:rsidRDefault="360475BF" w:rsidP="360475BF"/>
        </w:tc>
      </w:tr>
      <w:tr w:rsidR="360475BF" w14:paraId="08F8E022" w14:textId="77777777" w:rsidTr="360475BF">
        <w:tc>
          <w:tcPr>
            <w:tcW w:w="4500" w:type="dxa"/>
          </w:tcPr>
          <w:p w14:paraId="27EB905A" w14:textId="23E07D34" w:rsidR="360475BF" w:rsidRDefault="360475BF" w:rsidP="360475BF">
            <w:pPr>
              <w:rPr>
                <w:b/>
                <w:bCs/>
                <w:sz w:val="22"/>
                <w:szCs w:val="22"/>
              </w:rPr>
            </w:pPr>
            <w:r w:rsidRPr="360475BF">
              <w:rPr>
                <w:b/>
                <w:bCs/>
                <w:sz w:val="22"/>
                <w:szCs w:val="22"/>
              </w:rPr>
              <w:t>Responsibilities</w:t>
            </w:r>
          </w:p>
        </w:tc>
        <w:tc>
          <w:tcPr>
            <w:tcW w:w="4500" w:type="dxa"/>
          </w:tcPr>
          <w:p w14:paraId="391DAB96" w14:textId="729D4F84" w:rsidR="360475BF" w:rsidRDefault="360475BF" w:rsidP="360475BF">
            <w:pPr>
              <w:rPr>
                <w:b/>
                <w:bCs/>
                <w:sz w:val="22"/>
                <w:szCs w:val="22"/>
              </w:rPr>
            </w:pPr>
            <w:r w:rsidRPr="360475BF">
              <w:rPr>
                <w:b/>
                <w:bCs/>
                <w:sz w:val="22"/>
                <w:szCs w:val="22"/>
              </w:rPr>
              <w:t>Collaborations</w:t>
            </w:r>
          </w:p>
        </w:tc>
      </w:tr>
      <w:tr w:rsidR="360475BF" w14:paraId="27F52FA0" w14:textId="77777777" w:rsidTr="360475BF">
        <w:tc>
          <w:tcPr>
            <w:tcW w:w="4500" w:type="dxa"/>
          </w:tcPr>
          <w:p w14:paraId="7FE2FC17" w14:textId="533267C4" w:rsidR="360475BF" w:rsidRDefault="360475BF" w:rsidP="00DB04F4">
            <w:pPr>
              <w:pStyle w:val="ListParagraph"/>
              <w:numPr>
                <w:ilvl w:val="0"/>
                <w:numId w:val="8"/>
              </w:numPr>
              <w:rPr>
                <w:sz w:val="24"/>
                <w:szCs w:val="24"/>
              </w:rPr>
            </w:pPr>
            <w:r w:rsidRPr="360475BF">
              <w:rPr>
                <w:sz w:val="24"/>
                <w:szCs w:val="24"/>
              </w:rPr>
              <w:t>Knows its name</w:t>
            </w:r>
          </w:p>
          <w:p w14:paraId="70035B79" w14:textId="57067BC2" w:rsidR="360475BF" w:rsidRDefault="360475BF" w:rsidP="00DB04F4">
            <w:pPr>
              <w:pStyle w:val="ListParagraph"/>
              <w:numPr>
                <w:ilvl w:val="0"/>
                <w:numId w:val="8"/>
              </w:numPr>
              <w:rPr>
                <w:sz w:val="24"/>
                <w:szCs w:val="24"/>
              </w:rPr>
            </w:pPr>
            <w:r w:rsidRPr="360475BF">
              <w:rPr>
                <w:sz w:val="24"/>
                <w:szCs w:val="24"/>
              </w:rPr>
              <w:t>Knows its description</w:t>
            </w:r>
          </w:p>
          <w:p w14:paraId="18D010C3" w14:textId="6969E2E6" w:rsidR="360475BF" w:rsidRDefault="360475BF" w:rsidP="00DB04F4">
            <w:pPr>
              <w:pStyle w:val="ListParagraph"/>
              <w:numPr>
                <w:ilvl w:val="0"/>
                <w:numId w:val="8"/>
              </w:numPr>
              <w:rPr>
                <w:sz w:val="24"/>
                <w:szCs w:val="24"/>
              </w:rPr>
            </w:pPr>
            <w:r w:rsidRPr="360475BF">
              <w:rPr>
                <w:sz w:val="24"/>
                <w:szCs w:val="24"/>
              </w:rPr>
              <w:t>Knows set of log entries</w:t>
            </w:r>
          </w:p>
        </w:tc>
        <w:tc>
          <w:tcPr>
            <w:tcW w:w="4500" w:type="dxa"/>
          </w:tcPr>
          <w:p w14:paraId="7BC6F0C1" w14:textId="63B3DA86" w:rsidR="360475BF" w:rsidRDefault="360475BF" w:rsidP="360475BF">
            <w:pPr>
              <w:rPr>
                <w:sz w:val="22"/>
                <w:szCs w:val="22"/>
              </w:rPr>
            </w:pPr>
          </w:p>
        </w:tc>
      </w:tr>
      <w:tr w:rsidR="360475BF" w14:paraId="7A7052FA" w14:textId="77777777" w:rsidTr="360475BF">
        <w:tc>
          <w:tcPr>
            <w:tcW w:w="4500" w:type="dxa"/>
          </w:tcPr>
          <w:p w14:paraId="4245B6EC" w14:textId="50B965BB" w:rsidR="360475BF" w:rsidRDefault="360475BF" w:rsidP="360475BF">
            <w:pPr>
              <w:rPr>
                <w:sz w:val="22"/>
                <w:szCs w:val="22"/>
              </w:rPr>
            </w:pPr>
            <w:r w:rsidRPr="360475BF">
              <w:rPr>
                <w:b/>
                <w:bCs/>
                <w:sz w:val="22"/>
                <w:szCs w:val="22"/>
              </w:rPr>
              <w:t xml:space="preserve">Contract 7: </w:t>
            </w:r>
            <w:r w:rsidRPr="360475BF">
              <w:rPr>
                <w:sz w:val="22"/>
                <w:szCs w:val="22"/>
              </w:rPr>
              <w:t>Set Vector Contents</w:t>
            </w:r>
          </w:p>
        </w:tc>
        <w:tc>
          <w:tcPr>
            <w:tcW w:w="4500" w:type="dxa"/>
          </w:tcPr>
          <w:p w14:paraId="1445539E" w14:textId="415902EB" w:rsidR="360475BF" w:rsidRDefault="360475BF" w:rsidP="360475BF">
            <w:pPr>
              <w:rPr>
                <w:sz w:val="22"/>
                <w:szCs w:val="22"/>
              </w:rPr>
            </w:pPr>
          </w:p>
        </w:tc>
      </w:tr>
      <w:tr w:rsidR="360475BF" w14:paraId="2A40C709" w14:textId="77777777" w:rsidTr="360475BF">
        <w:tc>
          <w:tcPr>
            <w:tcW w:w="4500" w:type="dxa"/>
          </w:tcPr>
          <w:p w14:paraId="7EA45B79" w14:textId="30CD6D8A" w:rsidR="360475BF" w:rsidRDefault="360475BF" w:rsidP="360475BF">
            <w:pPr>
              <w:rPr>
                <w:b/>
                <w:bCs/>
                <w:sz w:val="22"/>
                <w:szCs w:val="22"/>
              </w:rPr>
            </w:pPr>
            <w:r w:rsidRPr="360475BF">
              <w:rPr>
                <w:b/>
                <w:bCs/>
                <w:sz w:val="22"/>
                <w:szCs w:val="22"/>
              </w:rPr>
              <w:t>Responsibilities</w:t>
            </w:r>
          </w:p>
        </w:tc>
        <w:tc>
          <w:tcPr>
            <w:tcW w:w="4500" w:type="dxa"/>
          </w:tcPr>
          <w:p w14:paraId="72DFD9B8" w14:textId="57724A10" w:rsidR="360475BF" w:rsidRDefault="360475BF" w:rsidP="360475BF">
            <w:pPr>
              <w:rPr>
                <w:b/>
                <w:bCs/>
                <w:sz w:val="22"/>
                <w:szCs w:val="22"/>
              </w:rPr>
            </w:pPr>
            <w:r w:rsidRPr="360475BF">
              <w:rPr>
                <w:b/>
                <w:bCs/>
                <w:sz w:val="22"/>
                <w:szCs w:val="22"/>
              </w:rPr>
              <w:t>Collaborations</w:t>
            </w:r>
          </w:p>
        </w:tc>
      </w:tr>
      <w:tr w:rsidR="360475BF" w14:paraId="5D2C154D" w14:textId="77777777" w:rsidTr="360475BF">
        <w:tc>
          <w:tcPr>
            <w:tcW w:w="4500" w:type="dxa"/>
          </w:tcPr>
          <w:p w14:paraId="7C6C0094" w14:textId="506CDA5B" w:rsidR="360475BF" w:rsidRDefault="360475BF" w:rsidP="00DB04F4">
            <w:pPr>
              <w:pStyle w:val="ListParagraph"/>
              <w:numPr>
                <w:ilvl w:val="0"/>
                <w:numId w:val="8"/>
              </w:numPr>
              <w:rPr>
                <w:sz w:val="24"/>
                <w:szCs w:val="24"/>
              </w:rPr>
            </w:pPr>
            <w:r w:rsidRPr="360475BF">
              <w:rPr>
                <w:sz w:val="24"/>
                <w:szCs w:val="24"/>
              </w:rPr>
              <w:t>Set its name</w:t>
            </w:r>
          </w:p>
          <w:p w14:paraId="7E5B74C3" w14:textId="63D750C3" w:rsidR="360475BF" w:rsidRDefault="360475BF" w:rsidP="00DB04F4">
            <w:pPr>
              <w:pStyle w:val="ListParagraph"/>
              <w:numPr>
                <w:ilvl w:val="0"/>
                <w:numId w:val="8"/>
              </w:numPr>
              <w:rPr>
                <w:sz w:val="24"/>
                <w:szCs w:val="24"/>
              </w:rPr>
            </w:pPr>
            <w:r w:rsidRPr="360475BF">
              <w:rPr>
                <w:sz w:val="24"/>
                <w:szCs w:val="24"/>
              </w:rPr>
              <w:t>Set its description</w:t>
            </w:r>
          </w:p>
          <w:p w14:paraId="54EB49C8" w14:textId="658CCA6E" w:rsidR="360475BF" w:rsidRDefault="360475BF" w:rsidP="00DB04F4">
            <w:pPr>
              <w:pStyle w:val="ListParagraph"/>
              <w:numPr>
                <w:ilvl w:val="0"/>
                <w:numId w:val="8"/>
              </w:numPr>
              <w:rPr>
                <w:sz w:val="24"/>
                <w:szCs w:val="24"/>
              </w:rPr>
            </w:pPr>
            <w:r w:rsidRPr="360475BF">
              <w:rPr>
                <w:sz w:val="24"/>
                <w:szCs w:val="24"/>
              </w:rPr>
              <w:t>Add log entries</w:t>
            </w:r>
          </w:p>
        </w:tc>
        <w:tc>
          <w:tcPr>
            <w:tcW w:w="4500" w:type="dxa"/>
          </w:tcPr>
          <w:p w14:paraId="6959DE35" w14:textId="30F5E381" w:rsidR="360475BF" w:rsidRDefault="360475BF" w:rsidP="360475BF">
            <w:pPr>
              <w:rPr>
                <w:sz w:val="22"/>
                <w:szCs w:val="22"/>
              </w:rPr>
            </w:pPr>
          </w:p>
        </w:tc>
      </w:tr>
    </w:tbl>
    <w:p w14:paraId="1C80F849" w14:textId="5A3A258F" w:rsidR="622C37FD" w:rsidRDefault="622C37FD" w:rsidP="360475BF">
      <w:pPr>
        <w:pStyle w:val="Heading3"/>
        <w:numPr>
          <w:ilvl w:val="2"/>
          <w:numId w:val="0"/>
        </w:numPr>
        <w:ind w:firstLine="720"/>
      </w:pPr>
      <w:r w:rsidRPr="360475BF">
        <w:lastRenderedPageBreak/>
        <w:t>3.</w:t>
      </w:r>
      <w:r w:rsidR="5A940484" w:rsidRPr="360475BF">
        <w:t>2</w:t>
      </w:r>
      <w:r w:rsidRPr="360475BF">
        <w:t>.1 Contract: Get Vector Information</w:t>
      </w:r>
    </w:p>
    <w:p w14:paraId="04A49D37" w14:textId="3C4D98B6" w:rsidR="622C37FD" w:rsidRDefault="622C37FD" w:rsidP="360475BF">
      <w:pPr>
        <w:rPr>
          <w:b/>
          <w:bCs/>
        </w:rPr>
      </w:pPr>
      <w:r w:rsidRPr="360475BF">
        <w:rPr>
          <w:b/>
          <w:bCs/>
        </w:rPr>
        <w:t xml:space="preserve">Protocol: </w:t>
      </w:r>
      <w:r w:rsidRPr="360475BF">
        <w:t>get_vector_name()</w:t>
      </w:r>
    </w:p>
    <w:p w14:paraId="407FA80A" w14:textId="069835D5" w:rsidR="622C37FD" w:rsidRDefault="622C37FD" w:rsidP="360475BF">
      <w:r w:rsidRPr="360475BF">
        <w:rPr>
          <w:b/>
          <w:bCs/>
        </w:rPr>
        <w:t>Pre-condition</w:t>
      </w:r>
      <w:r w:rsidRPr="360475BF">
        <w:t>: The event configuration procedure must have been completed and vector must not be null.</w:t>
      </w:r>
    </w:p>
    <w:p w14:paraId="61995707" w14:textId="126BA4C7" w:rsidR="622C37FD" w:rsidRDefault="622C37FD" w:rsidP="360475BF">
      <w:r w:rsidRPr="360475BF">
        <w:rPr>
          <w:b/>
          <w:bCs/>
        </w:rPr>
        <w:t>Post-condition</w:t>
      </w:r>
      <w:r w:rsidRPr="360475BF">
        <w:t>: Returns the name of the vector.</w:t>
      </w:r>
    </w:p>
    <w:p w14:paraId="4F0B29A8" w14:textId="00237F47" w:rsidR="622C37FD" w:rsidRDefault="622C37FD" w:rsidP="360475BF">
      <w:r w:rsidRPr="360475BF">
        <w:rPr>
          <w:b/>
          <w:bCs/>
        </w:rPr>
        <w:t>Description</w:t>
      </w:r>
      <w:r w:rsidRPr="360475BF">
        <w:t>: This method returns the name of a vector.</w:t>
      </w:r>
    </w:p>
    <w:p w14:paraId="58C23C7E" w14:textId="5CF0C00D" w:rsidR="360475BF" w:rsidRDefault="360475BF" w:rsidP="360475BF">
      <w:pPr>
        <w:ind w:left="360"/>
      </w:pPr>
    </w:p>
    <w:p w14:paraId="47DB871E" w14:textId="02AE2A44" w:rsidR="622C37FD" w:rsidRDefault="622C37FD" w:rsidP="360475BF">
      <w:r w:rsidRPr="360475BF">
        <w:rPr>
          <w:b/>
          <w:bCs/>
        </w:rPr>
        <w:t xml:space="preserve">Protocol: </w:t>
      </w:r>
      <w:r w:rsidRPr="360475BF">
        <w:t>get_vector_description()</w:t>
      </w:r>
    </w:p>
    <w:p w14:paraId="42665F75" w14:textId="02AE2A44" w:rsidR="622C37FD" w:rsidRDefault="622C37FD" w:rsidP="360475BF">
      <w:r w:rsidRPr="360475BF">
        <w:rPr>
          <w:b/>
          <w:bCs/>
        </w:rPr>
        <w:t>Pre-condition</w:t>
      </w:r>
      <w:r w:rsidRPr="360475BF">
        <w:t>: The event configuration procedure must have been completed and vector must not be null.</w:t>
      </w:r>
    </w:p>
    <w:p w14:paraId="1AC63E54" w14:textId="34F2D4A9" w:rsidR="622C37FD" w:rsidRDefault="622C37FD" w:rsidP="360475BF">
      <w:r w:rsidRPr="360475BF">
        <w:rPr>
          <w:b/>
          <w:bCs/>
        </w:rPr>
        <w:t>Post-condition</w:t>
      </w:r>
      <w:r w:rsidRPr="360475BF">
        <w:t>: Returns the description of the vector</w:t>
      </w:r>
    </w:p>
    <w:p w14:paraId="06A97942" w14:textId="4D46A19C" w:rsidR="622C37FD" w:rsidRDefault="622C37FD" w:rsidP="360475BF">
      <w:r w:rsidRPr="360475BF">
        <w:rPr>
          <w:b/>
          <w:bCs/>
        </w:rPr>
        <w:t>Description</w:t>
      </w:r>
      <w:r w:rsidRPr="360475BF">
        <w:t>: This method returns the description of a vector.</w:t>
      </w:r>
    </w:p>
    <w:p w14:paraId="55D031C5" w14:textId="08AC4939" w:rsidR="360475BF" w:rsidRDefault="360475BF" w:rsidP="360475BF"/>
    <w:p w14:paraId="1332EFA5" w14:textId="0AE7B0C7" w:rsidR="622C37FD" w:rsidRDefault="622C37FD" w:rsidP="360475BF">
      <w:r w:rsidRPr="360475BF">
        <w:rPr>
          <w:b/>
          <w:bCs/>
        </w:rPr>
        <w:t xml:space="preserve">Protocol: </w:t>
      </w:r>
      <w:r w:rsidRPr="360475BF">
        <w:t>get_vector_entries()</w:t>
      </w:r>
    </w:p>
    <w:p w14:paraId="764233A8" w14:textId="02AE2A44" w:rsidR="622C37FD" w:rsidRDefault="622C37FD" w:rsidP="360475BF">
      <w:r w:rsidRPr="360475BF">
        <w:rPr>
          <w:b/>
          <w:bCs/>
        </w:rPr>
        <w:t>Pre-condition</w:t>
      </w:r>
      <w:r w:rsidRPr="360475BF">
        <w:t>: The event configuration procedure must have been completed and vector must not be null.</w:t>
      </w:r>
    </w:p>
    <w:p w14:paraId="5F09B4B1" w14:textId="7905F8B8" w:rsidR="622C37FD" w:rsidRDefault="622C37FD" w:rsidP="360475BF">
      <w:r w:rsidRPr="360475BF">
        <w:rPr>
          <w:b/>
          <w:bCs/>
        </w:rPr>
        <w:t>Post-condition</w:t>
      </w:r>
      <w:r w:rsidRPr="360475BF">
        <w:t>: A list of associated entries is returned.</w:t>
      </w:r>
    </w:p>
    <w:p w14:paraId="1E399B8B" w14:textId="6F295AC9" w:rsidR="622C37FD" w:rsidRDefault="622C37FD" w:rsidP="360475BF">
      <w:r w:rsidRPr="360475BF">
        <w:rPr>
          <w:b/>
          <w:bCs/>
        </w:rPr>
        <w:t>Description</w:t>
      </w:r>
      <w:r w:rsidRPr="360475BF">
        <w:t>: This method returns the list of log entries associated with the vector.</w:t>
      </w:r>
    </w:p>
    <w:p w14:paraId="7C46E201" w14:textId="0A36B5E3" w:rsidR="360475BF" w:rsidRDefault="360475BF" w:rsidP="360475BF"/>
    <w:p w14:paraId="117DA076" w14:textId="33D92DD5" w:rsidR="622C37FD" w:rsidRDefault="622C37FD" w:rsidP="360475BF">
      <w:pPr>
        <w:pStyle w:val="Heading3"/>
        <w:numPr>
          <w:ilvl w:val="2"/>
          <w:numId w:val="0"/>
        </w:numPr>
        <w:ind w:firstLine="720"/>
      </w:pPr>
      <w:r w:rsidRPr="360475BF">
        <w:t>3.</w:t>
      </w:r>
      <w:r w:rsidR="0AD58C7D" w:rsidRPr="360475BF">
        <w:t>2</w:t>
      </w:r>
      <w:r w:rsidRPr="360475BF">
        <w:t>.2 Contract: Set Vector content</w:t>
      </w:r>
    </w:p>
    <w:p w14:paraId="77029838" w14:textId="2776E42C" w:rsidR="622C37FD" w:rsidRDefault="622C37FD" w:rsidP="360475BF">
      <w:pPr>
        <w:spacing w:line="259" w:lineRule="auto"/>
        <w:jc w:val="both"/>
      </w:pPr>
      <w:r w:rsidRPr="360475BF">
        <w:rPr>
          <w:b/>
          <w:bCs/>
        </w:rPr>
        <w:t>Protocol:</w:t>
      </w:r>
      <w:r w:rsidRPr="360475BF">
        <w:t xml:space="preserve"> set_vector_name(vector_name)</w:t>
      </w:r>
    </w:p>
    <w:p w14:paraId="381DFDD6" w14:textId="7B31DCCD" w:rsidR="622C37FD" w:rsidRDefault="622C37FD" w:rsidP="360475BF">
      <w:r w:rsidRPr="1201CF67">
        <w:rPr>
          <w:b/>
          <w:bCs/>
        </w:rPr>
        <w:t>Pre-condition:</w:t>
      </w:r>
      <w:r>
        <w:t xml:space="preserve"> The event configuration procedure must have been completed</w:t>
      </w:r>
      <w:r w:rsidR="07AEA812">
        <w:t xml:space="preserve"> and vector name must be a string</w:t>
      </w:r>
      <w:r>
        <w:t>.</w:t>
      </w:r>
    </w:p>
    <w:p w14:paraId="5C8DBA9E" w14:textId="38613018" w:rsidR="622C37FD" w:rsidRDefault="622C37FD" w:rsidP="360475BF">
      <w:pPr>
        <w:jc w:val="both"/>
      </w:pPr>
      <w:r w:rsidRPr="360475BF">
        <w:rPr>
          <w:b/>
          <w:bCs/>
        </w:rPr>
        <w:t>Post-condition:</w:t>
      </w:r>
      <w:r w:rsidRPr="360475BF">
        <w:t xml:space="preserve">  The vector name will be able to be changed.</w:t>
      </w:r>
    </w:p>
    <w:p w14:paraId="1A543AC5" w14:textId="1C025B66" w:rsidR="622C37FD" w:rsidRDefault="622C37FD" w:rsidP="360475BF">
      <w:pPr>
        <w:jc w:val="both"/>
      </w:pPr>
      <w:r w:rsidRPr="360475BF">
        <w:rPr>
          <w:b/>
          <w:bCs/>
        </w:rPr>
        <w:t xml:space="preserve">Description: </w:t>
      </w:r>
      <w:r w:rsidRPr="360475BF">
        <w:t xml:space="preserve"> This method sets the name for a vector.</w:t>
      </w:r>
    </w:p>
    <w:p w14:paraId="0EF02CD5" w14:textId="0959ABE3" w:rsidR="360475BF" w:rsidRDefault="360475BF" w:rsidP="360475BF">
      <w:pPr>
        <w:jc w:val="both"/>
      </w:pPr>
    </w:p>
    <w:p w14:paraId="1913BE4E" w14:textId="7BCF73C2" w:rsidR="622C37FD" w:rsidRDefault="622C37FD" w:rsidP="360475BF">
      <w:pPr>
        <w:spacing w:line="259" w:lineRule="auto"/>
        <w:jc w:val="both"/>
      </w:pPr>
      <w:r w:rsidRPr="360475BF">
        <w:rPr>
          <w:b/>
          <w:bCs/>
        </w:rPr>
        <w:t>Protocol:</w:t>
      </w:r>
      <w:r w:rsidRPr="360475BF">
        <w:t xml:space="preserve"> set_vector_description(vector_description)</w:t>
      </w:r>
    </w:p>
    <w:p w14:paraId="4E3BDDE3" w14:textId="07E18BD4" w:rsidR="622C37FD" w:rsidRDefault="622C37FD" w:rsidP="360475BF">
      <w:r w:rsidRPr="1201CF67">
        <w:rPr>
          <w:b/>
          <w:bCs/>
        </w:rPr>
        <w:t>Pre-condition:</w:t>
      </w:r>
      <w:r>
        <w:t xml:space="preserve"> The event configuration procedure must have been completed</w:t>
      </w:r>
      <w:r w:rsidR="059A0AB5">
        <w:t xml:space="preserve"> and vector_description must be a string</w:t>
      </w:r>
      <w:r>
        <w:t>.</w:t>
      </w:r>
    </w:p>
    <w:p w14:paraId="72B34820" w14:textId="268AC28D" w:rsidR="622C37FD" w:rsidRDefault="622C37FD" w:rsidP="360475BF">
      <w:pPr>
        <w:jc w:val="both"/>
      </w:pPr>
      <w:r w:rsidRPr="360475BF">
        <w:rPr>
          <w:b/>
          <w:bCs/>
        </w:rPr>
        <w:t>Post-condition:</w:t>
      </w:r>
      <w:r w:rsidRPr="360475BF">
        <w:t xml:space="preserve">  Allow the vector description to be changed.</w:t>
      </w:r>
    </w:p>
    <w:p w14:paraId="67845154" w14:textId="5E5E169C" w:rsidR="622C37FD" w:rsidRDefault="622C37FD" w:rsidP="360475BF">
      <w:pPr>
        <w:jc w:val="both"/>
      </w:pPr>
      <w:r w:rsidRPr="360475BF">
        <w:rPr>
          <w:b/>
          <w:bCs/>
        </w:rPr>
        <w:t xml:space="preserve">Description: </w:t>
      </w:r>
      <w:r w:rsidRPr="360475BF">
        <w:t xml:space="preserve"> This method sets the description for a vector.</w:t>
      </w:r>
    </w:p>
    <w:p w14:paraId="025647C1" w14:textId="5A17B10D" w:rsidR="360475BF" w:rsidRDefault="360475BF" w:rsidP="360475BF">
      <w:pPr>
        <w:jc w:val="both"/>
      </w:pPr>
    </w:p>
    <w:p w14:paraId="65C01E28" w14:textId="09CB9065" w:rsidR="622C37FD" w:rsidRDefault="622C37FD" w:rsidP="360475BF">
      <w:pPr>
        <w:spacing w:line="259" w:lineRule="auto"/>
        <w:jc w:val="both"/>
      </w:pPr>
      <w:r w:rsidRPr="360475BF">
        <w:rPr>
          <w:b/>
          <w:bCs/>
        </w:rPr>
        <w:t>Protocol:</w:t>
      </w:r>
      <w:r w:rsidRPr="360475BF">
        <w:t xml:space="preserve"> add_log_entry(log_entry)</w:t>
      </w:r>
    </w:p>
    <w:p w14:paraId="7818BB37" w14:textId="1673FE1E" w:rsidR="622C37FD" w:rsidRDefault="622C37FD" w:rsidP="360475BF">
      <w:r w:rsidRPr="1201CF67">
        <w:rPr>
          <w:b/>
          <w:bCs/>
        </w:rPr>
        <w:t xml:space="preserve">Pre-condition: </w:t>
      </w:r>
      <w:r>
        <w:t>The event configuration procedure must have been completed</w:t>
      </w:r>
      <w:r w:rsidR="1512E279">
        <w:t>,</w:t>
      </w:r>
      <w:r>
        <w:t>vector must not be null</w:t>
      </w:r>
      <w:r w:rsidR="40F46131">
        <w:t>, and log_entry must not be null.</w:t>
      </w:r>
    </w:p>
    <w:p w14:paraId="3F79F858" w14:textId="39E8189F" w:rsidR="622C37FD" w:rsidRDefault="622C37FD" w:rsidP="360475BF">
      <w:pPr>
        <w:jc w:val="both"/>
      </w:pPr>
      <w:r w:rsidRPr="360475BF">
        <w:rPr>
          <w:b/>
          <w:bCs/>
        </w:rPr>
        <w:t>Post-condition:</w:t>
      </w:r>
      <w:r w:rsidRPr="360475BF">
        <w:t xml:space="preserve">  Will add given log entry to the set of entries that the vector has.</w:t>
      </w:r>
    </w:p>
    <w:p w14:paraId="1CE5C6C1" w14:textId="19799D16" w:rsidR="622C37FD" w:rsidRDefault="622C37FD" w:rsidP="360475BF">
      <w:pPr>
        <w:jc w:val="both"/>
      </w:pPr>
      <w:r w:rsidRPr="360475BF">
        <w:rPr>
          <w:b/>
          <w:bCs/>
        </w:rPr>
        <w:t xml:space="preserve">Description: </w:t>
      </w:r>
      <w:r w:rsidRPr="360475BF">
        <w:t xml:space="preserve"> This method adds a log entry to the set of entries on the vector.</w:t>
      </w:r>
    </w:p>
    <w:p w14:paraId="3674E302" w14:textId="0E3EDCBA" w:rsidR="360475BF" w:rsidRDefault="360475BF" w:rsidP="360475BF">
      <w:pPr>
        <w:jc w:val="both"/>
      </w:pPr>
    </w:p>
    <w:p w14:paraId="46E7344E" w14:textId="3A1DF16A" w:rsidR="226549E6" w:rsidRDefault="226549E6" w:rsidP="360475BF">
      <w:pPr>
        <w:pStyle w:val="Heading2"/>
        <w:numPr>
          <w:ilvl w:val="1"/>
          <w:numId w:val="0"/>
        </w:numPr>
        <w:spacing w:line="259" w:lineRule="auto"/>
        <w:ind w:left="-648" w:firstLine="648"/>
      </w:pPr>
      <w:r w:rsidRPr="360475BF">
        <w:t>3.</w:t>
      </w:r>
      <w:r w:rsidR="68347FD4" w:rsidRPr="360475BF">
        <w:t>3</w:t>
      </w:r>
      <w:r w:rsidRPr="360475BF">
        <w:t>. Class Description: Significant Log Entry</w:t>
      </w:r>
    </w:p>
    <w:tbl>
      <w:tblPr>
        <w:tblStyle w:val="TableGrid"/>
        <w:tblW w:w="0" w:type="auto"/>
        <w:tblLook w:val="06A0" w:firstRow="1" w:lastRow="0" w:firstColumn="1" w:lastColumn="0" w:noHBand="1" w:noVBand="1"/>
      </w:tblPr>
      <w:tblGrid>
        <w:gridCol w:w="4495"/>
        <w:gridCol w:w="4495"/>
      </w:tblGrid>
      <w:tr w:rsidR="360475BF" w14:paraId="6B8B8EBE" w14:textId="77777777" w:rsidTr="360475BF">
        <w:tc>
          <w:tcPr>
            <w:tcW w:w="4500" w:type="dxa"/>
          </w:tcPr>
          <w:p w14:paraId="51203F15" w14:textId="085F5B27" w:rsidR="360475BF" w:rsidRDefault="360475BF" w:rsidP="360475BF">
            <w:pPr>
              <w:rPr>
                <w:sz w:val="22"/>
                <w:szCs w:val="22"/>
              </w:rPr>
            </w:pPr>
            <w:r w:rsidRPr="360475BF">
              <w:rPr>
                <w:b/>
                <w:bCs/>
                <w:sz w:val="22"/>
                <w:szCs w:val="22"/>
              </w:rPr>
              <w:t>Class Name</w:t>
            </w:r>
            <w:r w:rsidRPr="360475BF">
              <w:rPr>
                <w:sz w:val="22"/>
                <w:szCs w:val="22"/>
              </w:rPr>
              <w:t>: Significant Log Entry</w:t>
            </w:r>
          </w:p>
        </w:tc>
        <w:tc>
          <w:tcPr>
            <w:tcW w:w="4500" w:type="dxa"/>
          </w:tcPr>
          <w:p w14:paraId="66C7CEC1" w14:textId="57769674" w:rsidR="360475BF" w:rsidRDefault="360475BF" w:rsidP="360475BF"/>
        </w:tc>
      </w:tr>
      <w:tr w:rsidR="360475BF" w14:paraId="1E4640DD" w14:textId="77777777" w:rsidTr="360475BF">
        <w:tc>
          <w:tcPr>
            <w:tcW w:w="4500" w:type="dxa"/>
          </w:tcPr>
          <w:p w14:paraId="5347274D" w14:textId="1B68DEEF"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3A61A222" w14:textId="4F2CB2C9" w:rsidR="360475BF" w:rsidRDefault="360475BF" w:rsidP="360475BF"/>
        </w:tc>
      </w:tr>
      <w:tr w:rsidR="360475BF" w14:paraId="159AB6E8" w14:textId="77777777" w:rsidTr="360475BF">
        <w:tc>
          <w:tcPr>
            <w:tcW w:w="4500" w:type="dxa"/>
          </w:tcPr>
          <w:p w14:paraId="3B5D7F40" w14:textId="3FEF83DF"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5A4A974F" w14:textId="30AED13D" w:rsidR="360475BF" w:rsidRDefault="360475BF" w:rsidP="360475BF"/>
        </w:tc>
      </w:tr>
      <w:tr w:rsidR="360475BF" w14:paraId="259FAA12" w14:textId="77777777" w:rsidTr="360475BF">
        <w:tc>
          <w:tcPr>
            <w:tcW w:w="4500" w:type="dxa"/>
          </w:tcPr>
          <w:p w14:paraId="0DE839B0" w14:textId="75D79D70" w:rsidR="360475BF" w:rsidRDefault="360475BF" w:rsidP="360475BF">
            <w:pPr>
              <w:spacing w:line="259" w:lineRule="auto"/>
              <w:rPr>
                <w:b/>
                <w:bCs/>
                <w:sz w:val="22"/>
                <w:szCs w:val="22"/>
              </w:rPr>
            </w:pPr>
            <w:r w:rsidRPr="360475BF">
              <w:rPr>
                <w:b/>
                <w:bCs/>
                <w:sz w:val="22"/>
                <w:szCs w:val="22"/>
              </w:rPr>
              <w:t xml:space="preserve">Private Responsibilities: </w:t>
            </w:r>
            <w:r w:rsidRPr="360475BF">
              <w:rPr>
                <w:sz w:val="22"/>
                <w:szCs w:val="22"/>
              </w:rPr>
              <w:t>None</w:t>
            </w:r>
          </w:p>
        </w:tc>
        <w:tc>
          <w:tcPr>
            <w:tcW w:w="4500" w:type="dxa"/>
          </w:tcPr>
          <w:p w14:paraId="6C960AC6" w14:textId="424418F7" w:rsidR="360475BF" w:rsidRDefault="360475BF" w:rsidP="360475BF"/>
        </w:tc>
      </w:tr>
      <w:tr w:rsidR="360475BF" w14:paraId="4A540BDD" w14:textId="77777777" w:rsidTr="360475BF">
        <w:tc>
          <w:tcPr>
            <w:tcW w:w="4500" w:type="dxa"/>
          </w:tcPr>
          <w:p w14:paraId="6A0EAF79" w14:textId="2F5C3C17" w:rsidR="360475BF" w:rsidRDefault="360475BF" w:rsidP="360475BF">
            <w:pPr>
              <w:rPr>
                <w:sz w:val="24"/>
                <w:szCs w:val="24"/>
              </w:rPr>
            </w:pPr>
            <w:r w:rsidRPr="360475BF">
              <w:rPr>
                <w:b/>
                <w:bCs/>
                <w:sz w:val="24"/>
                <w:szCs w:val="24"/>
              </w:rPr>
              <w:t xml:space="preserve">Contract 8: </w:t>
            </w:r>
            <w:r w:rsidRPr="360475BF">
              <w:rPr>
                <w:sz w:val="24"/>
                <w:szCs w:val="24"/>
              </w:rPr>
              <w:t>Get Log Entry Information</w:t>
            </w:r>
          </w:p>
        </w:tc>
        <w:tc>
          <w:tcPr>
            <w:tcW w:w="4500" w:type="dxa"/>
          </w:tcPr>
          <w:p w14:paraId="70CA8C59" w14:textId="5230748D" w:rsidR="360475BF" w:rsidRDefault="360475BF" w:rsidP="360475BF">
            <w:pPr>
              <w:rPr>
                <w:sz w:val="22"/>
                <w:szCs w:val="22"/>
              </w:rPr>
            </w:pPr>
          </w:p>
        </w:tc>
      </w:tr>
      <w:tr w:rsidR="360475BF" w14:paraId="05B4D1D0" w14:textId="77777777" w:rsidTr="360475BF">
        <w:tc>
          <w:tcPr>
            <w:tcW w:w="4500" w:type="dxa"/>
          </w:tcPr>
          <w:p w14:paraId="7C2237A1" w14:textId="2BD529BB" w:rsidR="360475BF" w:rsidRDefault="360475BF" w:rsidP="360475BF">
            <w:pPr>
              <w:rPr>
                <w:b/>
                <w:bCs/>
                <w:sz w:val="22"/>
                <w:szCs w:val="22"/>
              </w:rPr>
            </w:pPr>
            <w:r w:rsidRPr="360475BF">
              <w:rPr>
                <w:b/>
                <w:bCs/>
                <w:sz w:val="22"/>
                <w:szCs w:val="22"/>
              </w:rPr>
              <w:t>Responsibilities</w:t>
            </w:r>
          </w:p>
        </w:tc>
        <w:tc>
          <w:tcPr>
            <w:tcW w:w="4500" w:type="dxa"/>
          </w:tcPr>
          <w:p w14:paraId="46B602AE" w14:textId="3754B611" w:rsidR="360475BF" w:rsidRDefault="360475BF" w:rsidP="360475BF">
            <w:pPr>
              <w:rPr>
                <w:b/>
                <w:bCs/>
                <w:sz w:val="22"/>
                <w:szCs w:val="22"/>
              </w:rPr>
            </w:pPr>
            <w:r w:rsidRPr="360475BF">
              <w:rPr>
                <w:b/>
                <w:bCs/>
                <w:sz w:val="22"/>
                <w:szCs w:val="22"/>
              </w:rPr>
              <w:t>Collaborations</w:t>
            </w:r>
          </w:p>
        </w:tc>
      </w:tr>
      <w:tr w:rsidR="360475BF" w14:paraId="5C06D055" w14:textId="77777777" w:rsidTr="360475BF">
        <w:tc>
          <w:tcPr>
            <w:tcW w:w="4500" w:type="dxa"/>
          </w:tcPr>
          <w:p w14:paraId="343DBAD7" w14:textId="3DDA805C" w:rsidR="360475BF" w:rsidRDefault="360475BF" w:rsidP="00DB04F4">
            <w:pPr>
              <w:pStyle w:val="ListParagraph"/>
              <w:numPr>
                <w:ilvl w:val="0"/>
                <w:numId w:val="5"/>
              </w:numPr>
              <w:rPr>
                <w:sz w:val="24"/>
                <w:szCs w:val="24"/>
              </w:rPr>
            </w:pPr>
            <w:r w:rsidRPr="360475BF">
              <w:rPr>
                <w:sz w:val="24"/>
                <w:szCs w:val="24"/>
              </w:rPr>
              <w:t>Knows the path of the log file from which it originates.</w:t>
            </w:r>
          </w:p>
          <w:p w14:paraId="7FC4040B" w14:textId="34AFC29F" w:rsidR="360475BF" w:rsidRDefault="360475BF" w:rsidP="00DB04F4">
            <w:pPr>
              <w:pStyle w:val="ListParagraph"/>
              <w:numPr>
                <w:ilvl w:val="0"/>
                <w:numId w:val="5"/>
              </w:numPr>
              <w:rPr>
                <w:sz w:val="24"/>
                <w:szCs w:val="24"/>
              </w:rPr>
            </w:pPr>
            <w:r w:rsidRPr="360475BF">
              <w:rPr>
                <w:sz w:val="24"/>
                <w:szCs w:val="24"/>
              </w:rPr>
              <w:t>Knows the log entry number.</w:t>
            </w:r>
          </w:p>
          <w:p w14:paraId="0736E96F" w14:textId="6094292D" w:rsidR="360475BF" w:rsidRDefault="360475BF" w:rsidP="00DB04F4">
            <w:pPr>
              <w:pStyle w:val="ListParagraph"/>
              <w:numPr>
                <w:ilvl w:val="0"/>
                <w:numId w:val="5"/>
              </w:numPr>
              <w:rPr>
                <w:sz w:val="24"/>
                <w:szCs w:val="24"/>
              </w:rPr>
            </w:pPr>
            <w:r w:rsidRPr="360475BF">
              <w:rPr>
                <w:sz w:val="24"/>
                <w:szCs w:val="24"/>
              </w:rPr>
              <w:t>Knows the timestamp.</w:t>
            </w:r>
          </w:p>
          <w:p w14:paraId="4E69C1A0" w14:textId="60318E94" w:rsidR="360475BF" w:rsidRDefault="360475BF" w:rsidP="00DB04F4">
            <w:pPr>
              <w:pStyle w:val="ListParagraph"/>
              <w:numPr>
                <w:ilvl w:val="0"/>
                <w:numId w:val="5"/>
              </w:numPr>
              <w:rPr>
                <w:sz w:val="24"/>
                <w:szCs w:val="24"/>
              </w:rPr>
            </w:pPr>
            <w:r w:rsidRPr="360475BF">
              <w:rPr>
                <w:sz w:val="24"/>
                <w:szCs w:val="24"/>
              </w:rPr>
              <w:t>Knows the log entry content.</w:t>
            </w:r>
          </w:p>
          <w:p w14:paraId="0EA781AA" w14:textId="5E32A029" w:rsidR="360475BF" w:rsidRDefault="360475BF" w:rsidP="00DB04F4">
            <w:pPr>
              <w:pStyle w:val="ListParagraph"/>
              <w:numPr>
                <w:ilvl w:val="0"/>
                <w:numId w:val="5"/>
              </w:numPr>
              <w:rPr>
                <w:sz w:val="24"/>
                <w:szCs w:val="24"/>
              </w:rPr>
            </w:pPr>
            <w:r w:rsidRPr="360475BF">
              <w:rPr>
                <w:sz w:val="24"/>
                <w:szCs w:val="24"/>
              </w:rPr>
              <w:t>Knows the host / IP address of creator.</w:t>
            </w:r>
          </w:p>
          <w:p w14:paraId="7F7F5679" w14:textId="65D05856" w:rsidR="360475BF" w:rsidRDefault="360475BF" w:rsidP="00DB04F4">
            <w:pPr>
              <w:pStyle w:val="ListParagraph"/>
              <w:numPr>
                <w:ilvl w:val="0"/>
                <w:numId w:val="5"/>
              </w:numPr>
              <w:rPr>
                <w:sz w:val="24"/>
                <w:szCs w:val="24"/>
              </w:rPr>
            </w:pPr>
            <w:r w:rsidRPr="360475BF">
              <w:rPr>
                <w:sz w:val="24"/>
                <w:szCs w:val="24"/>
              </w:rPr>
              <w:t>Knows the source type.</w:t>
            </w:r>
          </w:p>
        </w:tc>
        <w:tc>
          <w:tcPr>
            <w:tcW w:w="4500" w:type="dxa"/>
          </w:tcPr>
          <w:p w14:paraId="3268EB02" w14:textId="46BBA120" w:rsidR="360475BF" w:rsidRDefault="360475BF" w:rsidP="360475BF">
            <w:pPr>
              <w:rPr>
                <w:sz w:val="22"/>
                <w:szCs w:val="22"/>
              </w:rPr>
            </w:pPr>
          </w:p>
        </w:tc>
      </w:tr>
    </w:tbl>
    <w:p w14:paraId="7D0E2ACA" w14:textId="52637BCB" w:rsidR="226549E6" w:rsidRDefault="226549E6" w:rsidP="360475BF">
      <w:pPr>
        <w:pStyle w:val="Heading3"/>
        <w:numPr>
          <w:ilvl w:val="2"/>
          <w:numId w:val="0"/>
        </w:numPr>
        <w:ind w:left="720"/>
        <w:rPr>
          <w:szCs w:val="24"/>
        </w:rPr>
      </w:pPr>
      <w:r w:rsidRPr="360475BF">
        <w:rPr>
          <w:szCs w:val="24"/>
        </w:rPr>
        <w:lastRenderedPageBreak/>
        <w:t>3.</w:t>
      </w:r>
      <w:r w:rsidR="049D75D2" w:rsidRPr="360475BF">
        <w:rPr>
          <w:szCs w:val="24"/>
        </w:rPr>
        <w:t>3</w:t>
      </w:r>
      <w:r w:rsidRPr="360475BF">
        <w:rPr>
          <w:szCs w:val="24"/>
        </w:rPr>
        <w:t>.1 Contract: Get Log Entry Information</w:t>
      </w:r>
    </w:p>
    <w:p w14:paraId="3D5970C4" w14:textId="70C28C86" w:rsidR="226549E6" w:rsidRDefault="226549E6" w:rsidP="360475BF">
      <w:r w:rsidRPr="360475BF">
        <w:rPr>
          <w:b/>
          <w:bCs/>
        </w:rPr>
        <w:t>Protocol:</w:t>
      </w:r>
      <w:r w:rsidRPr="360475BF">
        <w:t xml:space="preserve"> get_log_entry_info()</w:t>
      </w:r>
    </w:p>
    <w:p w14:paraId="1A78FB4B" w14:textId="73D00B36" w:rsidR="226549E6" w:rsidRDefault="226549E6" w:rsidP="360475BF">
      <w:r w:rsidRPr="360475BF">
        <w:rPr>
          <w:b/>
          <w:bCs/>
        </w:rPr>
        <w:t>Pre-condition:</w:t>
      </w:r>
      <w:r w:rsidRPr="360475BF">
        <w:t xml:space="preserve"> The event configuration procedure must have been completed.</w:t>
      </w:r>
    </w:p>
    <w:p w14:paraId="083141C4" w14:textId="1D37644D" w:rsidR="226549E6" w:rsidRDefault="226549E6" w:rsidP="360475BF">
      <w:r w:rsidRPr="360475BF">
        <w:rPr>
          <w:b/>
          <w:bCs/>
        </w:rPr>
        <w:t xml:space="preserve">Post-condition: </w:t>
      </w:r>
      <w:r w:rsidRPr="360475BF">
        <w:t>Returns an array containing all attributes of the significant log entry.</w:t>
      </w:r>
    </w:p>
    <w:p w14:paraId="3A2E58A9" w14:textId="1C4D71EB" w:rsidR="226549E6" w:rsidRDefault="226549E6" w:rsidP="360475BF">
      <w:r w:rsidRPr="360475BF">
        <w:rPr>
          <w:b/>
          <w:bCs/>
        </w:rPr>
        <w:t>Description:</w:t>
      </w:r>
      <w:r w:rsidRPr="360475BF">
        <w:t xml:space="preserve"> This method returns all attributes of a significant log entry.</w:t>
      </w:r>
    </w:p>
    <w:p w14:paraId="6812A7B2" w14:textId="522614F0" w:rsidR="226549E6" w:rsidRDefault="226549E6" w:rsidP="360475BF">
      <w:pPr>
        <w:pStyle w:val="Heading2"/>
        <w:numPr>
          <w:ilvl w:val="1"/>
          <w:numId w:val="0"/>
        </w:numPr>
        <w:spacing w:line="259" w:lineRule="auto"/>
        <w:ind w:left="-648" w:firstLine="648"/>
      </w:pPr>
      <w:r w:rsidRPr="360475BF">
        <w:t>3.</w:t>
      </w:r>
      <w:r w:rsidR="6EE865D8" w:rsidRPr="360475BF">
        <w:t>4</w:t>
      </w:r>
      <w:r w:rsidRPr="360475BF">
        <w:t>. Class Description: Graph</w:t>
      </w:r>
    </w:p>
    <w:p w14:paraId="5DF2A94C" w14:textId="7DA2544C" w:rsidR="360475BF" w:rsidRDefault="360475BF" w:rsidP="360475BF">
      <w:pPr>
        <w:rPr>
          <w:highlight w:val="red"/>
        </w:rPr>
      </w:pPr>
    </w:p>
    <w:tbl>
      <w:tblPr>
        <w:tblStyle w:val="TableGrid"/>
        <w:tblW w:w="0" w:type="auto"/>
        <w:tblLook w:val="06A0" w:firstRow="1" w:lastRow="0" w:firstColumn="1" w:lastColumn="0" w:noHBand="1" w:noVBand="1"/>
      </w:tblPr>
      <w:tblGrid>
        <w:gridCol w:w="4455"/>
        <w:gridCol w:w="4535"/>
      </w:tblGrid>
      <w:tr w:rsidR="360475BF" w14:paraId="73194E92" w14:textId="77777777" w:rsidTr="1201CF67">
        <w:tc>
          <w:tcPr>
            <w:tcW w:w="4500" w:type="dxa"/>
          </w:tcPr>
          <w:p w14:paraId="50075B15" w14:textId="6A71C27C" w:rsidR="360475BF" w:rsidRDefault="360475BF" w:rsidP="360475BF">
            <w:pPr>
              <w:rPr>
                <w:sz w:val="22"/>
                <w:szCs w:val="22"/>
              </w:rPr>
            </w:pPr>
            <w:r w:rsidRPr="360475BF">
              <w:rPr>
                <w:b/>
                <w:bCs/>
                <w:sz w:val="22"/>
                <w:szCs w:val="22"/>
              </w:rPr>
              <w:t>Class Name</w:t>
            </w:r>
            <w:r w:rsidRPr="360475BF">
              <w:rPr>
                <w:sz w:val="22"/>
                <w:szCs w:val="22"/>
              </w:rPr>
              <w:t>: Graph</w:t>
            </w:r>
          </w:p>
        </w:tc>
        <w:tc>
          <w:tcPr>
            <w:tcW w:w="4595" w:type="dxa"/>
          </w:tcPr>
          <w:p w14:paraId="638EDEB8" w14:textId="6A1F89D2" w:rsidR="360475BF" w:rsidRDefault="360475BF" w:rsidP="360475BF"/>
        </w:tc>
      </w:tr>
      <w:tr w:rsidR="360475BF" w14:paraId="686FDA67" w14:textId="77777777" w:rsidTr="1201CF67">
        <w:tc>
          <w:tcPr>
            <w:tcW w:w="4500" w:type="dxa"/>
          </w:tcPr>
          <w:p w14:paraId="1F6B5F45"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5B0E5033" w14:textId="7913BF2F" w:rsidR="360475BF" w:rsidRDefault="360475BF" w:rsidP="360475BF"/>
        </w:tc>
      </w:tr>
      <w:tr w:rsidR="360475BF" w14:paraId="6F526D2A" w14:textId="77777777" w:rsidTr="1201CF67">
        <w:tc>
          <w:tcPr>
            <w:tcW w:w="4500" w:type="dxa"/>
          </w:tcPr>
          <w:p w14:paraId="2A9B2B47"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0DC10AC0" w14:textId="6E9C17A3" w:rsidR="360475BF" w:rsidRDefault="360475BF" w:rsidP="360475BF"/>
        </w:tc>
      </w:tr>
      <w:tr w:rsidR="360475BF" w14:paraId="5B12ABF8" w14:textId="77777777" w:rsidTr="1201CF67">
        <w:tc>
          <w:tcPr>
            <w:tcW w:w="4500" w:type="dxa"/>
          </w:tcPr>
          <w:p w14:paraId="45395B1B" w14:textId="0888DEC8" w:rsidR="360475BF" w:rsidRDefault="360475BF" w:rsidP="360475BF">
            <w:pPr>
              <w:rPr>
                <w:b/>
                <w:bCs/>
                <w:sz w:val="22"/>
                <w:szCs w:val="22"/>
              </w:rPr>
            </w:pPr>
            <w:r w:rsidRPr="360475BF">
              <w:rPr>
                <w:b/>
                <w:bCs/>
                <w:sz w:val="22"/>
                <w:szCs w:val="22"/>
              </w:rPr>
              <w:t>Private Responsibilities</w:t>
            </w:r>
          </w:p>
          <w:p w14:paraId="2A06F3EA" w14:textId="6A7BDB1C" w:rsidR="360475BF" w:rsidRDefault="360475BF" w:rsidP="360475BF">
            <w:pPr>
              <w:pStyle w:val="ListParagraph"/>
              <w:rPr>
                <w:sz w:val="22"/>
                <w:szCs w:val="22"/>
              </w:rPr>
            </w:pPr>
            <w:r w:rsidRPr="360475BF">
              <w:rPr>
                <w:sz w:val="22"/>
                <w:szCs w:val="22"/>
              </w:rPr>
              <w:t>Keep Track of Graph Actions List</w:t>
            </w:r>
          </w:p>
          <w:p w14:paraId="64EF93B9" w14:textId="6D2376AE" w:rsidR="360475BF" w:rsidRDefault="360475BF" w:rsidP="360475BF">
            <w:pPr>
              <w:rPr>
                <w:sz w:val="24"/>
                <w:szCs w:val="24"/>
              </w:rPr>
            </w:pPr>
            <w:r w:rsidRPr="360475BF">
              <w:rPr>
                <w:sz w:val="24"/>
                <w:szCs w:val="24"/>
              </w:rPr>
              <w:t xml:space="preserve">            Filter Nodes and Relationships</w:t>
            </w:r>
          </w:p>
          <w:p w14:paraId="2508B6FC" w14:textId="27B3FB9C" w:rsidR="360475BF" w:rsidRDefault="360475BF" w:rsidP="360475BF">
            <w:pPr>
              <w:spacing w:line="259" w:lineRule="auto"/>
              <w:rPr>
                <w:sz w:val="24"/>
                <w:szCs w:val="24"/>
              </w:rPr>
            </w:pPr>
            <w:r w:rsidRPr="360475BF">
              <w:rPr>
                <w:sz w:val="24"/>
                <w:szCs w:val="24"/>
              </w:rPr>
              <w:t xml:space="preserve">            Know set of Graph actions</w:t>
            </w:r>
          </w:p>
          <w:p w14:paraId="2A90DD31" w14:textId="30CAE4D6" w:rsidR="360475BF" w:rsidRDefault="360475BF" w:rsidP="360475BF">
            <w:pPr>
              <w:rPr>
                <w:sz w:val="24"/>
                <w:szCs w:val="24"/>
              </w:rPr>
            </w:pPr>
            <w:r w:rsidRPr="360475BF">
              <w:rPr>
                <w:sz w:val="24"/>
                <w:szCs w:val="24"/>
              </w:rPr>
              <w:t xml:space="preserve">            Know set of nodes</w:t>
            </w:r>
          </w:p>
          <w:p w14:paraId="2DCF5D8F" w14:textId="695AB0BE" w:rsidR="360475BF" w:rsidRDefault="360475BF" w:rsidP="360475BF">
            <w:pPr>
              <w:rPr>
                <w:sz w:val="24"/>
                <w:szCs w:val="24"/>
              </w:rPr>
            </w:pPr>
            <w:r w:rsidRPr="360475BF">
              <w:rPr>
                <w:sz w:val="24"/>
                <w:szCs w:val="24"/>
              </w:rPr>
              <w:t xml:space="preserve">            Know set of relationships</w:t>
            </w:r>
          </w:p>
          <w:p w14:paraId="17D0C596" w14:textId="1087E2B5" w:rsidR="360475BF" w:rsidRDefault="360475BF" w:rsidP="360475BF">
            <w:pPr>
              <w:rPr>
                <w:sz w:val="24"/>
                <w:szCs w:val="24"/>
              </w:rPr>
            </w:pPr>
            <w:r w:rsidRPr="360475BF">
              <w:rPr>
                <w:sz w:val="24"/>
                <w:szCs w:val="24"/>
              </w:rPr>
              <w:t xml:space="preserve">            Export an image of the graph.</w:t>
            </w:r>
          </w:p>
        </w:tc>
        <w:tc>
          <w:tcPr>
            <w:tcW w:w="4595" w:type="dxa"/>
          </w:tcPr>
          <w:p w14:paraId="69C89C39" w14:textId="28DB72DC" w:rsidR="360475BF" w:rsidRDefault="360475BF" w:rsidP="360475BF"/>
        </w:tc>
      </w:tr>
      <w:tr w:rsidR="360475BF" w14:paraId="3F66C324" w14:textId="77777777" w:rsidTr="1201CF67">
        <w:tc>
          <w:tcPr>
            <w:tcW w:w="4500" w:type="dxa"/>
          </w:tcPr>
          <w:p w14:paraId="7AEE6AC5" w14:textId="1040DBDC" w:rsidR="360475BF" w:rsidRDefault="360475BF" w:rsidP="360475BF">
            <w:pPr>
              <w:rPr>
                <w:b/>
                <w:bCs/>
                <w:sz w:val="24"/>
                <w:szCs w:val="24"/>
              </w:rPr>
            </w:pPr>
            <w:r w:rsidRPr="360475BF">
              <w:rPr>
                <w:b/>
                <w:bCs/>
                <w:sz w:val="22"/>
                <w:szCs w:val="22"/>
              </w:rPr>
              <w:t>Contract 9:</w:t>
            </w:r>
            <w:r w:rsidRPr="360475BF">
              <w:rPr>
                <w:sz w:val="22"/>
                <w:szCs w:val="22"/>
              </w:rPr>
              <w:t xml:space="preserve"> Manage Graph Elements</w:t>
            </w:r>
          </w:p>
        </w:tc>
        <w:tc>
          <w:tcPr>
            <w:tcW w:w="4595" w:type="dxa"/>
          </w:tcPr>
          <w:p w14:paraId="14271473" w14:textId="0FFB3279" w:rsidR="360475BF" w:rsidRDefault="360475BF" w:rsidP="360475BF"/>
        </w:tc>
      </w:tr>
      <w:tr w:rsidR="360475BF" w14:paraId="2A1D8A52" w14:textId="77777777" w:rsidTr="1201CF67">
        <w:tc>
          <w:tcPr>
            <w:tcW w:w="4500" w:type="dxa"/>
          </w:tcPr>
          <w:p w14:paraId="57FBDD84" w14:textId="242C493E" w:rsidR="360475BF" w:rsidRDefault="360475BF" w:rsidP="360475BF">
            <w:pPr>
              <w:rPr>
                <w:b/>
                <w:bCs/>
                <w:sz w:val="22"/>
                <w:szCs w:val="22"/>
              </w:rPr>
            </w:pPr>
            <w:r w:rsidRPr="360475BF">
              <w:rPr>
                <w:b/>
                <w:bCs/>
                <w:sz w:val="22"/>
                <w:szCs w:val="22"/>
              </w:rPr>
              <w:t>Responsibilities</w:t>
            </w:r>
          </w:p>
        </w:tc>
        <w:tc>
          <w:tcPr>
            <w:tcW w:w="4595" w:type="dxa"/>
          </w:tcPr>
          <w:p w14:paraId="78F02813" w14:textId="4B08E4AD" w:rsidR="360475BF" w:rsidRDefault="360475BF" w:rsidP="360475BF">
            <w:pPr>
              <w:rPr>
                <w:b/>
                <w:bCs/>
                <w:sz w:val="22"/>
                <w:szCs w:val="22"/>
              </w:rPr>
            </w:pPr>
            <w:r w:rsidRPr="360475BF">
              <w:rPr>
                <w:b/>
                <w:bCs/>
                <w:sz w:val="22"/>
                <w:szCs w:val="22"/>
              </w:rPr>
              <w:t>Collaborations</w:t>
            </w:r>
          </w:p>
        </w:tc>
      </w:tr>
      <w:tr w:rsidR="360475BF" w14:paraId="7CB37D9B" w14:textId="77777777" w:rsidTr="1201CF67">
        <w:tc>
          <w:tcPr>
            <w:tcW w:w="4500" w:type="dxa"/>
          </w:tcPr>
          <w:p w14:paraId="11D103C7" w14:textId="481DDC0E" w:rsidR="360475BF" w:rsidRDefault="360475BF" w:rsidP="00DB04F4">
            <w:pPr>
              <w:pStyle w:val="ListParagraph"/>
              <w:numPr>
                <w:ilvl w:val="0"/>
                <w:numId w:val="4"/>
              </w:numPr>
              <w:spacing w:line="257" w:lineRule="auto"/>
              <w:rPr>
                <w:sz w:val="24"/>
                <w:szCs w:val="24"/>
              </w:rPr>
            </w:pPr>
            <w:r w:rsidRPr="360475BF">
              <w:rPr>
                <w:sz w:val="24"/>
                <w:szCs w:val="24"/>
              </w:rPr>
              <w:t>Add Nodes</w:t>
            </w:r>
          </w:p>
          <w:p w14:paraId="7166BC5A" w14:textId="167EC235" w:rsidR="360475BF" w:rsidRDefault="360475BF" w:rsidP="00DB04F4">
            <w:pPr>
              <w:pStyle w:val="ListParagraph"/>
              <w:numPr>
                <w:ilvl w:val="0"/>
                <w:numId w:val="4"/>
              </w:numPr>
              <w:spacing w:line="257" w:lineRule="auto"/>
              <w:rPr>
                <w:sz w:val="24"/>
                <w:szCs w:val="24"/>
              </w:rPr>
            </w:pPr>
            <w:r w:rsidRPr="360475BF">
              <w:rPr>
                <w:sz w:val="24"/>
                <w:szCs w:val="24"/>
              </w:rPr>
              <w:t>Delete Nodes</w:t>
            </w:r>
          </w:p>
          <w:p w14:paraId="07A909D3" w14:textId="41F488A6" w:rsidR="360475BF" w:rsidRDefault="360475BF" w:rsidP="00DB04F4">
            <w:pPr>
              <w:pStyle w:val="ListParagraph"/>
              <w:numPr>
                <w:ilvl w:val="0"/>
                <w:numId w:val="4"/>
              </w:numPr>
              <w:spacing w:line="257" w:lineRule="auto"/>
              <w:rPr>
                <w:sz w:val="24"/>
                <w:szCs w:val="24"/>
              </w:rPr>
            </w:pPr>
            <w:r w:rsidRPr="360475BF">
              <w:rPr>
                <w:sz w:val="24"/>
                <w:szCs w:val="24"/>
              </w:rPr>
              <w:t>Edit Nodes</w:t>
            </w:r>
          </w:p>
          <w:p w14:paraId="3F03AECF" w14:textId="70E52B0B" w:rsidR="360475BF" w:rsidRDefault="360475BF" w:rsidP="00DB04F4">
            <w:pPr>
              <w:pStyle w:val="ListParagraph"/>
              <w:numPr>
                <w:ilvl w:val="0"/>
                <w:numId w:val="4"/>
              </w:numPr>
              <w:spacing w:line="259" w:lineRule="auto"/>
              <w:rPr>
                <w:sz w:val="24"/>
                <w:szCs w:val="24"/>
              </w:rPr>
            </w:pPr>
            <w:r w:rsidRPr="360475BF">
              <w:rPr>
                <w:sz w:val="24"/>
                <w:szCs w:val="24"/>
              </w:rPr>
              <w:t xml:space="preserve"> Move Nodes</w:t>
            </w:r>
          </w:p>
          <w:p w14:paraId="248BBED9" w14:textId="49049061" w:rsidR="360475BF" w:rsidRDefault="360475BF" w:rsidP="00DB04F4">
            <w:pPr>
              <w:pStyle w:val="ListParagraph"/>
              <w:numPr>
                <w:ilvl w:val="0"/>
                <w:numId w:val="4"/>
              </w:numPr>
              <w:rPr>
                <w:sz w:val="24"/>
                <w:szCs w:val="24"/>
              </w:rPr>
            </w:pPr>
            <w:r w:rsidRPr="360475BF">
              <w:rPr>
                <w:sz w:val="24"/>
                <w:szCs w:val="24"/>
              </w:rPr>
              <w:t xml:space="preserve"> Add relationships</w:t>
            </w:r>
          </w:p>
          <w:p w14:paraId="38397330" w14:textId="4D693449" w:rsidR="360475BF" w:rsidRDefault="360475BF" w:rsidP="00DB04F4">
            <w:pPr>
              <w:pStyle w:val="ListParagraph"/>
              <w:numPr>
                <w:ilvl w:val="0"/>
                <w:numId w:val="4"/>
              </w:numPr>
              <w:rPr>
                <w:sz w:val="24"/>
                <w:szCs w:val="24"/>
              </w:rPr>
            </w:pPr>
            <w:r w:rsidRPr="360475BF">
              <w:rPr>
                <w:sz w:val="24"/>
                <w:szCs w:val="24"/>
              </w:rPr>
              <w:t xml:space="preserve"> Edit Relationships</w:t>
            </w:r>
          </w:p>
          <w:p w14:paraId="1BB9A1C8" w14:textId="7FAF85BC" w:rsidR="360475BF" w:rsidRDefault="360475BF" w:rsidP="00DB04F4">
            <w:pPr>
              <w:pStyle w:val="ListParagraph"/>
              <w:numPr>
                <w:ilvl w:val="0"/>
                <w:numId w:val="4"/>
              </w:numPr>
              <w:rPr>
                <w:sz w:val="24"/>
                <w:szCs w:val="24"/>
              </w:rPr>
            </w:pPr>
            <w:r w:rsidRPr="360475BF">
              <w:rPr>
                <w:sz w:val="24"/>
                <w:szCs w:val="24"/>
              </w:rPr>
              <w:t xml:space="preserve"> Delete Relationships</w:t>
            </w:r>
          </w:p>
          <w:p w14:paraId="7AD35C35" w14:textId="59C30B3F" w:rsidR="360475BF" w:rsidRDefault="360475BF" w:rsidP="00DB04F4">
            <w:pPr>
              <w:pStyle w:val="ListParagraph"/>
              <w:numPr>
                <w:ilvl w:val="0"/>
                <w:numId w:val="4"/>
              </w:numPr>
              <w:rPr>
                <w:sz w:val="24"/>
                <w:szCs w:val="24"/>
              </w:rPr>
            </w:pPr>
            <w:r w:rsidRPr="360475BF">
              <w:rPr>
                <w:sz w:val="24"/>
                <w:szCs w:val="24"/>
              </w:rPr>
              <w:t xml:space="preserve"> Change Icon</w:t>
            </w:r>
          </w:p>
          <w:p w14:paraId="5142CF8F" w14:textId="0BFC3A34" w:rsidR="360475BF" w:rsidRDefault="360475BF" w:rsidP="00DB04F4">
            <w:pPr>
              <w:pStyle w:val="ListParagraph"/>
              <w:numPr>
                <w:ilvl w:val="0"/>
                <w:numId w:val="4"/>
              </w:numPr>
              <w:rPr>
                <w:sz w:val="24"/>
                <w:szCs w:val="24"/>
              </w:rPr>
            </w:pPr>
            <w:r w:rsidRPr="360475BF">
              <w:rPr>
                <w:sz w:val="24"/>
                <w:szCs w:val="24"/>
              </w:rPr>
              <w:t xml:space="preserve"> Add Icon </w:t>
            </w:r>
          </w:p>
          <w:p w14:paraId="11CE9769" w14:textId="396AC073" w:rsidR="360475BF" w:rsidRDefault="360475BF" w:rsidP="00DB04F4">
            <w:pPr>
              <w:pStyle w:val="ListParagraph"/>
              <w:numPr>
                <w:ilvl w:val="0"/>
                <w:numId w:val="4"/>
              </w:numPr>
              <w:rPr>
                <w:sz w:val="24"/>
                <w:szCs w:val="24"/>
              </w:rPr>
            </w:pPr>
            <w:r w:rsidRPr="360475BF">
              <w:rPr>
                <w:sz w:val="24"/>
                <w:szCs w:val="24"/>
              </w:rPr>
              <w:t xml:space="preserve"> Delete Icon</w:t>
            </w:r>
          </w:p>
        </w:tc>
        <w:tc>
          <w:tcPr>
            <w:tcW w:w="4595" w:type="dxa"/>
          </w:tcPr>
          <w:p w14:paraId="3A5B11A9" w14:textId="77E9FBF0" w:rsidR="360475BF" w:rsidRDefault="360475BF" w:rsidP="360475BF">
            <w:pPr>
              <w:rPr>
                <w:sz w:val="22"/>
                <w:szCs w:val="22"/>
              </w:rPr>
            </w:pPr>
            <w:r w:rsidRPr="1201CF67">
              <w:rPr>
                <w:sz w:val="22"/>
                <w:szCs w:val="22"/>
              </w:rPr>
              <w:t>Node (4, 5)</w:t>
            </w:r>
          </w:p>
          <w:p w14:paraId="381A3ECD" w14:textId="306A92A0" w:rsidR="360475BF" w:rsidRDefault="360475BF" w:rsidP="1201CF67">
            <w:pPr>
              <w:rPr>
                <w:sz w:val="22"/>
                <w:szCs w:val="22"/>
              </w:rPr>
            </w:pPr>
            <w:r w:rsidRPr="1201CF67">
              <w:rPr>
                <w:sz w:val="22"/>
                <w:szCs w:val="22"/>
              </w:rPr>
              <w:t>Vector(6, 7)</w:t>
            </w:r>
          </w:p>
          <w:p w14:paraId="19603F2A" w14:textId="133A8D25" w:rsidR="360475BF" w:rsidRDefault="360475BF" w:rsidP="1201CF67">
            <w:pPr>
              <w:rPr>
                <w:sz w:val="22"/>
                <w:szCs w:val="22"/>
              </w:rPr>
            </w:pPr>
          </w:p>
          <w:p w14:paraId="3E21B6FB" w14:textId="11B08731" w:rsidR="360475BF" w:rsidRDefault="360475BF" w:rsidP="1201CF67">
            <w:pPr>
              <w:rPr>
                <w:sz w:val="22"/>
                <w:szCs w:val="22"/>
              </w:rPr>
            </w:pPr>
          </w:p>
          <w:p w14:paraId="58760ADB" w14:textId="09583B05" w:rsidR="360475BF" w:rsidRDefault="30FD68AD" w:rsidP="1201CF67">
            <w:pPr>
              <w:rPr>
                <w:sz w:val="22"/>
                <w:szCs w:val="22"/>
              </w:rPr>
            </w:pPr>
            <w:r w:rsidRPr="1201CF67">
              <w:rPr>
                <w:sz w:val="22"/>
                <w:szCs w:val="22"/>
              </w:rPr>
              <w:t>Relationship (13, 14)</w:t>
            </w:r>
          </w:p>
          <w:p w14:paraId="5FA3FAD4" w14:textId="6A4D9201" w:rsidR="360475BF" w:rsidRDefault="360475BF" w:rsidP="1201CF67">
            <w:pPr>
              <w:rPr>
                <w:sz w:val="22"/>
                <w:szCs w:val="22"/>
              </w:rPr>
            </w:pPr>
          </w:p>
          <w:p w14:paraId="5C9F1618" w14:textId="6458DB8A" w:rsidR="360475BF" w:rsidRDefault="360475BF" w:rsidP="1201CF67">
            <w:pPr>
              <w:rPr>
                <w:sz w:val="22"/>
                <w:szCs w:val="22"/>
              </w:rPr>
            </w:pPr>
          </w:p>
          <w:p w14:paraId="4B9F9046" w14:textId="3EC4C7F3" w:rsidR="360475BF" w:rsidRDefault="360475BF" w:rsidP="1201CF67">
            <w:pPr>
              <w:rPr>
                <w:sz w:val="22"/>
                <w:szCs w:val="22"/>
              </w:rPr>
            </w:pPr>
          </w:p>
          <w:p w14:paraId="65ADCF49" w14:textId="7D1661E1" w:rsidR="360475BF" w:rsidRDefault="30FD68AD" w:rsidP="1201CF67">
            <w:pPr>
              <w:rPr>
                <w:sz w:val="22"/>
                <w:szCs w:val="22"/>
              </w:rPr>
            </w:pPr>
            <w:r w:rsidRPr="1201CF67">
              <w:rPr>
                <w:sz w:val="22"/>
                <w:szCs w:val="22"/>
              </w:rPr>
              <w:t>Icon (12)</w:t>
            </w:r>
          </w:p>
          <w:p w14:paraId="6A0B8489" w14:textId="053FE529" w:rsidR="360475BF" w:rsidRDefault="360475BF" w:rsidP="1201CF67">
            <w:pPr>
              <w:rPr>
                <w:sz w:val="22"/>
                <w:szCs w:val="22"/>
              </w:rPr>
            </w:pPr>
          </w:p>
        </w:tc>
      </w:tr>
    </w:tbl>
    <w:p w14:paraId="7CC205B8" w14:textId="7C90AA96" w:rsidR="360475BF" w:rsidRDefault="360475BF"/>
    <w:p w14:paraId="6C85FB91" w14:textId="2752E327" w:rsidR="226549E6" w:rsidRDefault="226549E6" w:rsidP="360475BF">
      <w:pPr>
        <w:pStyle w:val="Heading3"/>
        <w:numPr>
          <w:ilvl w:val="2"/>
          <w:numId w:val="0"/>
        </w:numPr>
        <w:ind w:firstLine="720"/>
      </w:pPr>
      <w:r w:rsidRPr="360475BF">
        <w:t>3.</w:t>
      </w:r>
      <w:r w:rsidR="21FAE54F" w:rsidRPr="360475BF">
        <w:t>4</w:t>
      </w:r>
      <w:r w:rsidRPr="360475BF">
        <w:t>.1 Contract: Manage Graph Elements</w:t>
      </w:r>
    </w:p>
    <w:p w14:paraId="342D8952" w14:textId="4A330CE0" w:rsidR="226549E6" w:rsidRDefault="226549E6" w:rsidP="360475BF">
      <w:pPr>
        <w:jc w:val="both"/>
      </w:pPr>
      <w:r w:rsidRPr="360475BF">
        <w:rPr>
          <w:b/>
          <w:bCs/>
        </w:rPr>
        <w:t xml:space="preserve">Protocol: </w:t>
      </w:r>
      <w:r w:rsidRPr="360475BF">
        <w:t>add_node()</w:t>
      </w:r>
    </w:p>
    <w:p w14:paraId="7B3248D4" w14:textId="4F9B0C77" w:rsidR="226549E6" w:rsidRDefault="226549E6" w:rsidP="360475BF">
      <w:pPr>
        <w:jc w:val="both"/>
      </w:pPr>
      <w:r w:rsidRPr="360475BF">
        <w:rPr>
          <w:b/>
          <w:bCs/>
        </w:rPr>
        <w:t xml:space="preserve">Pre-condition: </w:t>
      </w:r>
      <w:r w:rsidRPr="360475BF">
        <w:t>A must vector exist</w:t>
      </w:r>
    </w:p>
    <w:p w14:paraId="6A025CBB" w14:textId="22A7B2B6" w:rsidR="226549E6" w:rsidRDefault="226549E6" w:rsidP="360475BF">
      <w:pPr>
        <w:spacing w:line="259" w:lineRule="auto"/>
        <w:jc w:val="both"/>
      </w:pPr>
      <w:r w:rsidRPr="360475BF">
        <w:rPr>
          <w:b/>
          <w:bCs/>
        </w:rPr>
        <w:t xml:space="preserve">Post-condition: </w:t>
      </w:r>
      <w:r w:rsidRPr="360475BF">
        <w:t>A text editable menu with all the properties of a node prompts the user to specify the attributes of the node to add</w:t>
      </w:r>
    </w:p>
    <w:p w14:paraId="6B839A1D" w14:textId="344D924B" w:rsidR="226549E6" w:rsidRDefault="226549E6" w:rsidP="360475BF">
      <w:pPr>
        <w:spacing w:line="259" w:lineRule="auto"/>
        <w:jc w:val="both"/>
        <w:rPr>
          <w:b/>
          <w:bCs/>
        </w:rPr>
      </w:pPr>
      <w:r w:rsidRPr="360475BF">
        <w:rPr>
          <w:b/>
          <w:bCs/>
        </w:rPr>
        <w:t xml:space="preserve">Description: </w:t>
      </w:r>
      <w:r w:rsidRPr="360475BF">
        <w:t>This method provides the ability to add nodes by allowing the user to specify the attributes of a node under a text editable menu.</w:t>
      </w:r>
    </w:p>
    <w:p w14:paraId="4540DCBD" w14:textId="4591F69A" w:rsidR="360475BF" w:rsidRDefault="360475BF" w:rsidP="360475BF">
      <w:pPr>
        <w:spacing w:line="259" w:lineRule="auto"/>
        <w:jc w:val="both"/>
        <w:rPr>
          <w:b/>
          <w:bCs/>
        </w:rPr>
      </w:pPr>
    </w:p>
    <w:p w14:paraId="24CA7439" w14:textId="433378F7" w:rsidR="226549E6" w:rsidRDefault="226549E6" w:rsidP="360475BF">
      <w:pPr>
        <w:jc w:val="both"/>
      </w:pPr>
      <w:r w:rsidRPr="360475BF">
        <w:rPr>
          <w:b/>
          <w:bCs/>
        </w:rPr>
        <w:t xml:space="preserve">Protocol: </w:t>
      </w:r>
      <w:r w:rsidRPr="360475BF">
        <w:t>delete_node(node)</w:t>
      </w:r>
    </w:p>
    <w:p w14:paraId="560A5D1D" w14:textId="11B59B37" w:rsidR="226549E6" w:rsidRDefault="226549E6" w:rsidP="360475BF">
      <w:pPr>
        <w:jc w:val="both"/>
        <w:rPr>
          <w:b/>
          <w:bCs/>
        </w:rPr>
      </w:pPr>
      <w:r w:rsidRPr="1201CF67">
        <w:rPr>
          <w:b/>
          <w:bCs/>
        </w:rPr>
        <w:t xml:space="preserve">Pre-condition: </w:t>
      </w:r>
      <w:r>
        <w:t>Node must exist</w:t>
      </w:r>
      <w:r w:rsidR="0120EB85">
        <w:t>. Node parameter must be a Node object.</w:t>
      </w:r>
    </w:p>
    <w:p w14:paraId="39729A45" w14:textId="00E0E3C4" w:rsidR="226549E6" w:rsidRDefault="226549E6" w:rsidP="360475BF">
      <w:pPr>
        <w:jc w:val="both"/>
      </w:pPr>
      <w:r w:rsidRPr="360475BF">
        <w:rPr>
          <w:b/>
          <w:bCs/>
        </w:rPr>
        <w:t xml:space="preserve">Post-condition: </w:t>
      </w:r>
      <w:r w:rsidRPr="360475BF">
        <w:t>Node is removed from graph, and all relationships associated with it</w:t>
      </w:r>
    </w:p>
    <w:p w14:paraId="72712A87" w14:textId="76EA5550" w:rsidR="226549E6" w:rsidRDefault="226549E6" w:rsidP="360475BF">
      <w:pPr>
        <w:jc w:val="both"/>
      </w:pPr>
      <w:r w:rsidRPr="360475BF">
        <w:rPr>
          <w:b/>
          <w:bCs/>
        </w:rPr>
        <w:t xml:space="preserve">Description: </w:t>
      </w:r>
      <w:r w:rsidRPr="360475BF">
        <w:t xml:space="preserve"> This method removes a selected node and its relationships from the graph</w:t>
      </w:r>
    </w:p>
    <w:p w14:paraId="72932910" w14:textId="224B077E" w:rsidR="360475BF" w:rsidRDefault="360475BF" w:rsidP="360475BF">
      <w:pPr>
        <w:jc w:val="both"/>
      </w:pPr>
    </w:p>
    <w:p w14:paraId="287EEA22" w14:textId="066A4F71" w:rsidR="226549E6" w:rsidRDefault="226549E6" w:rsidP="360475BF">
      <w:pPr>
        <w:jc w:val="both"/>
      </w:pPr>
      <w:r w:rsidRPr="360475BF">
        <w:rPr>
          <w:b/>
          <w:bCs/>
        </w:rPr>
        <w:t xml:space="preserve">Protocol: </w:t>
      </w:r>
      <w:r w:rsidRPr="360475BF">
        <w:t>move_node(node, position)</w:t>
      </w:r>
    </w:p>
    <w:p w14:paraId="21EE3D6B" w14:textId="1394E105" w:rsidR="226549E6" w:rsidRDefault="226549E6" w:rsidP="1201CF67">
      <w:pPr>
        <w:jc w:val="both"/>
        <w:rPr>
          <w:b/>
          <w:bCs/>
        </w:rPr>
      </w:pPr>
      <w:r w:rsidRPr="1201CF67">
        <w:rPr>
          <w:b/>
          <w:bCs/>
        </w:rPr>
        <w:t xml:space="preserve">Pre-condition: </w:t>
      </w:r>
      <w:r>
        <w:t>Node exists and is selected</w:t>
      </w:r>
      <w:r w:rsidR="2DFE02B5">
        <w:t>. Node parameter must be a Node object.</w:t>
      </w:r>
    </w:p>
    <w:p w14:paraId="525A2971" w14:textId="0F88256E" w:rsidR="226549E6" w:rsidRDefault="226549E6" w:rsidP="360475BF">
      <w:pPr>
        <w:jc w:val="both"/>
      </w:pPr>
      <w:r w:rsidRPr="1201CF67">
        <w:rPr>
          <w:b/>
          <w:bCs/>
        </w:rPr>
        <w:t xml:space="preserve">Post-condition: </w:t>
      </w:r>
      <w:r>
        <w:t xml:space="preserve">The </w:t>
      </w:r>
      <w:r w:rsidR="25608670">
        <w:t>node’s position field is set to the parameter position</w:t>
      </w:r>
    </w:p>
    <w:p w14:paraId="2491F4AB" w14:textId="6013942D" w:rsidR="226549E6" w:rsidRDefault="226549E6" w:rsidP="360475BF">
      <w:pPr>
        <w:jc w:val="both"/>
        <w:rPr>
          <w:b/>
          <w:bCs/>
        </w:rPr>
      </w:pPr>
      <w:r w:rsidRPr="360475BF">
        <w:rPr>
          <w:b/>
          <w:bCs/>
        </w:rPr>
        <w:t xml:space="preserve">Description: </w:t>
      </w:r>
      <w:r w:rsidRPr="360475BF">
        <w:t>This method moves a node to follow the cursor</w:t>
      </w:r>
    </w:p>
    <w:p w14:paraId="54346C26" w14:textId="5D7C753A" w:rsidR="360475BF" w:rsidRDefault="360475BF" w:rsidP="360475BF">
      <w:pPr>
        <w:spacing w:line="259" w:lineRule="auto"/>
        <w:jc w:val="both"/>
        <w:rPr>
          <w:b/>
          <w:bCs/>
        </w:rPr>
      </w:pPr>
    </w:p>
    <w:p w14:paraId="26BC80E1" w14:textId="50E8F47A" w:rsidR="226549E6" w:rsidRDefault="226549E6" w:rsidP="360475BF">
      <w:pPr>
        <w:jc w:val="both"/>
      </w:pPr>
      <w:r w:rsidRPr="360475BF">
        <w:rPr>
          <w:b/>
          <w:bCs/>
        </w:rPr>
        <w:t xml:space="preserve">Protocol: </w:t>
      </w:r>
      <w:r w:rsidRPr="360475BF">
        <w:t>delete_relationship(relationship)</w:t>
      </w:r>
    </w:p>
    <w:p w14:paraId="6ABE9690" w14:textId="2E56573E" w:rsidR="226549E6" w:rsidRDefault="226549E6" w:rsidP="360475BF">
      <w:pPr>
        <w:jc w:val="both"/>
        <w:rPr>
          <w:b/>
          <w:bCs/>
        </w:rPr>
      </w:pPr>
      <w:r w:rsidRPr="1201CF67">
        <w:rPr>
          <w:b/>
          <w:bCs/>
        </w:rPr>
        <w:t xml:space="preserve">Pre-condition: </w:t>
      </w:r>
      <w:r>
        <w:t>Relationship exists</w:t>
      </w:r>
      <w:r w:rsidR="5FD2F564">
        <w:t>. Relationship must be a Relationship object</w:t>
      </w:r>
    </w:p>
    <w:p w14:paraId="118C11BC" w14:textId="128F315B" w:rsidR="226549E6" w:rsidRDefault="226549E6" w:rsidP="360475BF">
      <w:pPr>
        <w:jc w:val="both"/>
        <w:rPr>
          <w:b/>
          <w:bCs/>
        </w:rPr>
      </w:pPr>
      <w:r w:rsidRPr="360475BF">
        <w:rPr>
          <w:b/>
          <w:bCs/>
        </w:rPr>
        <w:t xml:space="preserve">Post-condition: </w:t>
      </w:r>
      <w:r w:rsidRPr="360475BF">
        <w:t>Relationship is removed</w:t>
      </w:r>
    </w:p>
    <w:p w14:paraId="20414B00" w14:textId="1D6CDEE5" w:rsidR="226549E6" w:rsidRDefault="226549E6" w:rsidP="360475BF">
      <w:pPr>
        <w:spacing w:line="259" w:lineRule="auto"/>
        <w:jc w:val="both"/>
        <w:rPr>
          <w:b/>
          <w:bCs/>
        </w:rPr>
      </w:pPr>
      <w:r w:rsidRPr="360475BF">
        <w:rPr>
          <w:b/>
          <w:bCs/>
        </w:rPr>
        <w:t xml:space="preserve">Description: </w:t>
      </w:r>
      <w:r w:rsidRPr="360475BF">
        <w:t>This method removes a relationship between two nodes</w:t>
      </w:r>
    </w:p>
    <w:p w14:paraId="0BACF137" w14:textId="42CA36CF" w:rsidR="360475BF" w:rsidRDefault="360475BF" w:rsidP="360475BF">
      <w:pPr>
        <w:spacing w:line="259" w:lineRule="auto"/>
        <w:jc w:val="both"/>
        <w:rPr>
          <w:b/>
          <w:bCs/>
        </w:rPr>
      </w:pPr>
    </w:p>
    <w:p w14:paraId="3AD38B4D" w14:textId="6FC09CE5" w:rsidR="226549E6" w:rsidRDefault="226549E6" w:rsidP="360475BF">
      <w:pPr>
        <w:jc w:val="both"/>
      </w:pPr>
      <w:r w:rsidRPr="360475BF">
        <w:rPr>
          <w:b/>
          <w:bCs/>
        </w:rPr>
        <w:t xml:space="preserve">Protocol: </w:t>
      </w:r>
      <w:r w:rsidRPr="360475BF">
        <w:t>add_relationship(node1, node2)</w:t>
      </w:r>
    </w:p>
    <w:p w14:paraId="13E185B1" w14:textId="4014C9E3" w:rsidR="226549E6" w:rsidRDefault="226549E6" w:rsidP="360475BF">
      <w:pPr>
        <w:jc w:val="both"/>
      </w:pPr>
      <w:r w:rsidRPr="360475BF">
        <w:rPr>
          <w:b/>
          <w:bCs/>
        </w:rPr>
        <w:t xml:space="preserve">Pre-condition: </w:t>
      </w:r>
      <w:r w:rsidRPr="360475BF">
        <w:t>Two nodes without an existing relationship must be selected</w:t>
      </w:r>
    </w:p>
    <w:p w14:paraId="652ABEA5" w14:textId="784B633E" w:rsidR="226549E6" w:rsidRDefault="226549E6" w:rsidP="360475BF">
      <w:pPr>
        <w:jc w:val="both"/>
        <w:rPr>
          <w:b/>
          <w:bCs/>
        </w:rPr>
      </w:pPr>
      <w:r w:rsidRPr="1201CF67">
        <w:rPr>
          <w:b/>
          <w:bCs/>
        </w:rPr>
        <w:t xml:space="preserve">Post-condition: </w:t>
      </w:r>
      <w:r>
        <w:t>A relationship between the two selected nodes will be created</w:t>
      </w:r>
      <w:r w:rsidR="1C24073E">
        <w:t>. Node 1 and Node2 must be Node objects.</w:t>
      </w:r>
    </w:p>
    <w:p w14:paraId="550281BB" w14:textId="19E6871A" w:rsidR="226549E6" w:rsidRDefault="226549E6" w:rsidP="360475BF">
      <w:pPr>
        <w:spacing w:line="259" w:lineRule="auto"/>
        <w:jc w:val="both"/>
        <w:rPr>
          <w:b/>
          <w:bCs/>
        </w:rPr>
      </w:pPr>
      <w:r w:rsidRPr="360475BF">
        <w:rPr>
          <w:b/>
          <w:bCs/>
        </w:rPr>
        <w:t xml:space="preserve">Description: </w:t>
      </w:r>
      <w:r w:rsidRPr="360475BF">
        <w:t xml:space="preserve"> This method adds a relationship between two nodes on the graph</w:t>
      </w:r>
    </w:p>
    <w:p w14:paraId="274B1D18" w14:textId="7DB8AEDD" w:rsidR="360475BF" w:rsidRDefault="360475BF" w:rsidP="360475BF">
      <w:pPr>
        <w:spacing w:line="259" w:lineRule="auto"/>
        <w:jc w:val="both"/>
        <w:rPr>
          <w:b/>
          <w:bCs/>
        </w:rPr>
      </w:pPr>
    </w:p>
    <w:p w14:paraId="233B27E1" w14:textId="23F2E2E7" w:rsidR="226549E6" w:rsidRDefault="226549E6" w:rsidP="360475BF">
      <w:pPr>
        <w:jc w:val="both"/>
      </w:pPr>
      <w:r w:rsidRPr="360475BF">
        <w:rPr>
          <w:b/>
          <w:bCs/>
        </w:rPr>
        <w:t xml:space="preserve">Protocol: </w:t>
      </w:r>
      <w:r w:rsidRPr="360475BF">
        <w:t>edit_relationship(relationship)</w:t>
      </w:r>
    </w:p>
    <w:p w14:paraId="45CB0A86" w14:textId="6304E56C" w:rsidR="226549E6" w:rsidRDefault="226549E6" w:rsidP="1201CF67">
      <w:pPr>
        <w:jc w:val="both"/>
        <w:rPr>
          <w:b/>
          <w:bCs/>
        </w:rPr>
      </w:pPr>
      <w:r w:rsidRPr="1201CF67">
        <w:rPr>
          <w:b/>
          <w:bCs/>
        </w:rPr>
        <w:t xml:space="preserve">Pre-condition: </w:t>
      </w:r>
      <w:r>
        <w:t>Relationship exists</w:t>
      </w:r>
      <w:r w:rsidR="0B2169CB">
        <w:t>. Relationship parameter must be a Relationship object.</w:t>
      </w:r>
    </w:p>
    <w:p w14:paraId="373F46A3" w14:textId="6B1EB24B" w:rsidR="226549E6" w:rsidRDefault="226549E6" w:rsidP="360475BF">
      <w:pPr>
        <w:jc w:val="both"/>
        <w:rPr>
          <w:b/>
          <w:bCs/>
        </w:rPr>
      </w:pPr>
      <w:r w:rsidRPr="360475BF">
        <w:rPr>
          <w:b/>
          <w:bCs/>
        </w:rPr>
        <w:t xml:space="preserve">Post-condition: </w:t>
      </w:r>
      <w:r w:rsidRPr="360475BF">
        <w:t>Return edited relationship.</w:t>
      </w:r>
    </w:p>
    <w:p w14:paraId="58CC9B04" w14:textId="03261060" w:rsidR="360475BF" w:rsidRDefault="226549E6" w:rsidP="1201CF67">
      <w:pPr>
        <w:spacing w:line="259" w:lineRule="auto"/>
        <w:jc w:val="both"/>
      </w:pPr>
      <w:r w:rsidRPr="1201CF67">
        <w:rPr>
          <w:b/>
          <w:bCs/>
        </w:rPr>
        <w:t xml:space="preserve">Description: </w:t>
      </w:r>
      <w:r>
        <w:t xml:space="preserve">This method </w:t>
      </w:r>
      <w:r w:rsidR="6372B645">
        <w:t xml:space="preserve">edits a </w:t>
      </w:r>
      <w:r>
        <w:t>relationship</w:t>
      </w:r>
      <w:r w:rsidR="3E7D5E72">
        <w:t xml:space="preserve"> object</w:t>
      </w:r>
      <w:r>
        <w:t xml:space="preserve">. </w:t>
      </w:r>
    </w:p>
    <w:p w14:paraId="63C88C1C" w14:textId="762833C7" w:rsidR="19285BA4" w:rsidRDefault="19285BA4" w:rsidP="360475BF">
      <w:pPr>
        <w:pStyle w:val="Heading2"/>
        <w:numPr>
          <w:ilvl w:val="1"/>
          <w:numId w:val="0"/>
        </w:numPr>
        <w:ind w:left="288"/>
      </w:pPr>
      <w:r w:rsidRPr="360475BF">
        <w:t>3.</w:t>
      </w:r>
      <w:r w:rsidR="40DA96B4" w:rsidRPr="360475BF">
        <w:t>5</w:t>
      </w:r>
      <w:r w:rsidRPr="360475BF">
        <w:t>. Class Description Icon</w:t>
      </w:r>
    </w:p>
    <w:p w14:paraId="1E0B805B" w14:textId="2202B322" w:rsidR="360475BF" w:rsidRDefault="360475BF" w:rsidP="360475BF"/>
    <w:tbl>
      <w:tblPr>
        <w:tblStyle w:val="TableGrid"/>
        <w:tblW w:w="0" w:type="auto"/>
        <w:tblLook w:val="06A0" w:firstRow="1" w:lastRow="0" w:firstColumn="1" w:lastColumn="0" w:noHBand="1" w:noVBand="1"/>
      </w:tblPr>
      <w:tblGrid>
        <w:gridCol w:w="4450"/>
        <w:gridCol w:w="4540"/>
      </w:tblGrid>
      <w:tr w:rsidR="360475BF" w14:paraId="4B6FD39C" w14:textId="77777777" w:rsidTr="360475BF">
        <w:tc>
          <w:tcPr>
            <w:tcW w:w="4500" w:type="dxa"/>
          </w:tcPr>
          <w:p w14:paraId="405AD49A" w14:textId="39A03BD6" w:rsidR="360475BF" w:rsidRDefault="360475BF" w:rsidP="360475BF">
            <w:pPr>
              <w:rPr>
                <w:sz w:val="22"/>
                <w:szCs w:val="22"/>
              </w:rPr>
            </w:pPr>
            <w:r w:rsidRPr="360475BF">
              <w:rPr>
                <w:b/>
                <w:bCs/>
                <w:sz w:val="22"/>
                <w:szCs w:val="22"/>
              </w:rPr>
              <w:t>Class Name</w:t>
            </w:r>
            <w:r w:rsidRPr="360475BF">
              <w:rPr>
                <w:sz w:val="22"/>
                <w:szCs w:val="22"/>
              </w:rPr>
              <w:t>: Icon</w:t>
            </w:r>
          </w:p>
        </w:tc>
        <w:tc>
          <w:tcPr>
            <w:tcW w:w="4595" w:type="dxa"/>
          </w:tcPr>
          <w:p w14:paraId="67EE5741" w14:textId="6A1F89D2" w:rsidR="360475BF" w:rsidRDefault="360475BF" w:rsidP="360475BF"/>
        </w:tc>
      </w:tr>
      <w:tr w:rsidR="360475BF" w14:paraId="48CFCFD3" w14:textId="77777777" w:rsidTr="360475BF">
        <w:tc>
          <w:tcPr>
            <w:tcW w:w="4500" w:type="dxa"/>
          </w:tcPr>
          <w:p w14:paraId="509284C8"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1758718E" w14:textId="7913BF2F" w:rsidR="360475BF" w:rsidRDefault="360475BF" w:rsidP="360475BF"/>
        </w:tc>
      </w:tr>
      <w:tr w:rsidR="360475BF" w14:paraId="1A061056" w14:textId="77777777" w:rsidTr="360475BF">
        <w:tc>
          <w:tcPr>
            <w:tcW w:w="4500" w:type="dxa"/>
          </w:tcPr>
          <w:p w14:paraId="3FA23818"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5E3CA69E" w14:textId="6E9C17A3" w:rsidR="360475BF" w:rsidRDefault="360475BF" w:rsidP="360475BF"/>
        </w:tc>
      </w:tr>
      <w:tr w:rsidR="360475BF" w14:paraId="44B90CED" w14:textId="77777777" w:rsidTr="360475BF">
        <w:tc>
          <w:tcPr>
            <w:tcW w:w="4500" w:type="dxa"/>
          </w:tcPr>
          <w:p w14:paraId="06D3C890" w14:textId="1B956923" w:rsidR="360475BF" w:rsidRDefault="360475BF" w:rsidP="360475BF">
            <w:pPr>
              <w:rPr>
                <w:b/>
                <w:bCs/>
                <w:sz w:val="22"/>
                <w:szCs w:val="22"/>
              </w:rPr>
            </w:pPr>
            <w:r w:rsidRPr="360475BF">
              <w:rPr>
                <w:b/>
                <w:bCs/>
                <w:sz w:val="22"/>
                <w:szCs w:val="22"/>
              </w:rPr>
              <w:t>Private Responsibilities</w:t>
            </w:r>
          </w:p>
          <w:p w14:paraId="6D458225" w14:textId="43F8972C" w:rsidR="360475BF" w:rsidRDefault="360475BF" w:rsidP="00DB04F4">
            <w:pPr>
              <w:pStyle w:val="ListParagraph"/>
              <w:numPr>
                <w:ilvl w:val="0"/>
                <w:numId w:val="21"/>
              </w:numPr>
              <w:rPr>
                <w:sz w:val="22"/>
                <w:szCs w:val="22"/>
              </w:rPr>
            </w:pPr>
            <w:r w:rsidRPr="360475BF">
              <w:rPr>
                <w:sz w:val="22"/>
                <w:szCs w:val="22"/>
              </w:rPr>
              <w:t>Know path to icon image</w:t>
            </w:r>
          </w:p>
        </w:tc>
        <w:tc>
          <w:tcPr>
            <w:tcW w:w="4595" w:type="dxa"/>
          </w:tcPr>
          <w:p w14:paraId="0A036E3A" w14:textId="28DB72DC" w:rsidR="360475BF" w:rsidRDefault="360475BF" w:rsidP="360475BF"/>
        </w:tc>
      </w:tr>
      <w:tr w:rsidR="360475BF" w14:paraId="6DE67D3B" w14:textId="77777777" w:rsidTr="360475BF">
        <w:tc>
          <w:tcPr>
            <w:tcW w:w="4500" w:type="dxa"/>
          </w:tcPr>
          <w:p w14:paraId="7E84D845" w14:textId="1D40B580" w:rsidR="360475BF" w:rsidRDefault="360475BF" w:rsidP="360475BF">
            <w:pPr>
              <w:rPr>
                <w:sz w:val="22"/>
                <w:szCs w:val="22"/>
              </w:rPr>
            </w:pPr>
            <w:r w:rsidRPr="360475BF">
              <w:rPr>
                <w:b/>
                <w:bCs/>
                <w:sz w:val="22"/>
                <w:szCs w:val="22"/>
              </w:rPr>
              <w:t>Contract 12:</w:t>
            </w:r>
            <w:r w:rsidRPr="360475BF">
              <w:rPr>
                <w:sz w:val="22"/>
                <w:szCs w:val="22"/>
              </w:rPr>
              <w:t xml:space="preserve"> Get icon image</w:t>
            </w:r>
          </w:p>
        </w:tc>
        <w:tc>
          <w:tcPr>
            <w:tcW w:w="4595" w:type="dxa"/>
          </w:tcPr>
          <w:p w14:paraId="626EA917" w14:textId="4242F8FE" w:rsidR="360475BF" w:rsidRDefault="360475BF" w:rsidP="360475BF"/>
        </w:tc>
      </w:tr>
      <w:tr w:rsidR="360475BF" w14:paraId="6D660788" w14:textId="77777777" w:rsidTr="360475BF">
        <w:tc>
          <w:tcPr>
            <w:tcW w:w="4500" w:type="dxa"/>
          </w:tcPr>
          <w:p w14:paraId="1E058475" w14:textId="242C493E" w:rsidR="360475BF" w:rsidRDefault="360475BF" w:rsidP="360475BF">
            <w:pPr>
              <w:rPr>
                <w:b/>
                <w:bCs/>
                <w:sz w:val="22"/>
                <w:szCs w:val="22"/>
              </w:rPr>
            </w:pPr>
            <w:r w:rsidRPr="360475BF">
              <w:rPr>
                <w:b/>
                <w:bCs/>
                <w:sz w:val="22"/>
                <w:szCs w:val="22"/>
              </w:rPr>
              <w:t>Responsibilities</w:t>
            </w:r>
          </w:p>
        </w:tc>
        <w:tc>
          <w:tcPr>
            <w:tcW w:w="4595" w:type="dxa"/>
          </w:tcPr>
          <w:p w14:paraId="4497487D" w14:textId="4B08E4AD" w:rsidR="360475BF" w:rsidRDefault="360475BF" w:rsidP="360475BF">
            <w:pPr>
              <w:rPr>
                <w:b/>
                <w:bCs/>
                <w:sz w:val="22"/>
                <w:szCs w:val="22"/>
              </w:rPr>
            </w:pPr>
            <w:r w:rsidRPr="360475BF">
              <w:rPr>
                <w:b/>
                <w:bCs/>
                <w:sz w:val="22"/>
                <w:szCs w:val="22"/>
              </w:rPr>
              <w:t>Collaborations</w:t>
            </w:r>
          </w:p>
        </w:tc>
      </w:tr>
      <w:tr w:rsidR="360475BF" w14:paraId="03293516" w14:textId="77777777" w:rsidTr="360475BF">
        <w:tc>
          <w:tcPr>
            <w:tcW w:w="4500" w:type="dxa"/>
          </w:tcPr>
          <w:p w14:paraId="22142CE2" w14:textId="10524FDD" w:rsidR="360475BF" w:rsidRDefault="360475BF" w:rsidP="00DB04F4">
            <w:pPr>
              <w:pStyle w:val="ListParagraph"/>
              <w:numPr>
                <w:ilvl w:val="0"/>
                <w:numId w:val="20"/>
              </w:numPr>
              <w:rPr>
                <w:sz w:val="22"/>
                <w:szCs w:val="22"/>
              </w:rPr>
            </w:pPr>
            <w:r w:rsidRPr="360475BF">
              <w:rPr>
                <w:sz w:val="22"/>
                <w:szCs w:val="22"/>
              </w:rPr>
              <w:t>Assign icon for individual node</w:t>
            </w:r>
          </w:p>
        </w:tc>
        <w:tc>
          <w:tcPr>
            <w:tcW w:w="4595" w:type="dxa"/>
          </w:tcPr>
          <w:p w14:paraId="1D2FB00E" w14:textId="56464C1B" w:rsidR="360475BF" w:rsidRDefault="360475BF" w:rsidP="360475BF">
            <w:pPr>
              <w:rPr>
                <w:sz w:val="22"/>
                <w:szCs w:val="22"/>
              </w:rPr>
            </w:pPr>
          </w:p>
        </w:tc>
      </w:tr>
    </w:tbl>
    <w:p w14:paraId="40DD42EB" w14:textId="7AF4D552" w:rsidR="19285BA4" w:rsidRDefault="19285BA4" w:rsidP="360475BF">
      <w:pPr>
        <w:pStyle w:val="Heading3"/>
        <w:numPr>
          <w:ilvl w:val="2"/>
          <w:numId w:val="0"/>
        </w:numPr>
        <w:ind w:left="720"/>
      </w:pPr>
      <w:r w:rsidRPr="360475BF">
        <w:t>3.</w:t>
      </w:r>
      <w:r w:rsidR="48DE2D07" w:rsidRPr="360475BF">
        <w:t>5</w:t>
      </w:r>
      <w:r w:rsidRPr="360475BF">
        <w:t>.1 Contract: Get Icon Image</w:t>
      </w:r>
    </w:p>
    <w:p w14:paraId="67DC8CFA" w14:textId="739D3E89" w:rsidR="19285BA4" w:rsidRDefault="19285BA4" w:rsidP="360475BF">
      <w:pPr>
        <w:jc w:val="both"/>
      </w:pPr>
      <w:r w:rsidRPr="360475BF">
        <w:rPr>
          <w:b/>
          <w:bCs/>
        </w:rPr>
        <w:t xml:space="preserve">Protocol: </w:t>
      </w:r>
      <w:r w:rsidRPr="360475BF">
        <w:t>get_icon_path()</w:t>
      </w:r>
    </w:p>
    <w:p w14:paraId="18E11397" w14:textId="6BDB01B7" w:rsidR="19285BA4" w:rsidRDefault="19285BA4" w:rsidP="360475BF">
      <w:pPr>
        <w:jc w:val="both"/>
        <w:rPr>
          <w:b/>
          <w:bCs/>
        </w:rPr>
      </w:pPr>
      <w:r w:rsidRPr="360475BF">
        <w:rPr>
          <w:b/>
          <w:bCs/>
        </w:rPr>
        <w:t xml:space="preserve">Pre-condition: </w:t>
      </w:r>
      <w:r w:rsidRPr="360475BF">
        <w:t>A pathname to the given icon must exist.</w:t>
      </w:r>
      <w:r w:rsidRPr="360475BF">
        <w:rPr>
          <w:b/>
          <w:bCs/>
        </w:rPr>
        <w:t xml:space="preserve"> </w:t>
      </w:r>
    </w:p>
    <w:p w14:paraId="510C5B6A" w14:textId="28BBF3B4" w:rsidR="19285BA4" w:rsidRDefault="19285BA4" w:rsidP="360475BF">
      <w:pPr>
        <w:jc w:val="both"/>
        <w:rPr>
          <w:b/>
          <w:bCs/>
        </w:rPr>
      </w:pPr>
      <w:r w:rsidRPr="360475BF">
        <w:rPr>
          <w:b/>
          <w:bCs/>
        </w:rPr>
        <w:t xml:space="preserve">Post-condition: </w:t>
      </w:r>
      <w:r w:rsidRPr="360475BF">
        <w:t xml:space="preserve">Returns a pathname to a given icon. </w:t>
      </w:r>
    </w:p>
    <w:p w14:paraId="15F47AE4" w14:textId="6ABAC21E" w:rsidR="19285BA4" w:rsidRDefault="19285BA4" w:rsidP="360475BF">
      <w:pPr>
        <w:jc w:val="both"/>
      </w:pPr>
      <w:r w:rsidRPr="1201CF67">
        <w:rPr>
          <w:b/>
          <w:bCs/>
        </w:rPr>
        <w:t xml:space="preserve">Description: </w:t>
      </w:r>
      <w:r>
        <w:t xml:space="preserve"> This method will return the path to an icon image.</w:t>
      </w:r>
    </w:p>
    <w:p w14:paraId="6EED3818" w14:textId="09CFD94A" w:rsidR="1201CF67" w:rsidRDefault="1201CF67" w:rsidP="1201CF67">
      <w:pPr>
        <w:jc w:val="both"/>
      </w:pPr>
    </w:p>
    <w:p w14:paraId="7E13E7DE" w14:textId="544CBD3A" w:rsidR="5ECF6CE9" w:rsidRDefault="5ECF6CE9" w:rsidP="1201CF67">
      <w:pPr>
        <w:jc w:val="both"/>
      </w:pPr>
      <w:r w:rsidRPr="1201CF67">
        <w:rPr>
          <w:b/>
          <w:bCs/>
        </w:rPr>
        <w:t xml:space="preserve">Protocol: </w:t>
      </w:r>
      <w:r>
        <w:t>change_icon(node)</w:t>
      </w:r>
    </w:p>
    <w:p w14:paraId="3FED2FCB" w14:textId="53003300" w:rsidR="5ECF6CE9" w:rsidRDefault="5ECF6CE9" w:rsidP="1201CF67">
      <w:pPr>
        <w:jc w:val="both"/>
      </w:pPr>
      <w:r w:rsidRPr="1201CF67">
        <w:rPr>
          <w:b/>
          <w:bCs/>
        </w:rPr>
        <w:t xml:space="preserve">Pre-condition: </w:t>
      </w:r>
      <w:r>
        <w:t>Node exists</w:t>
      </w:r>
      <w:r w:rsidR="30C42B82">
        <w:t>. Node must be a Node object</w:t>
      </w:r>
    </w:p>
    <w:p w14:paraId="279AADDC" w14:textId="6C979FD2" w:rsidR="5ECF6CE9" w:rsidRDefault="5ECF6CE9" w:rsidP="1201CF67">
      <w:pPr>
        <w:jc w:val="both"/>
        <w:rPr>
          <w:b/>
          <w:bCs/>
        </w:rPr>
      </w:pPr>
      <w:r w:rsidRPr="1201CF67">
        <w:rPr>
          <w:b/>
          <w:bCs/>
        </w:rPr>
        <w:t xml:space="preserve">Post-condition: </w:t>
      </w:r>
      <w:r>
        <w:t>Node icon is replaced by selected icon</w:t>
      </w:r>
    </w:p>
    <w:p w14:paraId="7F60533A" w14:textId="0D9F5F50" w:rsidR="5ECF6CE9" w:rsidRDefault="5ECF6CE9" w:rsidP="1201CF67">
      <w:pPr>
        <w:spacing w:line="259" w:lineRule="auto"/>
        <w:jc w:val="both"/>
      </w:pPr>
      <w:r w:rsidRPr="1201CF67">
        <w:rPr>
          <w:b/>
          <w:bCs/>
        </w:rPr>
        <w:t xml:space="preserve">Description: </w:t>
      </w:r>
      <w:r>
        <w:t>This method changes the icon of a selected node</w:t>
      </w:r>
    </w:p>
    <w:p w14:paraId="65D69C97" w14:textId="4E8F7F7B" w:rsidR="1201CF67" w:rsidRDefault="1201CF67" w:rsidP="1201CF67">
      <w:pPr>
        <w:spacing w:line="259" w:lineRule="auto"/>
        <w:jc w:val="both"/>
        <w:rPr>
          <w:b/>
          <w:bCs/>
        </w:rPr>
      </w:pPr>
    </w:p>
    <w:p w14:paraId="3C354C56" w14:textId="278EE7A3" w:rsidR="5ECF6CE9" w:rsidRDefault="5ECF6CE9" w:rsidP="1201CF67">
      <w:pPr>
        <w:jc w:val="both"/>
      </w:pPr>
      <w:r w:rsidRPr="1201CF67">
        <w:rPr>
          <w:b/>
          <w:bCs/>
        </w:rPr>
        <w:t xml:space="preserve">Protocol: </w:t>
      </w:r>
      <w:r>
        <w:t>add_icon(icon)</w:t>
      </w:r>
    </w:p>
    <w:p w14:paraId="2AF39F5F" w14:textId="43CF6E61" w:rsidR="5ECF6CE9" w:rsidRDefault="5ECF6CE9" w:rsidP="1201CF67">
      <w:pPr>
        <w:jc w:val="both"/>
      </w:pPr>
      <w:r w:rsidRPr="1201CF67">
        <w:rPr>
          <w:b/>
          <w:bCs/>
        </w:rPr>
        <w:t xml:space="preserve">Pre-condition: </w:t>
      </w:r>
      <w:r>
        <w:t>Node must not have an icon.</w:t>
      </w:r>
      <w:r w:rsidR="755FF013">
        <w:t xml:space="preserve"> Icon must be an Icon object</w:t>
      </w:r>
    </w:p>
    <w:p w14:paraId="79EF008F" w14:textId="2FA1CF40" w:rsidR="5ECF6CE9" w:rsidRDefault="5ECF6CE9" w:rsidP="1201CF67">
      <w:pPr>
        <w:jc w:val="both"/>
      </w:pPr>
      <w:r w:rsidRPr="1201CF67">
        <w:rPr>
          <w:b/>
          <w:bCs/>
        </w:rPr>
        <w:t xml:space="preserve">Post-condition: </w:t>
      </w:r>
      <w:r>
        <w:t>Icon is added to a selected node.</w:t>
      </w:r>
    </w:p>
    <w:p w14:paraId="678234DB" w14:textId="05B639E9" w:rsidR="5ECF6CE9" w:rsidRDefault="5ECF6CE9" w:rsidP="1201CF67">
      <w:pPr>
        <w:spacing w:line="259" w:lineRule="auto"/>
        <w:jc w:val="both"/>
      </w:pPr>
      <w:r w:rsidRPr="1201CF67">
        <w:rPr>
          <w:b/>
          <w:bCs/>
        </w:rPr>
        <w:t xml:space="preserve">Description: </w:t>
      </w:r>
      <w:r>
        <w:t xml:space="preserve">This method adds an icon to a selected node. </w:t>
      </w:r>
    </w:p>
    <w:p w14:paraId="7FC7BA81" w14:textId="31A1798E" w:rsidR="1201CF67" w:rsidRDefault="1201CF67" w:rsidP="1201CF67">
      <w:pPr>
        <w:spacing w:line="259" w:lineRule="auto"/>
        <w:jc w:val="both"/>
        <w:rPr>
          <w:b/>
          <w:bCs/>
        </w:rPr>
      </w:pPr>
    </w:p>
    <w:p w14:paraId="1A5B6533" w14:textId="6CE54A7C" w:rsidR="5ECF6CE9" w:rsidRDefault="5ECF6CE9" w:rsidP="1201CF67">
      <w:pPr>
        <w:jc w:val="both"/>
      </w:pPr>
      <w:r w:rsidRPr="1201CF67">
        <w:rPr>
          <w:b/>
          <w:bCs/>
        </w:rPr>
        <w:t xml:space="preserve">Protocol: </w:t>
      </w:r>
      <w:r>
        <w:t>delete_icon(icon)</w:t>
      </w:r>
    </w:p>
    <w:p w14:paraId="1EBD8904" w14:textId="0B66B1A9" w:rsidR="5ECF6CE9" w:rsidRDefault="5ECF6CE9" w:rsidP="1201CF67">
      <w:pPr>
        <w:jc w:val="both"/>
        <w:rPr>
          <w:b/>
          <w:bCs/>
        </w:rPr>
      </w:pPr>
      <w:r w:rsidRPr="1201CF67">
        <w:rPr>
          <w:b/>
          <w:bCs/>
        </w:rPr>
        <w:t xml:space="preserve">Pre-condition: </w:t>
      </w:r>
      <w:r>
        <w:t>Node must exist.</w:t>
      </w:r>
      <w:r w:rsidR="6133BF21">
        <w:t xml:space="preserve"> Icon must be an Icon object</w:t>
      </w:r>
    </w:p>
    <w:p w14:paraId="7F61ACD2" w14:textId="737F732C" w:rsidR="5ECF6CE9" w:rsidRDefault="5ECF6CE9" w:rsidP="1201CF67">
      <w:pPr>
        <w:jc w:val="both"/>
        <w:rPr>
          <w:b/>
          <w:bCs/>
        </w:rPr>
      </w:pPr>
      <w:r w:rsidRPr="1201CF67">
        <w:rPr>
          <w:b/>
          <w:bCs/>
        </w:rPr>
        <w:t xml:space="preserve">Post-condition: </w:t>
      </w:r>
      <w:r>
        <w:t>Node icon will be removed from graph.</w:t>
      </w:r>
    </w:p>
    <w:p w14:paraId="0725A219" w14:textId="0E083BDA" w:rsidR="5ECF6CE9" w:rsidRDefault="5ECF6CE9" w:rsidP="1201CF67">
      <w:pPr>
        <w:spacing w:line="259" w:lineRule="auto"/>
        <w:jc w:val="both"/>
      </w:pPr>
      <w:r w:rsidRPr="1201CF67">
        <w:rPr>
          <w:b/>
          <w:bCs/>
        </w:rPr>
        <w:t xml:space="preserve">Description: </w:t>
      </w:r>
      <w:r>
        <w:t>This method removes an icon from a selected node.</w:t>
      </w:r>
    </w:p>
    <w:p w14:paraId="3A85E541" w14:textId="694F6B06" w:rsidR="1201CF67" w:rsidRDefault="1201CF67" w:rsidP="1201CF67">
      <w:pPr>
        <w:jc w:val="both"/>
      </w:pPr>
    </w:p>
    <w:p w14:paraId="0C6C165F" w14:textId="777B1B43" w:rsidR="360475BF" w:rsidRDefault="360475BF" w:rsidP="360475BF">
      <w:pPr>
        <w:jc w:val="both"/>
      </w:pPr>
    </w:p>
    <w:p w14:paraId="7F3F3CD7" w14:textId="78C7D6D8" w:rsidR="19285BA4" w:rsidRDefault="19285BA4" w:rsidP="360475BF">
      <w:pPr>
        <w:pStyle w:val="Heading2"/>
        <w:numPr>
          <w:ilvl w:val="1"/>
          <w:numId w:val="0"/>
        </w:numPr>
        <w:ind w:left="288"/>
      </w:pPr>
      <w:r w:rsidRPr="360475BF">
        <w:lastRenderedPageBreak/>
        <w:t>3.</w:t>
      </w:r>
      <w:r w:rsidR="2DB20504" w:rsidRPr="360475BF">
        <w:t>6</w:t>
      </w:r>
      <w:r w:rsidRPr="360475BF">
        <w:t>. Class Description Relationship</w:t>
      </w:r>
    </w:p>
    <w:tbl>
      <w:tblPr>
        <w:tblStyle w:val="TableGrid"/>
        <w:tblW w:w="0" w:type="auto"/>
        <w:tblLook w:val="06A0" w:firstRow="1" w:lastRow="0" w:firstColumn="1" w:lastColumn="0" w:noHBand="1" w:noVBand="1"/>
      </w:tblPr>
      <w:tblGrid>
        <w:gridCol w:w="4451"/>
        <w:gridCol w:w="4539"/>
      </w:tblGrid>
      <w:tr w:rsidR="360475BF" w14:paraId="1E783D6B" w14:textId="77777777" w:rsidTr="360475BF">
        <w:tc>
          <w:tcPr>
            <w:tcW w:w="4500" w:type="dxa"/>
          </w:tcPr>
          <w:p w14:paraId="20757D6C" w14:textId="17C53EAA" w:rsidR="360475BF" w:rsidRDefault="360475BF" w:rsidP="360475BF">
            <w:pPr>
              <w:rPr>
                <w:sz w:val="22"/>
                <w:szCs w:val="22"/>
              </w:rPr>
            </w:pPr>
            <w:r w:rsidRPr="360475BF">
              <w:rPr>
                <w:b/>
                <w:bCs/>
                <w:sz w:val="22"/>
                <w:szCs w:val="22"/>
              </w:rPr>
              <w:t>Class Name</w:t>
            </w:r>
            <w:r w:rsidRPr="360475BF">
              <w:rPr>
                <w:sz w:val="22"/>
                <w:szCs w:val="22"/>
              </w:rPr>
              <w:t>: Relationship</w:t>
            </w:r>
          </w:p>
        </w:tc>
        <w:tc>
          <w:tcPr>
            <w:tcW w:w="4595" w:type="dxa"/>
          </w:tcPr>
          <w:p w14:paraId="7C8F9A14" w14:textId="6A1F89D2" w:rsidR="360475BF" w:rsidRDefault="360475BF" w:rsidP="360475BF"/>
        </w:tc>
      </w:tr>
      <w:tr w:rsidR="360475BF" w14:paraId="2055C3E8" w14:textId="77777777" w:rsidTr="360475BF">
        <w:tc>
          <w:tcPr>
            <w:tcW w:w="4500" w:type="dxa"/>
          </w:tcPr>
          <w:p w14:paraId="78D4A8FF"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2CB879ED" w14:textId="7913BF2F" w:rsidR="360475BF" w:rsidRDefault="360475BF" w:rsidP="360475BF"/>
        </w:tc>
      </w:tr>
      <w:tr w:rsidR="360475BF" w14:paraId="2DB76EA5" w14:textId="77777777" w:rsidTr="360475BF">
        <w:tc>
          <w:tcPr>
            <w:tcW w:w="4500" w:type="dxa"/>
          </w:tcPr>
          <w:p w14:paraId="2F7387AC"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2AB6E92D" w14:textId="6E9C17A3" w:rsidR="360475BF" w:rsidRDefault="360475BF" w:rsidP="360475BF"/>
        </w:tc>
      </w:tr>
      <w:tr w:rsidR="360475BF" w14:paraId="67E6C9F8" w14:textId="77777777" w:rsidTr="360475BF">
        <w:tc>
          <w:tcPr>
            <w:tcW w:w="4500" w:type="dxa"/>
          </w:tcPr>
          <w:p w14:paraId="1CC2C5F8" w14:textId="2AB4C3B3" w:rsidR="360475BF" w:rsidRDefault="360475BF" w:rsidP="360475BF">
            <w:pPr>
              <w:rPr>
                <w:b/>
                <w:bCs/>
                <w:sz w:val="22"/>
                <w:szCs w:val="22"/>
              </w:rPr>
            </w:pPr>
            <w:r w:rsidRPr="360475BF">
              <w:rPr>
                <w:b/>
                <w:bCs/>
                <w:sz w:val="22"/>
                <w:szCs w:val="22"/>
              </w:rPr>
              <w:t xml:space="preserve">Private Responsibilities: </w:t>
            </w:r>
            <w:r w:rsidRPr="360475BF">
              <w:rPr>
                <w:sz w:val="22"/>
                <w:szCs w:val="22"/>
              </w:rPr>
              <w:t>None</w:t>
            </w:r>
          </w:p>
        </w:tc>
        <w:tc>
          <w:tcPr>
            <w:tcW w:w="4595" w:type="dxa"/>
          </w:tcPr>
          <w:p w14:paraId="1A88D66F" w14:textId="28DB72DC" w:rsidR="360475BF" w:rsidRDefault="360475BF" w:rsidP="360475BF"/>
        </w:tc>
      </w:tr>
      <w:tr w:rsidR="360475BF" w14:paraId="31675111" w14:textId="77777777" w:rsidTr="360475BF">
        <w:tc>
          <w:tcPr>
            <w:tcW w:w="4500" w:type="dxa"/>
          </w:tcPr>
          <w:p w14:paraId="14D6B860" w14:textId="305CDEC7" w:rsidR="360475BF" w:rsidRDefault="360475BF" w:rsidP="360475BF">
            <w:pPr>
              <w:rPr>
                <w:sz w:val="22"/>
                <w:szCs w:val="22"/>
              </w:rPr>
            </w:pPr>
            <w:r w:rsidRPr="360475BF">
              <w:rPr>
                <w:b/>
                <w:bCs/>
                <w:sz w:val="22"/>
                <w:szCs w:val="22"/>
              </w:rPr>
              <w:t>Contract 13:</w:t>
            </w:r>
            <w:r w:rsidRPr="360475BF">
              <w:rPr>
                <w:sz w:val="22"/>
                <w:szCs w:val="22"/>
              </w:rPr>
              <w:t xml:space="preserve"> Get Relationship contents</w:t>
            </w:r>
          </w:p>
        </w:tc>
        <w:tc>
          <w:tcPr>
            <w:tcW w:w="4595" w:type="dxa"/>
          </w:tcPr>
          <w:p w14:paraId="03A8E42D" w14:textId="4242F8FE" w:rsidR="360475BF" w:rsidRDefault="360475BF" w:rsidP="360475BF"/>
        </w:tc>
      </w:tr>
      <w:tr w:rsidR="360475BF" w14:paraId="5B97A205" w14:textId="77777777" w:rsidTr="360475BF">
        <w:tc>
          <w:tcPr>
            <w:tcW w:w="4500" w:type="dxa"/>
          </w:tcPr>
          <w:p w14:paraId="586EE84E" w14:textId="242C493E" w:rsidR="360475BF" w:rsidRDefault="360475BF" w:rsidP="360475BF">
            <w:pPr>
              <w:rPr>
                <w:b/>
                <w:bCs/>
                <w:sz w:val="22"/>
                <w:szCs w:val="22"/>
              </w:rPr>
            </w:pPr>
            <w:r w:rsidRPr="360475BF">
              <w:rPr>
                <w:b/>
                <w:bCs/>
                <w:sz w:val="22"/>
                <w:szCs w:val="22"/>
              </w:rPr>
              <w:t>Responsibilities</w:t>
            </w:r>
          </w:p>
        </w:tc>
        <w:tc>
          <w:tcPr>
            <w:tcW w:w="4595" w:type="dxa"/>
          </w:tcPr>
          <w:p w14:paraId="33CEAEFC" w14:textId="4B08E4AD" w:rsidR="360475BF" w:rsidRDefault="360475BF" w:rsidP="360475BF">
            <w:pPr>
              <w:rPr>
                <w:b/>
                <w:bCs/>
                <w:sz w:val="22"/>
                <w:szCs w:val="22"/>
              </w:rPr>
            </w:pPr>
            <w:r w:rsidRPr="360475BF">
              <w:rPr>
                <w:b/>
                <w:bCs/>
                <w:sz w:val="22"/>
                <w:szCs w:val="22"/>
              </w:rPr>
              <w:t>Collaborations</w:t>
            </w:r>
          </w:p>
        </w:tc>
      </w:tr>
      <w:tr w:rsidR="360475BF" w14:paraId="5A922627" w14:textId="77777777" w:rsidTr="360475BF">
        <w:tc>
          <w:tcPr>
            <w:tcW w:w="4500" w:type="dxa"/>
          </w:tcPr>
          <w:p w14:paraId="50BB79D7" w14:textId="708D83D3" w:rsidR="360475BF" w:rsidRDefault="360475BF" w:rsidP="00DB04F4">
            <w:pPr>
              <w:pStyle w:val="ListParagraph"/>
              <w:numPr>
                <w:ilvl w:val="0"/>
                <w:numId w:val="3"/>
              </w:numPr>
              <w:rPr>
                <w:sz w:val="22"/>
                <w:szCs w:val="22"/>
              </w:rPr>
            </w:pPr>
            <w:r w:rsidRPr="360475BF">
              <w:rPr>
                <w:sz w:val="22"/>
                <w:szCs w:val="22"/>
              </w:rPr>
              <w:t>Know source node</w:t>
            </w:r>
          </w:p>
          <w:p w14:paraId="676E7FD4" w14:textId="708D83D3" w:rsidR="360475BF" w:rsidRDefault="360475BF" w:rsidP="00DB04F4">
            <w:pPr>
              <w:pStyle w:val="ListParagraph"/>
              <w:numPr>
                <w:ilvl w:val="0"/>
                <w:numId w:val="3"/>
              </w:numPr>
              <w:rPr>
                <w:sz w:val="22"/>
                <w:szCs w:val="22"/>
              </w:rPr>
            </w:pPr>
            <w:r w:rsidRPr="360475BF">
              <w:rPr>
                <w:sz w:val="22"/>
                <w:szCs w:val="22"/>
              </w:rPr>
              <w:t>Know destination node</w:t>
            </w:r>
          </w:p>
          <w:p w14:paraId="4C2ED971" w14:textId="708D83D3" w:rsidR="360475BF" w:rsidRDefault="360475BF" w:rsidP="00DB04F4">
            <w:pPr>
              <w:pStyle w:val="ListParagraph"/>
              <w:numPr>
                <w:ilvl w:val="0"/>
                <w:numId w:val="3"/>
              </w:numPr>
              <w:rPr>
                <w:sz w:val="22"/>
                <w:szCs w:val="22"/>
              </w:rPr>
            </w:pPr>
            <w:r w:rsidRPr="360475BF">
              <w:rPr>
                <w:sz w:val="22"/>
                <w:szCs w:val="22"/>
              </w:rPr>
              <w:t>Know label</w:t>
            </w:r>
          </w:p>
          <w:p w14:paraId="51FA4CA0" w14:textId="4D0E7360" w:rsidR="360475BF" w:rsidRDefault="360475BF" w:rsidP="00DB04F4">
            <w:pPr>
              <w:pStyle w:val="ListParagraph"/>
              <w:numPr>
                <w:ilvl w:val="0"/>
                <w:numId w:val="3"/>
              </w:numPr>
              <w:rPr>
                <w:sz w:val="22"/>
                <w:szCs w:val="22"/>
              </w:rPr>
            </w:pPr>
            <w:r w:rsidRPr="360475BF">
              <w:rPr>
                <w:sz w:val="22"/>
                <w:szCs w:val="22"/>
              </w:rPr>
              <w:t>Know description</w:t>
            </w:r>
          </w:p>
        </w:tc>
        <w:tc>
          <w:tcPr>
            <w:tcW w:w="4595" w:type="dxa"/>
          </w:tcPr>
          <w:p w14:paraId="262B77FB" w14:textId="734DDEAB" w:rsidR="360475BF" w:rsidRDefault="360475BF" w:rsidP="360475BF">
            <w:pPr>
              <w:rPr>
                <w:sz w:val="22"/>
                <w:szCs w:val="22"/>
              </w:rPr>
            </w:pPr>
            <w:r w:rsidRPr="360475BF">
              <w:rPr>
                <w:sz w:val="22"/>
                <w:szCs w:val="22"/>
              </w:rPr>
              <w:t>Node (4)</w:t>
            </w:r>
          </w:p>
        </w:tc>
      </w:tr>
      <w:tr w:rsidR="360475BF" w14:paraId="3F778E09" w14:textId="77777777" w:rsidTr="360475BF">
        <w:tc>
          <w:tcPr>
            <w:tcW w:w="4500" w:type="dxa"/>
          </w:tcPr>
          <w:p w14:paraId="67B58176" w14:textId="5CF4F0DE" w:rsidR="360475BF" w:rsidRDefault="360475BF" w:rsidP="360475BF">
            <w:pPr>
              <w:pStyle w:val="ListParagraph"/>
              <w:ind w:left="0"/>
              <w:rPr>
                <w:sz w:val="22"/>
                <w:szCs w:val="22"/>
              </w:rPr>
            </w:pPr>
            <w:r w:rsidRPr="360475BF">
              <w:rPr>
                <w:b/>
                <w:bCs/>
                <w:sz w:val="22"/>
                <w:szCs w:val="22"/>
              </w:rPr>
              <w:t>Contract 14:</w:t>
            </w:r>
            <w:r w:rsidRPr="360475BF">
              <w:rPr>
                <w:sz w:val="22"/>
                <w:szCs w:val="22"/>
              </w:rPr>
              <w:t xml:space="preserve"> Set Relationship Contents</w:t>
            </w:r>
          </w:p>
        </w:tc>
        <w:tc>
          <w:tcPr>
            <w:tcW w:w="4595" w:type="dxa"/>
          </w:tcPr>
          <w:p w14:paraId="3C531D11" w14:textId="11D2F6A5" w:rsidR="360475BF" w:rsidRDefault="360475BF" w:rsidP="360475BF">
            <w:pPr>
              <w:rPr>
                <w:b/>
                <w:bCs/>
                <w:sz w:val="22"/>
                <w:szCs w:val="22"/>
              </w:rPr>
            </w:pPr>
            <w:r w:rsidRPr="360475BF">
              <w:rPr>
                <w:b/>
                <w:bCs/>
                <w:sz w:val="22"/>
                <w:szCs w:val="22"/>
              </w:rPr>
              <w:t>Collaborations</w:t>
            </w:r>
          </w:p>
        </w:tc>
      </w:tr>
      <w:tr w:rsidR="360475BF" w14:paraId="5ED04C08" w14:textId="77777777" w:rsidTr="360475BF">
        <w:tc>
          <w:tcPr>
            <w:tcW w:w="4500" w:type="dxa"/>
          </w:tcPr>
          <w:p w14:paraId="6E98144C" w14:textId="7C3107C6" w:rsidR="360475BF" w:rsidRDefault="360475BF" w:rsidP="00DB04F4">
            <w:pPr>
              <w:pStyle w:val="ListParagraph"/>
              <w:numPr>
                <w:ilvl w:val="0"/>
                <w:numId w:val="2"/>
              </w:numPr>
              <w:rPr>
                <w:sz w:val="22"/>
                <w:szCs w:val="22"/>
              </w:rPr>
            </w:pPr>
            <w:r w:rsidRPr="360475BF">
              <w:rPr>
                <w:sz w:val="22"/>
                <w:szCs w:val="22"/>
              </w:rPr>
              <w:t>Set source node</w:t>
            </w:r>
          </w:p>
          <w:p w14:paraId="36D9E14D" w14:textId="372886AC" w:rsidR="360475BF" w:rsidRDefault="360475BF" w:rsidP="00DB04F4">
            <w:pPr>
              <w:pStyle w:val="ListParagraph"/>
              <w:numPr>
                <w:ilvl w:val="0"/>
                <w:numId w:val="2"/>
              </w:numPr>
              <w:rPr>
                <w:sz w:val="22"/>
                <w:szCs w:val="22"/>
              </w:rPr>
            </w:pPr>
            <w:r w:rsidRPr="360475BF">
              <w:rPr>
                <w:sz w:val="22"/>
                <w:szCs w:val="22"/>
              </w:rPr>
              <w:t>Set destination node</w:t>
            </w:r>
          </w:p>
          <w:p w14:paraId="36AD8FFE" w14:textId="5955AB5D" w:rsidR="360475BF" w:rsidRDefault="360475BF" w:rsidP="00DB04F4">
            <w:pPr>
              <w:pStyle w:val="ListParagraph"/>
              <w:numPr>
                <w:ilvl w:val="0"/>
                <w:numId w:val="2"/>
              </w:numPr>
              <w:rPr>
                <w:sz w:val="22"/>
                <w:szCs w:val="22"/>
              </w:rPr>
            </w:pPr>
            <w:r w:rsidRPr="360475BF">
              <w:rPr>
                <w:sz w:val="22"/>
                <w:szCs w:val="22"/>
              </w:rPr>
              <w:t>Set label</w:t>
            </w:r>
          </w:p>
          <w:p w14:paraId="59D76BCA" w14:textId="40F70105" w:rsidR="360475BF" w:rsidRDefault="360475BF" w:rsidP="00DB04F4">
            <w:pPr>
              <w:pStyle w:val="ListParagraph"/>
              <w:numPr>
                <w:ilvl w:val="0"/>
                <w:numId w:val="2"/>
              </w:numPr>
              <w:rPr>
                <w:sz w:val="22"/>
                <w:szCs w:val="22"/>
              </w:rPr>
            </w:pPr>
            <w:r w:rsidRPr="360475BF">
              <w:rPr>
                <w:sz w:val="22"/>
                <w:szCs w:val="22"/>
              </w:rPr>
              <w:t>Set description</w:t>
            </w:r>
          </w:p>
        </w:tc>
        <w:tc>
          <w:tcPr>
            <w:tcW w:w="4595" w:type="dxa"/>
          </w:tcPr>
          <w:p w14:paraId="53F253DE" w14:textId="34E5C190" w:rsidR="360475BF" w:rsidRDefault="360475BF" w:rsidP="360475BF">
            <w:pPr>
              <w:rPr>
                <w:sz w:val="22"/>
                <w:szCs w:val="22"/>
              </w:rPr>
            </w:pPr>
          </w:p>
        </w:tc>
      </w:tr>
    </w:tbl>
    <w:p w14:paraId="23A38EE3" w14:textId="044D3D7F" w:rsidR="1B22D3BF" w:rsidRDefault="1B22D3BF" w:rsidP="360475BF">
      <w:pPr>
        <w:pStyle w:val="Heading3"/>
        <w:numPr>
          <w:ilvl w:val="2"/>
          <w:numId w:val="0"/>
        </w:numPr>
        <w:ind w:left="720"/>
      </w:pPr>
      <w:r w:rsidRPr="360475BF">
        <w:t>3.</w:t>
      </w:r>
      <w:r w:rsidR="16CFC754" w:rsidRPr="360475BF">
        <w:t>6</w:t>
      </w:r>
      <w:r w:rsidRPr="360475BF">
        <w:t>.1 Contract: Get Relationship Contents</w:t>
      </w:r>
    </w:p>
    <w:p w14:paraId="7BFD8C52" w14:textId="2F9877B4" w:rsidR="1B22D3BF" w:rsidRDefault="1B22D3BF" w:rsidP="360475BF">
      <w:pPr>
        <w:jc w:val="both"/>
      </w:pPr>
      <w:r w:rsidRPr="360475BF">
        <w:rPr>
          <w:b/>
          <w:bCs/>
        </w:rPr>
        <w:t>Protocol: get_source_node( )</w:t>
      </w:r>
    </w:p>
    <w:p w14:paraId="0C611F3C" w14:textId="43FE4043" w:rsidR="1B22D3BF" w:rsidRDefault="1B22D3BF" w:rsidP="360475BF">
      <w:pPr>
        <w:jc w:val="both"/>
        <w:rPr>
          <w:b/>
          <w:bCs/>
        </w:rPr>
      </w:pPr>
      <w:r w:rsidRPr="360475BF">
        <w:rPr>
          <w:b/>
          <w:bCs/>
        </w:rPr>
        <w:t xml:space="preserve">Pre-condition: </w:t>
      </w:r>
      <w:r w:rsidRPr="360475BF">
        <w:t>Relationship instance must not be null.</w:t>
      </w:r>
    </w:p>
    <w:p w14:paraId="349033B7" w14:textId="6BF1A801" w:rsidR="1B22D3BF" w:rsidRDefault="1B22D3BF" w:rsidP="360475BF">
      <w:pPr>
        <w:jc w:val="both"/>
        <w:rPr>
          <w:b/>
          <w:bCs/>
        </w:rPr>
      </w:pPr>
      <w:r w:rsidRPr="360475BF">
        <w:rPr>
          <w:b/>
          <w:bCs/>
        </w:rPr>
        <w:t xml:space="preserve">Post-condition: </w:t>
      </w:r>
      <w:r w:rsidRPr="360475BF">
        <w:t>Return the source node.</w:t>
      </w:r>
    </w:p>
    <w:p w14:paraId="260D5C5F" w14:textId="07214C61" w:rsidR="1B22D3BF" w:rsidRDefault="1B22D3BF" w:rsidP="360475BF">
      <w:pPr>
        <w:jc w:val="both"/>
      </w:pPr>
      <w:r w:rsidRPr="360475BF">
        <w:rPr>
          <w:b/>
          <w:bCs/>
        </w:rPr>
        <w:t xml:space="preserve">Description: </w:t>
      </w:r>
      <w:r w:rsidRPr="360475BF">
        <w:t xml:space="preserve"> This method will return the source node.</w:t>
      </w:r>
    </w:p>
    <w:p w14:paraId="067DE28F" w14:textId="3FBA3FDD" w:rsidR="360475BF" w:rsidRDefault="360475BF" w:rsidP="360475BF">
      <w:pPr>
        <w:jc w:val="both"/>
      </w:pPr>
    </w:p>
    <w:p w14:paraId="4CC94620" w14:textId="545B5D17" w:rsidR="1B22D3BF" w:rsidRDefault="1B22D3BF" w:rsidP="360475BF">
      <w:pPr>
        <w:jc w:val="both"/>
      </w:pPr>
      <w:r w:rsidRPr="360475BF">
        <w:rPr>
          <w:b/>
          <w:bCs/>
        </w:rPr>
        <w:t>Protocol: get_destination_node( )</w:t>
      </w:r>
    </w:p>
    <w:p w14:paraId="044F7BE3" w14:textId="43FE4043" w:rsidR="1B22D3BF" w:rsidRDefault="1B22D3BF" w:rsidP="360475BF">
      <w:pPr>
        <w:jc w:val="both"/>
        <w:rPr>
          <w:b/>
          <w:bCs/>
        </w:rPr>
      </w:pPr>
      <w:r w:rsidRPr="360475BF">
        <w:rPr>
          <w:b/>
          <w:bCs/>
        </w:rPr>
        <w:t xml:space="preserve">Pre-condition: </w:t>
      </w:r>
      <w:r w:rsidRPr="360475BF">
        <w:t>Relationship instance must not be null.</w:t>
      </w:r>
    </w:p>
    <w:p w14:paraId="0610405C" w14:textId="71A0E6EB" w:rsidR="1B22D3BF" w:rsidRDefault="1B22D3BF" w:rsidP="360475BF">
      <w:pPr>
        <w:jc w:val="both"/>
        <w:rPr>
          <w:b/>
          <w:bCs/>
        </w:rPr>
      </w:pPr>
      <w:r w:rsidRPr="360475BF">
        <w:rPr>
          <w:b/>
          <w:bCs/>
        </w:rPr>
        <w:t xml:space="preserve">Post-condition: </w:t>
      </w:r>
      <w:r w:rsidRPr="360475BF">
        <w:t>Return the destination node.</w:t>
      </w:r>
    </w:p>
    <w:p w14:paraId="2F06C273" w14:textId="10C4B020" w:rsidR="1B22D3BF" w:rsidRDefault="1B22D3BF" w:rsidP="360475BF">
      <w:pPr>
        <w:jc w:val="both"/>
      </w:pPr>
      <w:r w:rsidRPr="360475BF">
        <w:rPr>
          <w:b/>
          <w:bCs/>
        </w:rPr>
        <w:t xml:space="preserve">Description: </w:t>
      </w:r>
      <w:r w:rsidRPr="360475BF">
        <w:t xml:space="preserve"> This method will return the destination node.</w:t>
      </w:r>
    </w:p>
    <w:p w14:paraId="509D4052" w14:textId="414FFABD" w:rsidR="360475BF" w:rsidRDefault="360475BF" w:rsidP="360475BF">
      <w:pPr>
        <w:jc w:val="both"/>
      </w:pPr>
    </w:p>
    <w:p w14:paraId="54EB6D31" w14:textId="513EEBE2" w:rsidR="1B22D3BF" w:rsidRDefault="1B22D3BF" w:rsidP="360475BF">
      <w:pPr>
        <w:jc w:val="both"/>
      </w:pPr>
      <w:r w:rsidRPr="360475BF">
        <w:rPr>
          <w:b/>
          <w:bCs/>
        </w:rPr>
        <w:t>Protocol: get_relationship_label( )</w:t>
      </w:r>
    </w:p>
    <w:p w14:paraId="71B0E836" w14:textId="3E0A00BD" w:rsidR="1B22D3BF" w:rsidRDefault="1B22D3BF" w:rsidP="360475BF">
      <w:pPr>
        <w:jc w:val="both"/>
        <w:rPr>
          <w:b/>
          <w:bCs/>
        </w:rPr>
      </w:pPr>
      <w:r w:rsidRPr="360475BF">
        <w:rPr>
          <w:b/>
          <w:bCs/>
        </w:rPr>
        <w:t xml:space="preserve">Pre-condition: </w:t>
      </w:r>
      <w:r w:rsidRPr="360475BF">
        <w:t>Relationship instance must not be null.</w:t>
      </w:r>
    </w:p>
    <w:p w14:paraId="70744EAE" w14:textId="102D145A" w:rsidR="1B22D3BF" w:rsidRDefault="1B22D3BF" w:rsidP="360475BF">
      <w:pPr>
        <w:jc w:val="both"/>
        <w:rPr>
          <w:b/>
          <w:bCs/>
        </w:rPr>
      </w:pPr>
      <w:r w:rsidRPr="360475BF">
        <w:rPr>
          <w:b/>
          <w:bCs/>
        </w:rPr>
        <w:t xml:space="preserve">Post-condition: </w:t>
      </w:r>
      <w:r w:rsidRPr="360475BF">
        <w:t>Return the label of the relationship.</w:t>
      </w:r>
    </w:p>
    <w:p w14:paraId="3AA46D18" w14:textId="19BAC190" w:rsidR="1B22D3BF" w:rsidRDefault="1B22D3BF" w:rsidP="360475BF">
      <w:pPr>
        <w:jc w:val="both"/>
      </w:pPr>
      <w:r w:rsidRPr="360475BF">
        <w:rPr>
          <w:b/>
          <w:bCs/>
        </w:rPr>
        <w:t xml:space="preserve">Description: </w:t>
      </w:r>
      <w:r w:rsidRPr="360475BF">
        <w:t xml:space="preserve"> This method will return the label of the relationship.</w:t>
      </w:r>
    </w:p>
    <w:p w14:paraId="39876597" w14:textId="78C90D00" w:rsidR="360475BF" w:rsidRDefault="360475BF" w:rsidP="360475BF">
      <w:pPr>
        <w:jc w:val="both"/>
      </w:pPr>
    </w:p>
    <w:p w14:paraId="016683BF" w14:textId="5C63F769" w:rsidR="1B22D3BF" w:rsidRDefault="1B22D3BF" w:rsidP="360475BF">
      <w:pPr>
        <w:jc w:val="both"/>
      </w:pPr>
      <w:r w:rsidRPr="360475BF">
        <w:rPr>
          <w:b/>
          <w:bCs/>
        </w:rPr>
        <w:t>Protocol: get_relationship_description( )</w:t>
      </w:r>
    </w:p>
    <w:p w14:paraId="2DEBF4FD" w14:textId="5DBB894C" w:rsidR="1B22D3BF" w:rsidRDefault="1B22D3BF" w:rsidP="360475BF">
      <w:pPr>
        <w:jc w:val="both"/>
        <w:rPr>
          <w:b/>
          <w:bCs/>
        </w:rPr>
      </w:pPr>
      <w:r w:rsidRPr="360475BF">
        <w:rPr>
          <w:b/>
          <w:bCs/>
        </w:rPr>
        <w:t xml:space="preserve">Pre-condition: </w:t>
      </w:r>
      <w:r w:rsidRPr="360475BF">
        <w:t>Relationship instance must not be null.</w:t>
      </w:r>
    </w:p>
    <w:p w14:paraId="08BBAFF4" w14:textId="4A453579" w:rsidR="1B22D3BF" w:rsidRDefault="1B22D3BF" w:rsidP="360475BF">
      <w:pPr>
        <w:jc w:val="both"/>
        <w:rPr>
          <w:b/>
          <w:bCs/>
        </w:rPr>
      </w:pPr>
      <w:r w:rsidRPr="360475BF">
        <w:rPr>
          <w:b/>
          <w:bCs/>
        </w:rPr>
        <w:t xml:space="preserve">Post-condition: </w:t>
      </w:r>
      <w:r w:rsidRPr="360475BF">
        <w:t>Return the description of the relationship.</w:t>
      </w:r>
    </w:p>
    <w:p w14:paraId="1F63DE0F" w14:textId="31E6D34B" w:rsidR="1B22D3BF" w:rsidRDefault="1B22D3BF" w:rsidP="360475BF">
      <w:pPr>
        <w:jc w:val="both"/>
      </w:pPr>
      <w:r w:rsidRPr="360475BF">
        <w:rPr>
          <w:b/>
          <w:bCs/>
        </w:rPr>
        <w:t xml:space="preserve">Description: </w:t>
      </w:r>
      <w:r w:rsidRPr="360475BF">
        <w:t xml:space="preserve"> This method will return the description of the relationship.</w:t>
      </w:r>
    </w:p>
    <w:p w14:paraId="11BA667A" w14:textId="10906793" w:rsidR="1B22D3BF" w:rsidRDefault="1B22D3BF" w:rsidP="360475BF">
      <w:pPr>
        <w:pStyle w:val="Heading3"/>
        <w:numPr>
          <w:ilvl w:val="2"/>
          <w:numId w:val="0"/>
        </w:numPr>
        <w:ind w:left="720"/>
      </w:pPr>
      <w:r w:rsidRPr="360475BF">
        <w:t>3.</w:t>
      </w:r>
      <w:r w:rsidR="22153EAD" w:rsidRPr="360475BF">
        <w:t>6</w:t>
      </w:r>
      <w:r w:rsidRPr="360475BF">
        <w:t>.2 Contract: Set Relationship Contents</w:t>
      </w:r>
    </w:p>
    <w:p w14:paraId="1449F762" w14:textId="17B6C5B0" w:rsidR="360475BF" w:rsidRDefault="360475BF" w:rsidP="360475BF">
      <w:pPr>
        <w:jc w:val="both"/>
      </w:pPr>
    </w:p>
    <w:p w14:paraId="7A167C5D" w14:textId="09B5A294" w:rsidR="1B22D3BF" w:rsidRDefault="1B22D3BF" w:rsidP="360475BF">
      <w:pPr>
        <w:jc w:val="both"/>
      </w:pPr>
      <w:r w:rsidRPr="360475BF">
        <w:rPr>
          <w:b/>
          <w:bCs/>
        </w:rPr>
        <w:t>Protocol: set_nodes(</w:t>
      </w:r>
      <w:r w:rsidRPr="360475BF">
        <w:t>Source Node, Destination Node</w:t>
      </w:r>
      <w:r w:rsidRPr="360475BF">
        <w:rPr>
          <w:b/>
          <w:bCs/>
        </w:rPr>
        <w:t>)</w:t>
      </w:r>
    </w:p>
    <w:p w14:paraId="3FA4CA0A" w14:textId="648692F1" w:rsidR="1B22D3BF" w:rsidRDefault="1B22D3BF" w:rsidP="360475BF">
      <w:pPr>
        <w:jc w:val="both"/>
        <w:rPr>
          <w:b/>
          <w:bCs/>
        </w:rPr>
      </w:pPr>
      <w:r w:rsidRPr="1201CF67">
        <w:rPr>
          <w:b/>
          <w:bCs/>
        </w:rPr>
        <w:t xml:space="preserve">Pre-condition: </w:t>
      </w:r>
      <w:r>
        <w:t>Relationship instance must not be null.</w:t>
      </w:r>
      <w:r w:rsidR="1BCF4266">
        <w:t xml:space="preserve"> Source Node and Destination Node are Node objects.</w:t>
      </w:r>
    </w:p>
    <w:p w14:paraId="7C629D92" w14:textId="65AE5A26" w:rsidR="1B22D3BF" w:rsidRDefault="1B22D3BF" w:rsidP="360475BF">
      <w:pPr>
        <w:jc w:val="both"/>
        <w:rPr>
          <w:b/>
          <w:bCs/>
        </w:rPr>
      </w:pPr>
      <w:r w:rsidRPr="1201CF67">
        <w:rPr>
          <w:b/>
          <w:bCs/>
        </w:rPr>
        <w:t xml:space="preserve">Post-condition: </w:t>
      </w:r>
      <w:r>
        <w:t>Sets the value of the source node</w:t>
      </w:r>
      <w:r w:rsidR="07DBD1C5">
        <w:t xml:space="preserve"> and destination node for a relationship to the given node objects.</w:t>
      </w:r>
    </w:p>
    <w:p w14:paraId="37C8BA9B" w14:textId="056D17DB" w:rsidR="1B22D3BF" w:rsidRDefault="1B22D3BF" w:rsidP="360475BF">
      <w:pPr>
        <w:jc w:val="both"/>
      </w:pPr>
      <w:r w:rsidRPr="360475BF">
        <w:rPr>
          <w:b/>
          <w:bCs/>
        </w:rPr>
        <w:t xml:space="preserve">Description: </w:t>
      </w:r>
      <w:r w:rsidRPr="360475BF">
        <w:t xml:space="preserve"> This method will set the source node and destination node at the same time.</w:t>
      </w:r>
    </w:p>
    <w:p w14:paraId="1F3D962B" w14:textId="262EE15A" w:rsidR="360475BF" w:rsidRDefault="360475BF" w:rsidP="360475BF">
      <w:pPr>
        <w:jc w:val="both"/>
      </w:pPr>
    </w:p>
    <w:p w14:paraId="1A94D3A9" w14:textId="7F6F8914" w:rsidR="1B22D3BF" w:rsidRDefault="1B22D3BF" w:rsidP="360475BF">
      <w:pPr>
        <w:jc w:val="both"/>
      </w:pPr>
      <w:r w:rsidRPr="1201CF67">
        <w:rPr>
          <w:b/>
          <w:bCs/>
        </w:rPr>
        <w:t>Protocol: set_source_node(</w:t>
      </w:r>
      <w:r>
        <w:t>Source Node</w:t>
      </w:r>
      <w:r w:rsidRPr="1201CF67">
        <w:rPr>
          <w:b/>
          <w:bCs/>
        </w:rPr>
        <w:t>)</w:t>
      </w:r>
    </w:p>
    <w:p w14:paraId="21D2A83D" w14:textId="0649A26E" w:rsidR="1B22D3BF" w:rsidRDefault="1B22D3BF" w:rsidP="360475BF">
      <w:pPr>
        <w:jc w:val="both"/>
        <w:rPr>
          <w:b/>
          <w:bCs/>
        </w:rPr>
      </w:pPr>
      <w:r w:rsidRPr="1201CF67">
        <w:rPr>
          <w:b/>
          <w:bCs/>
        </w:rPr>
        <w:t xml:space="preserve">Pre-condition: </w:t>
      </w:r>
      <w:r>
        <w:t>Relationship instance must not be null.</w:t>
      </w:r>
      <w:r w:rsidR="6B0CBEA7">
        <w:t xml:space="preserve"> Source Node must be a Node object</w:t>
      </w:r>
    </w:p>
    <w:p w14:paraId="79BE8F70" w14:textId="51C9CAB7" w:rsidR="1B22D3BF" w:rsidRDefault="1B22D3BF" w:rsidP="360475BF">
      <w:pPr>
        <w:jc w:val="both"/>
        <w:rPr>
          <w:b/>
          <w:bCs/>
        </w:rPr>
      </w:pPr>
      <w:r w:rsidRPr="1201CF67">
        <w:rPr>
          <w:b/>
          <w:bCs/>
        </w:rPr>
        <w:t xml:space="preserve">Post-condition: </w:t>
      </w:r>
      <w:r>
        <w:t>Sets the value of the source node</w:t>
      </w:r>
      <w:r w:rsidR="38C3BB7B">
        <w:t xml:space="preserve"> to the Source Node given.</w:t>
      </w:r>
    </w:p>
    <w:p w14:paraId="5B28A99A" w14:textId="6E63E935" w:rsidR="1B22D3BF" w:rsidRDefault="1B22D3BF" w:rsidP="360475BF">
      <w:pPr>
        <w:jc w:val="both"/>
      </w:pPr>
      <w:r w:rsidRPr="360475BF">
        <w:rPr>
          <w:b/>
          <w:bCs/>
        </w:rPr>
        <w:t xml:space="preserve">Description: </w:t>
      </w:r>
      <w:r w:rsidRPr="360475BF">
        <w:t xml:space="preserve"> This method will set the source node.</w:t>
      </w:r>
    </w:p>
    <w:p w14:paraId="3FCCC101" w14:textId="7309B96D" w:rsidR="360475BF" w:rsidRDefault="360475BF" w:rsidP="360475BF">
      <w:pPr>
        <w:jc w:val="both"/>
      </w:pPr>
    </w:p>
    <w:p w14:paraId="4F44DCBC" w14:textId="36F3E4C6" w:rsidR="1B22D3BF" w:rsidRDefault="1B22D3BF" w:rsidP="360475BF">
      <w:pPr>
        <w:jc w:val="both"/>
      </w:pPr>
      <w:r w:rsidRPr="360475BF">
        <w:rPr>
          <w:b/>
          <w:bCs/>
        </w:rPr>
        <w:t>Protocol: set_destination_node</w:t>
      </w:r>
      <w:r w:rsidRPr="360475BF">
        <w:t>(Destination Node)</w:t>
      </w:r>
    </w:p>
    <w:p w14:paraId="370591FA" w14:textId="0D8D8747" w:rsidR="1B22D3BF" w:rsidRDefault="1B22D3BF" w:rsidP="360475BF">
      <w:pPr>
        <w:jc w:val="both"/>
        <w:rPr>
          <w:b/>
          <w:bCs/>
        </w:rPr>
      </w:pPr>
      <w:r w:rsidRPr="1201CF67">
        <w:rPr>
          <w:b/>
          <w:bCs/>
        </w:rPr>
        <w:t xml:space="preserve">Pre-condition: </w:t>
      </w:r>
      <w:r>
        <w:t>Relationship instance must not be null.</w:t>
      </w:r>
      <w:r w:rsidR="128AC369">
        <w:t xml:space="preserve"> Destination Node should be a Node object.</w:t>
      </w:r>
    </w:p>
    <w:p w14:paraId="422F6719" w14:textId="4C4D1BDD" w:rsidR="1B22D3BF" w:rsidRDefault="1B22D3BF" w:rsidP="360475BF">
      <w:pPr>
        <w:jc w:val="both"/>
      </w:pPr>
      <w:r w:rsidRPr="1201CF67">
        <w:rPr>
          <w:b/>
          <w:bCs/>
        </w:rPr>
        <w:lastRenderedPageBreak/>
        <w:t xml:space="preserve">Post-condition: </w:t>
      </w:r>
      <w:r>
        <w:t>Sets the destination of a node</w:t>
      </w:r>
      <w:r w:rsidR="586B2467">
        <w:t xml:space="preserve"> to the Destination Node given.</w:t>
      </w:r>
    </w:p>
    <w:p w14:paraId="41C5FDA4" w14:textId="0151DE71" w:rsidR="1B22D3BF" w:rsidRDefault="1B22D3BF" w:rsidP="360475BF">
      <w:pPr>
        <w:jc w:val="both"/>
      </w:pPr>
      <w:r w:rsidRPr="360475BF">
        <w:rPr>
          <w:b/>
          <w:bCs/>
        </w:rPr>
        <w:t xml:space="preserve">Description: </w:t>
      </w:r>
      <w:r w:rsidRPr="360475BF">
        <w:t xml:space="preserve"> This method will set the destination of a node.</w:t>
      </w:r>
    </w:p>
    <w:p w14:paraId="37EB8D84" w14:textId="3CD12351" w:rsidR="360475BF" w:rsidRDefault="360475BF" w:rsidP="360475BF">
      <w:pPr>
        <w:jc w:val="both"/>
      </w:pPr>
    </w:p>
    <w:p w14:paraId="4290592A" w14:textId="0F02F85D" w:rsidR="1B22D3BF" w:rsidRDefault="1B22D3BF" w:rsidP="360475BF">
      <w:pPr>
        <w:jc w:val="both"/>
      </w:pPr>
      <w:r w:rsidRPr="360475BF">
        <w:rPr>
          <w:b/>
          <w:bCs/>
        </w:rPr>
        <w:t>Protocol: set_relationship_label</w:t>
      </w:r>
      <w:r w:rsidRPr="360475BF">
        <w:t>(label)</w:t>
      </w:r>
    </w:p>
    <w:p w14:paraId="6579D854" w14:textId="623DDA69" w:rsidR="1B22D3BF" w:rsidRDefault="1B22D3BF" w:rsidP="360475BF">
      <w:pPr>
        <w:jc w:val="both"/>
        <w:rPr>
          <w:b/>
          <w:bCs/>
        </w:rPr>
      </w:pPr>
      <w:r w:rsidRPr="1201CF67">
        <w:rPr>
          <w:b/>
          <w:bCs/>
        </w:rPr>
        <w:t xml:space="preserve">Pre-condition: </w:t>
      </w:r>
      <w:r>
        <w:t>Relationship instance must not be null.</w:t>
      </w:r>
      <w:r w:rsidR="1C26723D">
        <w:t xml:space="preserve"> Label parameter must be a String.</w:t>
      </w:r>
    </w:p>
    <w:p w14:paraId="0D23EF36" w14:textId="50861D22" w:rsidR="1B22D3BF" w:rsidRDefault="1B22D3BF" w:rsidP="360475BF">
      <w:pPr>
        <w:jc w:val="both"/>
      </w:pPr>
      <w:r w:rsidRPr="1201CF67">
        <w:rPr>
          <w:b/>
          <w:bCs/>
        </w:rPr>
        <w:t xml:space="preserve">Post-condition: </w:t>
      </w:r>
      <w:r>
        <w:t>Sets the label of the relationship</w:t>
      </w:r>
      <w:r w:rsidR="17B78ABE">
        <w:t xml:space="preserve"> to the label given.</w:t>
      </w:r>
    </w:p>
    <w:p w14:paraId="6CD9763E" w14:textId="52D59C79" w:rsidR="1B22D3BF" w:rsidRDefault="1B22D3BF" w:rsidP="360475BF">
      <w:pPr>
        <w:jc w:val="both"/>
      </w:pPr>
      <w:r w:rsidRPr="360475BF">
        <w:rPr>
          <w:b/>
          <w:bCs/>
        </w:rPr>
        <w:t xml:space="preserve">Description: </w:t>
      </w:r>
      <w:r w:rsidRPr="360475BF">
        <w:t xml:space="preserve"> This method will set the label of a relationship.</w:t>
      </w:r>
    </w:p>
    <w:p w14:paraId="068ADFE9" w14:textId="138BA8FC" w:rsidR="360475BF" w:rsidRDefault="360475BF" w:rsidP="360475BF">
      <w:pPr>
        <w:jc w:val="both"/>
      </w:pPr>
    </w:p>
    <w:p w14:paraId="1AFDC820" w14:textId="19283E24" w:rsidR="360475BF" w:rsidRDefault="360475BF" w:rsidP="360475BF">
      <w:pPr>
        <w:jc w:val="both"/>
      </w:pPr>
    </w:p>
    <w:p w14:paraId="1DE96FAF" w14:textId="00C1D2B4" w:rsidR="1B22D3BF" w:rsidRDefault="1B22D3BF" w:rsidP="360475BF">
      <w:pPr>
        <w:jc w:val="both"/>
      </w:pPr>
      <w:r w:rsidRPr="360475BF">
        <w:rPr>
          <w:b/>
          <w:bCs/>
        </w:rPr>
        <w:t>Protocol: set_relationship_description</w:t>
      </w:r>
      <w:r w:rsidRPr="360475BF">
        <w:t>(description)</w:t>
      </w:r>
    </w:p>
    <w:p w14:paraId="2459FDE5" w14:textId="4D0355C7" w:rsidR="1B22D3BF" w:rsidRDefault="1B22D3BF" w:rsidP="360475BF">
      <w:pPr>
        <w:jc w:val="both"/>
        <w:rPr>
          <w:b/>
          <w:bCs/>
        </w:rPr>
      </w:pPr>
      <w:r w:rsidRPr="1201CF67">
        <w:rPr>
          <w:b/>
          <w:bCs/>
        </w:rPr>
        <w:t xml:space="preserve">Pre-condition: </w:t>
      </w:r>
      <w:r>
        <w:t>Relationship instance must not be null.</w:t>
      </w:r>
      <w:r w:rsidR="4DC7BA3E">
        <w:t xml:space="preserve"> Description must be a String.</w:t>
      </w:r>
    </w:p>
    <w:p w14:paraId="54008F5F" w14:textId="4D05A2F4" w:rsidR="1B22D3BF" w:rsidRDefault="1B22D3BF" w:rsidP="360475BF">
      <w:pPr>
        <w:jc w:val="both"/>
      </w:pPr>
      <w:r w:rsidRPr="1201CF67">
        <w:rPr>
          <w:b/>
          <w:bCs/>
        </w:rPr>
        <w:t xml:space="preserve">Post-condition: </w:t>
      </w:r>
      <w:r>
        <w:t>Sets the description of the relationship</w:t>
      </w:r>
      <w:r w:rsidR="4421C33B">
        <w:t xml:space="preserve"> to the description given.</w:t>
      </w:r>
    </w:p>
    <w:p w14:paraId="16ED9117" w14:textId="330925B8" w:rsidR="1B22D3BF" w:rsidRDefault="1B22D3BF" w:rsidP="360475BF">
      <w:pPr>
        <w:jc w:val="both"/>
      </w:pPr>
      <w:r w:rsidRPr="360475BF">
        <w:rPr>
          <w:b/>
          <w:bCs/>
        </w:rPr>
        <w:t xml:space="preserve">Description: </w:t>
      </w:r>
      <w:r w:rsidRPr="360475BF">
        <w:t xml:space="preserve"> This method will set the description of a relationship.</w:t>
      </w:r>
    </w:p>
    <w:p w14:paraId="772B4507" w14:textId="3091C84A" w:rsidR="360475BF" w:rsidRDefault="360475BF" w:rsidP="360475BF"/>
    <w:p w14:paraId="76020706" w14:textId="217637CD" w:rsidR="63AED96B" w:rsidRDefault="63AED96B" w:rsidP="360475BF">
      <w:pPr>
        <w:pStyle w:val="Heading1"/>
      </w:pPr>
      <w:r w:rsidRPr="360475BF">
        <w:lastRenderedPageBreak/>
        <w:t>Detailed Description of Subsystem Ingestion</w:t>
      </w:r>
    </w:p>
    <w:p w14:paraId="37447303" w14:textId="73B58259" w:rsidR="64389DE6" w:rsidRDefault="64389DE6" w:rsidP="360475BF">
      <w:r>
        <w:rPr>
          <w:noProof/>
        </w:rPr>
        <w:drawing>
          <wp:inline distT="0" distB="0" distL="0" distR="0" wp14:anchorId="63B98187" wp14:editId="6D6F77C4">
            <wp:extent cx="5753098" cy="4890134"/>
            <wp:effectExtent l="0" t="0" r="0" b="0"/>
            <wp:docPr id="1317599341" name="Picture 62544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442650"/>
                    <pic:cNvPicPr/>
                  </pic:nvPicPr>
                  <pic:blipFill>
                    <a:blip r:embed="rId16">
                      <a:extLst>
                        <a:ext uri="{28A0092B-C50C-407E-A947-70E740481C1C}">
                          <a14:useLocalDpi xmlns:a14="http://schemas.microsoft.com/office/drawing/2010/main" val="0"/>
                        </a:ext>
                      </a:extLst>
                    </a:blip>
                    <a:stretch>
                      <a:fillRect/>
                    </a:stretch>
                  </pic:blipFill>
                  <pic:spPr>
                    <a:xfrm>
                      <a:off x="0" y="0"/>
                      <a:ext cx="5753098" cy="4890134"/>
                    </a:xfrm>
                    <a:prstGeom prst="rect">
                      <a:avLst/>
                    </a:prstGeom>
                  </pic:spPr>
                </pic:pic>
              </a:graphicData>
            </a:graphic>
          </wp:inline>
        </w:drawing>
      </w:r>
    </w:p>
    <w:p w14:paraId="456B3CD3" w14:textId="6EFBB2C6" w:rsidR="360475BF" w:rsidRDefault="360475BF" w:rsidP="360475BF">
      <w:pPr>
        <w:jc w:val="both"/>
      </w:pPr>
    </w:p>
    <w:p w14:paraId="10A42B33" w14:textId="57F49D6D" w:rsidR="69D6A87E" w:rsidRDefault="69D6A87E" w:rsidP="360475BF">
      <w:pPr>
        <w:pStyle w:val="Heading2"/>
        <w:numPr>
          <w:ilvl w:val="1"/>
          <w:numId w:val="0"/>
        </w:numPr>
        <w:ind w:left="288"/>
      </w:pPr>
      <w:r w:rsidRPr="360475BF">
        <w:t>4</w:t>
      </w:r>
      <w:r w:rsidR="4CAA0046" w:rsidRPr="360475BF">
        <w:t>.1. Class Description Event Configuration</w:t>
      </w:r>
    </w:p>
    <w:tbl>
      <w:tblPr>
        <w:tblStyle w:val="TableGrid"/>
        <w:tblW w:w="0" w:type="auto"/>
        <w:tblLook w:val="06A0" w:firstRow="1" w:lastRow="0" w:firstColumn="1" w:lastColumn="0" w:noHBand="1" w:noVBand="1"/>
      </w:tblPr>
      <w:tblGrid>
        <w:gridCol w:w="4495"/>
        <w:gridCol w:w="4495"/>
      </w:tblGrid>
      <w:tr w:rsidR="360475BF" w14:paraId="14BC5448" w14:textId="77777777" w:rsidTr="1201CF67">
        <w:tc>
          <w:tcPr>
            <w:tcW w:w="4500" w:type="dxa"/>
          </w:tcPr>
          <w:p w14:paraId="7F8517B2" w14:textId="62AC7F2A" w:rsidR="360475BF" w:rsidRDefault="360475BF" w:rsidP="360475BF">
            <w:pPr>
              <w:rPr>
                <w:sz w:val="22"/>
                <w:szCs w:val="22"/>
              </w:rPr>
            </w:pPr>
            <w:r w:rsidRPr="360475BF">
              <w:rPr>
                <w:b/>
                <w:bCs/>
                <w:sz w:val="22"/>
                <w:szCs w:val="22"/>
              </w:rPr>
              <w:t>Class Name</w:t>
            </w:r>
            <w:r w:rsidRPr="360475BF">
              <w:rPr>
                <w:sz w:val="22"/>
                <w:szCs w:val="22"/>
              </w:rPr>
              <w:t>: Event Configuration</w:t>
            </w:r>
          </w:p>
        </w:tc>
        <w:tc>
          <w:tcPr>
            <w:tcW w:w="4500" w:type="dxa"/>
          </w:tcPr>
          <w:p w14:paraId="5519ADDA" w14:textId="6A1F89D2" w:rsidR="360475BF" w:rsidRDefault="360475BF" w:rsidP="360475BF"/>
        </w:tc>
      </w:tr>
      <w:tr w:rsidR="360475BF" w14:paraId="58759F6E" w14:textId="77777777" w:rsidTr="1201CF67">
        <w:tc>
          <w:tcPr>
            <w:tcW w:w="4500" w:type="dxa"/>
          </w:tcPr>
          <w:p w14:paraId="208173A3" w14:textId="78022E1F"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0B99CA48" w14:textId="7913BF2F" w:rsidR="360475BF" w:rsidRDefault="360475BF" w:rsidP="360475BF"/>
        </w:tc>
      </w:tr>
      <w:tr w:rsidR="360475BF" w14:paraId="231C3B4D" w14:textId="77777777" w:rsidTr="1201CF67">
        <w:tc>
          <w:tcPr>
            <w:tcW w:w="4500" w:type="dxa"/>
          </w:tcPr>
          <w:p w14:paraId="50EC79C2" w14:textId="6E580A75"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297FCDEA" w14:textId="6E9C17A3" w:rsidR="360475BF" w:rsidRDefault="360475BF" w:rsidP="360475BF"/>
        </w:tc>
      </w:tr>
      <w:tr w:rsidR="360475BF" w14:paraId="0AD8850C" w14:textId="77777777" w:rsidTr="1201CF67">
        <w:tc>
          <w:tcPr>
            <w:tcW w:w="4500" w:type="dxa"/>
          </w:tcPr>
          <w:p w14:paraId="03A2C5A5" w14:textId="4C2DFB38" w:rsidR="360475BF" w:rsidRDefault="360475BF" w:rsidP="360475BF">
            <w:pPr>
              <w:rPr>
                <w:b/>
                <w:bCs/>
                <w:sz w:val="22"/>
                <w:szCs w:val="22"/>
              </w:rPr>
            </w:pPr>
            <w:r w:rsidRPr="360475BF">
              <w:rPr>
                <w:b/>
                <w:bCs/>
                <w:sz w:val="22"/>
                <w:szCs w:val="22"/>
              </w:rPr>
              <w:t xml:space="preserve">Private Responsibilities: </w:t>
            </w:r>
            <w:r w:rsidRPr="360475BF">
              <w:rPr>
                <w:sz w:val="22"/>
                <w:szCs w:val="22"/>
              </w:rPr>
              <w:t>None</w:t>
            </w:r>
          </w:p>
        </w:tc>
        <w:tc>
          <w:tcPr>
            <w:tcW w:w="4500" w:type="dxa"/>
          </w:tcPr>
          <w:p w14:paraId="4058FC38" w14:textId="28DB72DC" w:rsidR="360475BF" w:rsidRDefault="360475BF" w:rsidP="360475BF"/>
        </w:tc>
      </w:tr>
      <w:tr w:rsidR="360475BF" w14:paraId="182658DB" w14:textId="77777777" w:rsidTr="1201CF67">
        <w:tc>
          <w:tcPr>
            <w:tcW w:w="4500" w:type="dxa"/>
          </w:tcPr>
          <w:p w14:paraId="765E386C" w14:textId="1F98A51D" w:rsidR="360475BF" w:rsidRDefault="360475BF" w:rsidP="360475BF">
            <w:pPr>
              <w:rPr>
                <w:b/>
                <w:bCs/>
                <w:sz w:val="22"/>
                <w:szCs w:val="22"/>
              </w:rPr>
            </w:pPr>
            <w:r w:rsidRPr="360475BF">
              <w:rPr>
                <w:b/>
                <w:bCs/>
                <w:sz w:val="22"/>
                <w:szCs w:val="22"/>
              </w:rPr>
              <w:t xml:space="preserve">Contract 1: </w:t>
            </w:r>
            <w:r w:rsidRPr="360475BF">
              <w:rPr>
                <w:sz w:val="22"/>
                <w:szCs w:val="22"/>
              </w:rPr>
              <w:t>Get Event Data</w:t>
            </w:r>
          </w:p>
        </w:tc>
        <w:tc>
          <w:tcPr>
            <w:tcW w:w="4500" w:type="dxa"/>
          </w:tcPr>
          <w:p w14:paraId="4DE2C2F7" w14:textId="69B5B64E" w:rsidR="360475BF" w:rsidRDefault="360475BF" w:rsidP="360475BF">
            <w:pPr>
              <w:rPr>
                <w:b/>
                <w:bCs/>
                <w:sz w:val="22"/>
                <w:szCs w:val="22"/>
              </w:rPr>
            </w:pPr>
          </w:p>
        </w:tc>
      </w:tr>
      <w:tr w:rsidR="360475BF" w14:paraId="4E93A427" w14:textId="77777777" w:rsidTr="1201CF67">
        <w:tc>
          <w:tcPr>
            <w:tcW w:w="4500" w:type="dxa"/>
          </w:tcPr>
          <w:p w14:paraId="5D69F6FE" w14:textId="2F84F872" w:rsidR="360475BF" w:rsidRDefault="360475BF" w:rsidP="360475BF">
            <w:pPr>
              <w:rPr>
                <w:b/>
                <w:bCs/>
                <w:sz w:val="22"/>
                <w:szCs w:val="22"/>
              </w:rPr>
            </w:pPr>
            <w:r w:rsidRPr="360475BF">
              <w:rPr>
                <w:b/>
                <w:bCs/>
                <w:sz w:val="22"/>
                <w:szCs w:val="22"/>
              </w:rPr>
              <w:t>Responsibilities</w:t>
            </w:r>
          </w:p>
        </w:tc>
        <w:tc>
          <w:tcPr>
            <w:tcW w:w="4500" w:type="dxa"/>
          </w:tcPr>
          <w:p w14:paraId="25C29589" w14:textId="27CCD0D5" w:rsidR="360475BF" w:rsidRDefault="360475BF" w:rsidP="360475BF">
            <w:pPr>
              <w:rPr>
                <w:b/>
                <w:bCs/>
                <w:sz w:val="22"/>
                <w:szCs w:val="22"/>
              </w:rPr>
            </w:pPr>
            <w:r w:rsidRPr="360475BF">
              <w:rPr>
                <w:b/>
                <w:bCs/>
                <w:sz w:val="22"/>
                <w:szCs w:val="22"/>
              </w:rPr>
              <w:t>Collaborations</w:t>
            </w:r>
          </w:p>
        </w:tc>
      </w:tr>
      <w:tr w:rsidR="360475BF" w14:paraId="2133EDF5" w14:textId="77777777" w:rsidTr="1201CF67">
        <w:tc>
          <w:tcPr>
            <w:tcW w:w="4500" w:type="dxa"/>
          </w:tcPr>
          <w:p w14:paraId="22A360A5" w14:textId="336FA19D" w:rsidR="360475BF" w:rsidRDefault="360475BF" w:rsidP="00DB04F4">
            <w:pPr>
              <w:pStyle w:val="ListParagraph"/>
              <w:numPr>
                <w:ilvl w:val="0"/>
                <w:numId w:val="14"/>
              </w:numPr>
              <w:spacing w:line="257" w:lineRule="auto"/>
              <w:rPr>
                <w:sz w:val="22"/>
                <w:szCs w:val="22"/>
              </w:rPr>
            </w:pPr>
            <w:r w:rsidRPr="360475BF">
              <w:rPr>
                <w:sz w:val="22"/>
                <w:szCs w:val="22"/>
              </w:rPr>
              <w:t>Knows event name.</w:t>
            </w:r>
          </w:p>
          <w:p w14:paraId="00525AA8" w14:textId="0C27D8E9" w:rsidR="360475BF" w:rsidRDefault="360475BF" w:rsidP="00DB04F4">
            <w:pPr>
              <w:pStyle w:val="ListParagraph"/>
              <w:numPr>
                <w:ilvl w:val="0"/>
                <w:numId w:val="14"/>
              </w:numPr>
              <w:spacing w:line="257" w:lineRule="auto"/>
              <w:rPr>
                <w:sz w:val="22"/>
                <w:szCs w:val="22"/>
              </w:rPr>
            </w:pPr>
            <w:r w:rsidRPr="360475BF">
              <w:rPr>
                <w:sz w:val="22"/>
                <w:szCs w:val="22"/>
              </w:rPr>
              <w:t>Knows event description.</w:t>
            </w:r>
          </w:p>
          <w:p w14:paraId="7240FF55" w14:textId="0C27D8E9" w:rsidR="360475BF" w:rsidRDefault="360475BF" w:rsidP="00DB04F4">
            <w:pPr>
              <w:pStyle w:val="ListParagraph"/>
              <w:numPr>
                <w:ilvl w:val="0"/>
                <w:numId w:val="14"/>
              </w:numPr>
              <w:spacing w:line="257" w:lineRule="auto"/>
              <w:rPr>
                <w:sz w:val="22"/>
                <w:szCs w:val="22"/>
              </w:rPr>
            </w:pPr>
            <w:r w:rsidRPr="360475BF">
              <w:rPr>
                <w:sz w:val="22"/>
                <w:szCs w:val="22"/>
              </w:rPr>
              <w:t>Knows event start timestamp.</w:t>
            </w:r>
          </w:p>
          <w:p w14:paraId="7CCAAA75" w14:textId="0C27D8E9" w:rsidR="360475BF" w:rsidRDefault="360475BF" w:rsidP="00DB04F4">
            <w:pPr>
              <w:pStyle w:val="ListParagraph"/>
              <w:numPr>
                <w:ilvl w:val="0"/>
                <w:numId w:val="14"/>
              </w:numPr>
              <w:spacing w:line="257" w:lineRule="auto"/>
              <w:rPr>
                <w:sz w:val="22"/>
                <w:szCs w:val="22"/>
              </w:rPr>
            </w:pPr>
            <w:r w:rsidRPr="360475BF">
              <w:rPr>
                <w:sz w:val="22"/>
                <w:szCs w:val="22"/>
              </w:rPr>
              <w:t>Knows event end timestamp.</w:t>
            </w:r>
          </w:p>
          <w:p w14:paraId="2D319867" w14:textId="0C27D8E9" w:rsidR="360475BF" w:rsidRDefault="360475BF" w:rsidP="00DB04F4">
            <w:pPr>
              <w:pStyle w:val="ListParagraph"/>
              <w:numPr>
                <w:ilvl w:val="0"/>
                <w:numId w:val="14"/>
              </w:numPr>
              <w:spacing w:line="257" w:lineRule="auto"/>
              <w:rPr>
                <w:sz w:val="22"/>
                <w:szCs w:val="22"/>
              </w:rPr>
            </w:pPr>
            <w:r w:rsidRPr="360475BF">
              <w:rPr>
                <w:sz w:val="22"/>
                <w:szCs w:val="22"/>
              </w:rPr>
              <w:t>Knows root directory.</w:t>
            </w:r>
          </w:p>
          <w:p w14:paraId="6FCE04ED" w14:textId="0C27D8E9" w:rsidR="360475BF" w:rsidRDefault="360475BF" w:rsidP="00DB04F4">
            <w:pPr>
              <w:pStyle w:val="ListParagraph"/>
              <w:numPr>
                <w:ilvl w:val="0"/>
                <w:numId w:val="14"/>
              </w:numPr>
              <w:spacing w:line="257" w:lineRule="auto"/>
              <w:rPr>
                <w:sz w:val="22"/>
                <w:szCs w:val="22"/>
              </w:rPr>
            </w:pPr>
            <w:r w:rsidRPr="360475BF">
              <w:rPr>
                <w:sz w:val="22"/>
                <w:szCs w:val="22"/>
              </w:rPr>
              <w:t>Knows red team folder.</w:t>
            </w:r>
          </w:p>
          <w:p w14:paraId="1B669A9D" w14:textId="0C27D8E9" w:rsidR="360475BF" w:rsidRDefault="360475BF" w:rsidP="00DB04F4">
            <w:pPr>
              <w:pStyle w:val="ListParagraph"/>
              <w:numPr>
                <w:ilvl w:val="0"/>
                <w:numId w:val="14"/>
              </w:numPr>
              <w:spacing w:line="257" w:lineRule="auto"/>
              <w:rPr>
                <w:sz w:val="22"/>
                <w:szCs w:val="22"/>
              </w:rPr>
            </w:pPr>
            <w:r w:rsidRPr="360475BF">
              <w:rPr>
                <w:sz w:val="22"/>
                <w:szCs w:val="22"/>
              </w:rPr>
              <w:t>Knows white team folder.</w:t>
            </w:r>
          </w:p>
          <w:p w14:paraId="53AC913B" w14:textId="0C27D8E9" w:rsidR="360475BF" w:rsidRDefault="360475BF" w:rsidP="00DB04F4">
            <w:pPr>
              <w:pStyle w:val="ListParagraph"/>
              <w:numPr>
                <w:ilvl w:val="0"/>
                <w:numId w:val="14"/>
              </w:numPr>
              <w:spacing w:line="257" w:lineRule="auto"/>
              <w:rPr>
                <w:sz w:val="22"/>
                <w:szCs w:val="22"/>
              </w:rPr>
            </w:pPr>
            <w:r w:rsidRPr="360475BF">
              <w:rPr>
                <w:sz w:val="22"/>
                <w:szCs w:val="22"/>
              </w:rPr>
              <w:t>Knows blue team folder.</w:t>
            </w:r>
          </w:p>
          <w:p w14:paraId="0D4DFDCD" w14:textId="4559E00D" w:rsidR="360475BF" w:rsidRDefault="360475BF" w:rsidP="00DB04F4">
            <w:pPr>
              <w:pStyle w:val="ListParagraph"/>
              <w:numPr>
                <w:ilvl w:val="0"/>
                <w:numId w:val="14"/>
              </w:numPr>
              <w:spacing w:line="257" w:lineRule="auto"/>
              <w:rPr>
                <w:sz w:val="22"/>
                <w:szCs w:val="22"/>
              </w:rPr>
            </w:pPr>
            <w:r w:rsidRPr="360475BF">
              <w:rPr>
                <w:sz w:val="22"/>
                <w:szCs w:val="22"/>
              </w:rPr>
              <w:lastRenderedPageBreak/>
              <w:t>Knows if host machine is lead.</w:t>
            </w:r>
          </w:p>
          <w:p w14:paraId="23122448" w14:textId="0C27D8E9" w:rsidR="360475BF" w:rsidRDefault="360475BF" w:rsidP="00DB04F4">
            <w:pPr>
              <w:pStyle w:val="ListParagraph"/>
              <w:numPr>
                <w:ilvl w:val="0"/>
                <w:numId w:val="14"/>
              </w:numPr>
              <w:spacing w:line="257" w:lineRule="auto"/>
              <w:rPr>
                <w:sz w:val="22"/>
                <w:szCs w:val="22"/>
              </w:rPr>
            </w:pPr>
            <w:r w:rsidRPr="360475BF">
              <w:rPr>
                <w:sz w:val="22"/>
                <w:szCs w:val="22"/>
              </w:rPr>
              <w:t>Knows lead’s IP address.</w:t>
            </w:r>
          </w:p>
          <w:p w14:paraId="59E19035" w14:textId="6A2C58F8" w:rsidR="360475BF" w:rsidRDefault="360475BF" w:rsidP="00DB04F4">
            <w:pPr>
              <w:pStyle w:val="ListParagraph"/>
              <w:numPr>
                <w:ilvl w:val="0"/>
                <w:numId w:val="14"/>
              </w:numPr>
              <w:spacing w:line="257" w:lineRule="auto"/>
              <w:rPr>
                <w:sz w:val="22"/>
                <w:szCs w:val="22"/>
              </w:rPr>
            </w:pPr>
            <w:r w:rsidRPr="360475BF">
              <w:rPr>
                <w:sz w:val="22"/>
                <w:szCs w:val="22"/>
              </w:rPr>
              <w:t>Knows the number of established connections to the host machine.</w:t>
            </w:r>
          </w:p>
        </w:tc>
        <w:tc>
          <w:tcPr>
            <w:tcW w:w="4500" w:type="dxa"/>
          </w:tcPr>
          <w:p w14:paraId="1E0A9477" w14:textId="6753763A" w:rsidR="360475BF" w:rsidRDefault="360475BF" w:rsidP="360475BF">
            <w:pPr>
              <w:rPr>
                <w:sz w:val="22"/>
                <w:szCs w:val="22"/>
              </w:rPr>
            </w:pPr>
            <w:r w:rsidRPr="360475BF">
              <w:rPr>
                <w:sz w:val="22"/>
                <w:szCs w:val="22"/>
              </w:rPr>
              <w:lastRenderedPageBreak/>
              <w:t>Vector (7)</w:t>
            </w:r>
          </w:p>
          <w:p w14:paraId="046A31A8" w14:textId="0B872FB3" w:rsidR="360475BF" w:rsidRDefault="360475BF" w:rsidP="360475BF">
            <w:pPr>
              <w:rPr>
                <w:sz w:val="22"/>
                <w:szCs w:val="22"/>
              </w:rPr>
            </w:pPr>
          </w:p>
          <w:p w14:paraId="7369326F" w14:textId="3CB02A5A" w:rsidR="360475BF" w:rsidRDefault="360475BF" w:rsidP="360475BF">
            <w:pPr>
              <w:rPr>
                <w:b/>
                <w:bCs/>
                <w:sz w:val="22"/>
                <w:szCs w:val="22"/>
              </w:rPr>
            </w:pPr>
          </w:p>
          <w:p w14:paraId="2E493B35" w14:textId="4345A68D" w:rsidR="360475BF" w:rsidRDefault="360475BF" w:rsidP="360475BF">
            <w:pPr>
              <w:rPr>
                <w:b/>
                <w:bCs/>
                <w:sz w:val="22"/>
                <w:szCs w:val="22"/>
              </w:rPr>
            </w:pPr>
          </w:p>
          <w:p w14:paraId="4AF9AB1D" w14:textId="4918A454" w:rsidR="360475BF" w:rsidRDefault="360475BF" w:rsidP="360475BF">
            <w:pPr>
              <w:rPr>
                <w:b/>
                <w:bCs/>
                <w:sz w:val="22"/>
                <w:szCs w:val="22"/>
              </w:rPr>
            </w:pPr>
          </w:p>
          <w:p w14:paraId="483614F4" w14:textId="10C364E7" w:rsidR="360475BF" w:rsidRDefault="360475BF" w:rsidP="1201CF67">
            <w:pPr>
              <w:rPr>
                <w:b/>
                <w:bCs/>
                <w:sz w:val="22"/>
                <w:szCs w:val="22"/>
              </w:rPr>
            </w:pPr>
          </w:p>
          <w:p w14:paraId="638F9D55" w14:textId="29D4637D" w:rsidR="360475BF" w:rsidRDefault="360475BF" w:rsidP="1201CF67">
            <w:pPr>
              <w:rPr>
                <w:b/>
                <w:bCs/>
                <w:sz w:val="22"/>
                <w:szCs w:val="22"/>
              </w:rPr>
            </w:pPr>
          </w:p>
          <w:p w14:paraId="186659F1" w14:textId="37EFB35D" w:rsidR="360475BF" w:rsidRDefault="360475BF" w:rsidP="1201CF67">
            <w:pPr>
              <w:rPr>
                <w:b/>
                <w:bCs/>
                <w:sz w:val="22"/>
                <w:szCs w:val="22"/>
              </w:rPr>
            </w:pPr>
          </w:p>
          <w:p w14:paraId="39B58BB0" w14:textId="1A336165" w:rsidR="360475BF" w:rsidRDefault="360475BF" w:rsidP="1201CF67">
            <w:pPr>
              <w:rPr>
                <w:b/>
                <w:bCs/>
                <w:sz w:val="22"/>
                <w:szCs w:val="22"/>
              </w:rPr>
            </w:pPr>
          </w:p>
          <w:p w14:paraId="0F1EB0FB" w14:textId="40286530" w:rsidR="360475BF" w:rsidRDefault="360475BF" w:rsidP="1201CF67">
            <w:pPr>
              <w:rPr>
                <w:b/>
                <w:bCs/>
                <w:sz w:val="22"/>
                <w:szCs w:val="22"/>
              </w:rPr>
            </w:pPr>
          </w:p>
          <w:p w14:paraId="3493DA09" w14:textId="314178D0" w:rsidR="360475BF" w:rsidRDefault="1601DD5B" w:rsidP="1201CF67">
            <w:pPr>
              <w:rPr>
                <w:sz w:val="22"/>
                <w:szCs w:val="22"/>
              </w:rPr>
            </w:pPr>
            <w:r w:rsidRPr="1201CF67">
              <w:rPr>
                <w:sz w:val="22"/>
                <w:szCs w:val="22"/>
              </w:rPr>
              <w:t>User Manager (10, 11)</w:t>
            </w:r>
          </w:p>
          <w:p w14:paraId="197CBD1C" w14:textId="7701D1D7" w:rsidR="360475BF" w:rsidRDefault="360475BF" w:rsidP="1201CF67">
            <w:pPr>
              <w:rPr>
                <w:b/>
                <w:bCs/>
                <w:sz w:val="22"/>
                <w:szCs w:val="22"/>
              </w:rPr>
            </w:pPr>
          </w:p>
        </w:tc>
      </w:tr>
    </w:tbl>
    <w:p w14:paraId="63BFF8AB" w14:textId="0B6F43C6" w:rsidR="4CAA0046" w:rsidRDefault="4CAA0046" w:rsidP="360475BF">
      <w:pPr>
        <w:pStyle w:val="Heading3"/>
      </w:pPr>
      <w:r w:rsidRPr="360475BF">
        <w:lastRenderedPageBreak/>
        <w:t>Contract: Get Event Data</w:t>
      </w:r>
    </w:p>
    <w:p w14:paraId="1852A64C" w14:textId="775F1091" w:rsidR="4CAA0046" w:rsidRDefault="4CAA0046" w:rsidP="360475BF">
      <w:pPr>
        <w:spacing w:line="259" w:lineRule="auto"/>
        <w:jc w:val="both"/>
      </w:pPr>
      <w:r w:rsidRPr="360475BF">
        <w:rPr>
          <w:b/>
          <w:bCs/>
        </w:rPr>
        <w:t xml:space="preserve">Protocol: </w:t>
      </w:r>
      <w:r w:rsidRPr="360475BF">
        <w:t>get_event_name()</w:t>
      </w:r>
    </w:p>
    <w:p w14:paraId="5D2A8226" w14:textId="0053B74F" w:rsidR="4CAA0046" w:rsidRDefault="4CAA0046" w:rsidP="360475BF">
      <w:pPr>
        <w:jc w:val="both"/>
      </w:pPr>
      <w:r w:rsidRPr="360475BF">
        <w:rPr>
          <w:b/>
          <w:bCs/>
        </w:rPr>
        <w:t xml:space="preserve">Pre-condition:  </w:t>
      </w:r>
      <w:r w:rsidRPr="360475BF">
        <w:t>The event must not be null.</w:t>
      </w:r>
    </w:p>
    <w:p w14:paraId="6A3429EB" w14:textId="257EED62" w:rsidR="4CAA0046" w:rsidRDefault="4CAA0046" w:rsidP="360475BF">
      <w:pPr>
        <w:jc w:val="both"/>
      </w:pPr>
      <w:r w:rsidRPr="360475BF">
        <w:rPr>
          <w:b/>
          <w:bCs/>
        </w:rPr>
        <w:t xml:space="preserve">Post-condition: </w:t>
      </w:r>
      <w:r w:rsidRPr="360475BF">
        <w:t>Return an events’ description.</w:t>
      </w:r>
    </w:p>
    <w:p w14:paraId="5FF43C98" w14:textId="542BC073" w:rsidR="4CAA0046" w:rsidRDefault="4CAA0046" w:rsidP="360475BF">
      <w:pPr>
        <w:jc w:val="both"/>
      </w:pPr>
      <w:r w:rsidRPr="360475BF">
        <w:rPr>
          <w:b/>
          <w:bCs/>
        </w:rPr>
        <w:t xml:space="preserve">Description: </w:t>
      </w:r>
      <w:r w:rsidRPr="360475BF">
        <w:t xml:space="preserve"> This method will return the name of the event.</w:t>
      </w:r>
    </w:p>
    <w:p w14:paraId="2957B0E8" w14:textId="76BCA239" w:rsidR="360475BF" w:rsidRDefault="360475BF" w:rsidP="360475BF">
      <w:pPr>
        <w:jc w:val="both"/>
      </w:pPr>
    </w:p>
    <w:p w14:paraId="0309E517" w14:textId="4BBAAB11" w:rsidR="4CAA0046" w:rsidRDefault="4CAA0046" w:rsidP="360475BF">
      <w:pPr>
        <w:spacing w:line="259" w:lineRule="auto"/>
        <w:jc w:val="both"/>
      </w:pPr>
      <w:r w:rsidRPr="360475BF">
        <w:rPr>
          <w:b/>
          <w:bCs/>
        </w:rPr>
        <w:t xml:space="preserve">Protocol: </w:t>
      </w:r>
      <w:r w:rsidRPr="360475BF">
        <w:t>get_event_description()</w:t>
      </w:r>
    </w:p>
    <w:p w14:paraId="67689734" w14:textId="5E52C9DE" w:rsidR="4CAA0046" w:rsidRDefault="4CAA0046" w:rsidP="360475BF">
      <w:pPr>
        <w:jc w:val="both"/>
      </w:pPr>
      <w:r w:rsidRPr="360475BF">
        <w:rPr>
          <w:b/>
          <w:bCs/>
        </w:rPr>
        <w:t xml:space="preserve">Pre-condition:  </w:t>
      </w:r>
      <w:r w:rsidRPr="360475BF">
        <w:t>The event must not be null.</w:t>
      </w:r>
    </w:p>
    <w:p w14:paraId="42A3DB72" w14:textId="5B044497" w:rsidR="4CAA0046" w:rsidRDefault="4CAA0046" w:rsidP="360475BF">
      <w:pPr>
        <w:jc w:val="both"/>
      </w:pPr>
      <w:r w:rsidRPr="360475BF">
        <w:rPr>
          <w:b/>
          <w:bCs/>
        </w:rPr>
        <w:t xml:space="preserve">Post-condition: </w:t>
      </w:r>
      <w:r w:rsidRPr="360475BF">
        <w:t>Return an events’ description.</w:t>
      </w:r>
      <w:r w:rsidRPr="360475BF">
        <w:rPr>
          <w:b/>
          <w:bCs/>
        </w:rPr>
        <w:t xml:space="preserve"> </w:t>
      </w:r>
    </w:p>
    <w:p w14:paraId="1133DD81" w14:textId="2197125E" w:rsidR="4CAA0046" w:rsidRDefault="4CAA0046" w:rsidP="360475BF">
      <w:pPr>
        <w:jc w:val="both"/>
      </w:pPr>
      <w:r w:rsidRPr="360475BF">
        <w:rPr>
          <w:b/>
          <w:bCs/>
        </w:rPr>
        <w:t xml:space="preserve">Description: </w:t>
      </w:r>
      <w:r w:rsidRPr="360475BF">
        <w:t xml:space="preserve"> This method will return the description of an event.</w:t>
      </w:r>
    </w:p>
    <w:p w14:paraId="4EDEE7D3" w14:textId="517C3766" w:rsidR="360475BF" w:rsidRDefault="360475BF" w:rsidP="360475BF">
      <w:pPr>
        <w:jc w:val="both"/>
      </w:pPr>
    </w:p>
    <w:p w14:paraId="5412DBCB" w14:textId="2E6924C4" w:rsidR="4CAA0046" w:rsidRDefault="4CAA0046" w:rsidP="360475BF">
      <w:pPr>
        <w:spacing w:line="259" w:lineRule="auto"/>
        <w:jc w:val="both"/>
      </w:pPr>
      <w:r w:rsidRPr="360475BF">
        <w:rPr>
          <w:b/>
          <w:bCs/>
        </w:rPr>
        <w:t xml:space="preserve">Protocol: </w:t>
      </w:r>
      <w:r w:rsidRPr="360475BF">
        <w:t>get_event_start_timestamp()</w:t>
      </w:r>
    </w:p>
    <w:p w14:paraId="168A587E" w14:textId="2E697D6F" w:rsidR="4CAA0046" w:rsidRDefault="4CAA0046" w:rsidP="360475BF">
      <w:pPr>
        <w:jc w:val="both"/>
      </w:pPr>
      <w:r w:rsidRPr="360475BF">
        <w:rPr>
          <w:b/>
          <w:bCs/>
        </w:rPr>
        <w:t xml:space="preserve">Pre-condition:  </w:t>
      </w:r>
      <w:r w:rsidRPr="360475BF">
        <w:t>The event must not be null.</w:t>
      </w:r>
    </w:p>
    <w:p w14:paraId="404F3A78" w14:textId="0F2AA35A" w:rsidR="4CAA0046" w:rsidRDefault="4CAA0046" w:rsidP="360475BF">
      <w:pPr>
        <w:jc w:val="both"/>
      </w:pPr>
      <w:r w:rsidRPr="360475BF">
        <w:rPr>
          <w:b/>
          <w:bCs/>
        </w:rPr>
        <w:t xml:space="preserve">Post-condition: </w:t>
      </w:r>
      <w:r w:rsidRPr="360475BF">
        <w:t>Return an events’ start timestamp.</w:t>
      </w:r>
    </w:p>
    <w:p w14:paraId="118BAB18" w14:textId="1CD00D52" w:rsidR="4CAA0046" w:rsidRDefault="4CAA0046" w:rsidP="360475BF">
      <w:pPr>
        <w:jc w:val="both"/>
      </w:pPr>
      <w:r w:rsidRPr="360475BF">
        <w:rPr>
          <w:b/>
          <w:bCs/>
        </w:rPr>
        <w:t xml:space="preserve">Description: </w:t>
      </w:r>
      <w:r w:rsidRPr="360475BF">
        <w:t xml:space="preserve"> This method will return the start time of an event.</w:t>
      </w:r>
    </w:p>
    <w:p w14:paraId="78BAED6E" w14:textId="1F5E94C3" w:rsidR="360475BF" w:rsidRDefault="360475BF" w:rsidP="360475BF">
      <w:pPr>
        <w:jc w:val="both"/>
      </w:pPr>
    </w:p>
    <w:p w14:paraId="548B2BA8" w14:textId="08C517C6" w:rsidR="4CAA0046" w:rsidRDefault="4CAA0046" w:rsidP="360475BF">
      <w:pPr>
        <w:spacing w:line="259" w:lineRule="auto"/>
        <w:jc w:val="both"/>
      </w:pPr>
      <w:r w:rsidRPr="360475BF">
        <w:rPr>
          <w:b/>
          <w:bCs/>
        </w:rPr>
        <w:t xml:space="preserve">Protocol: </w:t>
      </w:r>
      <w:r w:rsidRPr="360475BF">
        <w:t>get_event_end_timestamp()</w:t>
      </w:r>
    </w:p>
    <w:p w14:paraId="2C4808A0" w14:textId="0A032804" w:rsidR="4CAA0046" w:rsidRDefault="4CAA0046" w:rsidP="360475BF">
      <w:pPr>
        <w:jc w:val="both"/>
      </w:pPr>
      <w:r w:rsidRPr="360475BF">
        <w:rPr>
          <w:b/>
          <w:bCs/>
        </w:rPr>
        <w:t xml:space="preserve">Pre-condition:  </w:t>
      </w:r>
      <w:r w:rsidRPr="360475BF">
        <w:t>The event must not be null.</w:t>
      </w:r>
    </w:p>
    <w:p w14:paraId="50DDD3C6" w14:textId="356B1728" w:rsidR="4CAA0046" w:rsidRDefault="4CAA0046" w:rsidP="360475BF">
      <w:pPr>
        <w:jc w:val="both"/>
      </w:pPr>
      <w:r w:rsidRPr="360475BF">
        <w:rPr>
          <w:b/>
          <w:bCs/>
        </w:rPr>
        <w:t xml:space="preserve">Post-condition: </w:t>
      </w:r>
      <w:r w:rsidRPr="360475BF">
        <w:t>Return an events’ end timestamp.</w:t>
      </w:r>
    </w:p>
    <w:p w14:paraId="32D781D1" w14:textId="5F6264D8" w:rsidR="4CAA0046" w:rsidRDefault="4CAA0046" w:rsidP="360475BF">
      <w:pPr>
        <w:jc w:val="both"/>
      </w:pPr>
      <w:r w:rsidRPr="360475BF">
        <w:rPr>
          <w:b/>
          <w:bCs/>
        </w:rPr>
        <w:t xml:space="preserve">Description: </w:t>
      </w:r>
      <w:r w:rsidRPr="360475BF">
        <w:t xml:space="preserve"> This method will return the end time of an event.</w:t>
      </w:r>
    </w:p>
    <w:p w14:paraId="53AC2633" w14:textId="55996FE3" w:rsidR="360475BF" w:rsidRDefault="360475BF" w:rsidP="360475BF">
      <w:pPr>
        <w:jc w:val="both"/>
      </w:pPr>
    </w:p>
    <w:p w14:paraId="362ED1CE" w14:textId="1CCDE33E" w:rsidR="4CAA0046" w:rsidRDefault="4CAA0046" w:rsidP="360475BF">
      <w:pPr>
        <w:spacing w:line="259" w:lineRule="auto"/>
        <w:jc w:val="both"/>
      </w:pPr>
      <w:r w:rsidRPr="360475BF">
        <w:rPr>
          <w:b/>
          <w:bCs/>
        </w:rPr>
        <w:t xml:space="preserve">Protocol: </w:t>
      </w:r>
      <w:r w:rsidRPr="360475BF">
        <w:t>get_root_directory()</w:t>
      </w:r>
    </w:p>
    <w:p w14:paraId="2547E9FD" w14:textId="7F4C93A5" w:rsidR="4CAA0046" w:rsidRDefault="4CAA0046" w:rsidP="360475BF">
      <w:pPr>
        <w:jc w:val="both"/>
      </w:pPr>
      <w:r w:rsidRPr="360475BF">
        <w:rPr>
          <w:b/>
          <w:bCs/>
        </w:rPr>
        <w:t xml:space="preserve">Pre-condition: </w:t>
      </w:r>
      <w:r w:rsidRPr="360475BF">
        <w:t>The event must not be null.</w:t>
      </w:r>
    </w:p>
    <w:p w14:paraId="457902C0" w14:textId="3913BEE8" w:rsidR="4CAA0046" w:rsidRDefault="4CAA0046" w:rsidP="360475BF">
      <w:pPr>
        <w:jc w:val="both"/>
      </w:pPr>
      <w:r w:rsidRPr="360475BF">
        <w:rPr>
          <w:b/>
          <w:bCs/>
        </w:rPr>
        <w:t xml:space="preserve">Post-condition: </w:t>
      </w:r>
      <w:r w:rsidRPr="360475BF">
        <w:t>Return an event’s root directory.</w:t>
      </w:r>
    </w:p>
    <w:p w14:paraId="1AE050BF" w14:textId="5D78EA34" w:rsidR="4CAA0046" w:rsidRDefault="4CAA0046" w:rsidP="360475BF">
      <w:pPr>
        <w:jc w:val="both"/>
      </w:pPr>
      <w:r w:rsidRPr="360475BF">
        <w:rPr>
          <w:b/>
          <w:bCs/>
        </w:rPr>
        <w:t xml:space="preserve">Description: </w:t>
      </w:r>
      <w:r w:rsidRPr="360475BF">
        <w:t xml:space="preserve"> This method will return the path to a root directory.</w:t>
      </w:r>
    </w:p>
    <w:p w14:paraId="7BE998A7" w14:textId="3543D449" w:rsidR="360475BF" w:rsidRDefault="360475BF" w:rsidP="360475BF">
      <w:pPr>
        <w:jc w:val="both"/>
      </w:pPr>
    </w:p>
    <w:p w14:paraId="3B0281D3" w14:textId="586C8672" w:rsidR="4CAA0046" w:rsidRDefault="4CAA0046" w:rsidP="360475BF">
      <w:pPr>
        <w:spacing w:line="259" w:lineRule="auto"/>
        <w:jc w:val="both"/>
      </w:pPr>
      <w:r w:rsidRPr="360475BF">
        <w:rPr>
          <w:b/>
          <w:bCs/>
        </w:rPr>
        <w:t xml:space="preserve">Protocol: </w:t>
      </w:r>
      <w:r w:rsidRPr="360475BF">
        <w:t>get_red_team_folder()</w:t>
      </w:r>
    </w:p>
    <w:p w14:paraId="287F528F" w14:textId="449C7136" w:rsidR="4CAA0046" w:rsidRDefault="4CAA0046" w:rsidP="360475BF">
      <w:pPr>
        <w:jc w:val="both"/>
      </w:pPr>
      <w:r w:rsidRPr="360475BF">
        <w:rPr>
          <w:b/>
          <w:bCs/>
        </w:rPr>
        <w:t xml:space="preserve">Pre-condition: </w:t>
      </w:r>
      <w:r w:rsidRPr="360475BF">
        <w:t>The event must not be null.</w:t>
      </w:r>
    </w:p>
    <w:p w14:paraId="730D2272" w14:textId="562098E7" w:rsidR="4CAA0046" w:rsidRDefault="4CAA0046" w:rsidP="360475BF">
      <w:pPr>
        <w:jc w:val="both"/>
      </w:pPr>
      <w:r w:rsidRPr="360475BF">
        <w:rPr>
          <w:b/>
          <w:bCs/>
        </w:rPr>
        <w:t xml:space="preserve">Post-condition: </w:t>
      </w:r>
      <w:r w:rsidRPr="360475BF">
        <w:t>Return an event’s red team folder.</w:t>
      </w:r>
    </w:p>
    <w:p w14:paraId="70679975" w14:textId="1CBC66B3" w:rsidR="4CAA0046" w:rsidRDefault="4CAA0046" w:rsidP="360475BF">
      <w:pPr>
        <w:jc w:val="both"/>
      </w:pPr>
      <w:r w:rsidRPr="360475BF">
        <w:rPr>
          <w:b/>
          <w:bCs/>
        </w:rPr>
        <w:t xml:space="preserve">Description: </w:t>
      </w:r>
      <w:r w:rsidRPr="360475BF">
        <w:t xml:space="preserve"> This method will return the path to the red team folder.</w:t>
      </w:r>
    </w:p>
    <w:p w14:paraId="65EC6EEF" w14:textId="7B744080" w:rsidR="360475BF" w:rsidRDefault="360475BF" w:rsidP="360475BF">
      <w:pPr>
        <w:spacing w:line="259" w:lineRule="auto"/>
        <w:jc w:val="both"/>
      </w:pPr>
    </w:p>
    <w:p w14:paraId="5BFC9F3F" w14:textId="71550518" w:rsidR="4CAA0046" w:rsidRDefault="4CAA0046" w:rsidP="360475BF">
      <w:pPr>
        <w:spacing w:line="259" w:lineRule="auto"/>
        <w:jc w:val="both"/>
      </w:pPr>
      <w:r w:rsidRPr="360475BF">
        <w:rPr>
          <w:b/>
          <w:bCs/>
        </w:rPr>
        <w:t xml:space="preserve">Protocol: </w:t>
      </w:r>
      <w:r w:rsidRPr="360475BF">
        <w:t>get_blue_team_folder()</w:t>
      </w:r>
    </w:p>
    <w:p w14:paraId="3AE36E8D" w14:textId="085E1A13" w:rsidR="4CAA0046" w:rsidRDefault="4CAA0046" w:rsidP="360475BF">
      <w:pPr>
        <w:jc w:val="both"/>
      </w:pPr>
      <w:r w:rsidRPr="360475BF">
        <w:rPr>
          <w:b/>
          <w:bCs/>
        </w:rPr>
        <w:t xml:space="preserve">Pre-condition:  </w:t>
      </w:r>
      <w:r w:rsidRPr="360475BF">
        <w:t>The event must not be null.</w:t>
      </w:r>
    </w:p>
    <w:p w14:paraId="7E2373D5" w14:textId="20EE9A7D" w:rsidR="4CAA0046" w:rsidRDefault="4CAA0046" w:rsidP="360475BF">
      <w:pPr>
        <w:jc w:val="both"/>
      </w:pPr>
      <w:r w:rsidRPr="360475BF">
        <w:rPr>
          <w:b/>
          <w:bCs/>
        </w:rPr>
        <w:t xml:space="preserve">Post-condition: </w:t>
      </w:r>
      <w:r w:rsidRPr="360475BF">
        <w:t>Return an event’s blue team folder.</w:t>
      </w:r>
    </w:p>
    <w:p w14:paraId="49D552ED" w14:textId="412282CE" w:rsidR="4CAA0046" w:rsidRDefault="4CAA0046" w:rsidP="360475BF">
      <w:pPr>
        <w:jc w:val="both"/>
      </w:pPr>
      <w:r w:rsidRPr="360475BF">
        <w:rPr>
          <w:b/>
          <w:bCs/>
        </w:rPr>
        <w:t xml:space="preserve">Description: </w:t>
      </w:r>
      <w:r w:rsidRPr="360475BF">
        <w:t xml:space="preserve"> This method will return the path to the blue team folder.</w:t>
      </w:r>
    </w:p>
    <w:p w14:paraId="5F5AB0C0" w14:textId="60F43CFC" w:rsidR="360475BF" w:rsidRDefault="360475BF" w:rsidP="360475BF">
      <w:pPr>
        <w:jc w:val="both"/>
      </w:pPr>
    </w:p>
    <w:p w14:paraId="05CDD378" w14:textId="3D548160" w:rsidR="4CAA0046" w:rsidRDefault="4CAA0046" w:rsidP="360475BF">
      <w:pPr>
        <w:spacing w:line="259" w:lineRule="auto"/>
        <w:jc w:val="both"/>
      </w:pPr>
      <w:r w:rsidRPr="360475BF">
        <w:rPr>
          <w:b/>
          <w:bCs/>
        </w:rPr>
        <w:t xml:space="preserve">Protocol: </w:t>
      </w:r>
      <w:r w:rsidRPr="360475BF">
        <w:t>get_white_team_folder()</w:t>
      </w:r>
    </w:p>
    <w:p w14:paraId="0E7CCD52" w14:textId="10FFC93D" w:rsidR="4CAA0046" w:rsidRDefault="4CAA0046" w:rsidP="360475BF">
      <w:pPr>
        <w:jc w:val="both"/>
      </w:pPr>
      <w:r w:rsidRPr="360475BF">
        <w:rPr>
          <w:b/>
          <w:bCs/>
        </w:rPr>
        <w:t xml:space="preserve">Pre-condition:  </w:t>
      </w:r>
      <w:r w:rsidRPr="360475BF">
        <w:t>The event must not be null.</w:t>
      </w:r>
    </w:p>
    <w:p w14:paraId="05B34FB9" w14:textId="48A4D566" w:rsidR="4CAA0046" w:rsidRDefault="4CAA0046" w:rsidP="360475BF">
      <w:pPr>
        <w:jc w:val="both"/>
      </w:pPr>
      <w:r w:rsidRPr="360475BF">
        <w:rPr>
          <w:b/>
          <w:bCs/>
        </w:rPr>
        <w:t xml:space="preserve">Post-condition: </w:t>
      </w:r>
      <w:r w:rsidRPr="360475BF">
        <w:t>Return an event’s white team folder.</w:t>
      </w:r>
    </w:p>
    <w:p w14:paraId="1E994FFC" w14:textId="1253F721" w:rsidR="4CAA0046" w:rsidRDefault="4CAA0046" w:rsidP="360475BF">
      <w:pPr>
        <w:jc w:val="both"/>
      </w:pPr>
      <w:r w:rsidRPr="360475BF">
        <w:rPr>
          <w:b/>
          <w:bCs/>
        </w:rPr>
        <w:t xml:space="preserve">Description: </w:t>
      </w:r>
      <w:r w:rsidRPr="360475BF">
        <w:t xml:space="preserve"> This method will return the white team folder.</w:t>
      </w:r>
    </w:p>
    <w:p w14:paraId="62D9EFC7" w14:textId="2CCC48C7" w:rsidR="360475BF" w:rsidRDefault="360475BF" w:rsidP="360475BF">
      <w:pPr>
        <w:jc w:val="both"/>
      </w:pPr>
    </w:p>
    <w:p w14:paraId="4BFE2F65" w14:textId="22039763" w:rsidR="4CAA0046" w:rsidRDefault="4CAA0046" w:rsidP="360475BF">
      <w:pPr>
        <w:spacing w:line="259" w:lineRule="auto"/>
        <w:jc w:val="both"/>
      </w:pPr>
      <w:r w:rsidRPr="360475BF">
        <w:rPr>
          <w:b/>
          <w:bCs/>
        </w:rPr>
        <w:t xml:space="preserve">Protocol: </w:t>
      </w:r>
      <w:r w:rsidRPr="360475BF">
        <w:t>is_lead()</w:t>
      </w:r>
    </w:p>
    <w:p w14:paraId="12C1B8B2" w14:textId="503FCB9B" w:rsidR="4CAA0046" w:rsidRDefault="4CAA0046" w:rsidP="360475BF">
      <w:pPr>
        <w:jc w:val="both"/>
      </w:pPr>
      <w:r w:rsidRPr="360475BF">
        <w:rPr>
          <w:b/>
          <w:bCs/>
        </w:rPr>
        <w:t xml:space="preserve">Pre-condition:  </w:t>
      </w:r>
      <w:r w:rsidRPr="360475BF">
        <w:t>The event must not be null.</w:t>
      </w:r>
    </w:p>
    <w:p w14:paraId="2C6C7CB7" w14:textId="17AB02D3" w:rsidR="4CAA0046" w:rsidRDefault="4CAA0046" w:rsidP="360475BF">
      <w:pPr>
        <w:jc w:val="both"/>
      </w:pPr>
      <w:r w:rsidRPr="360475BF">
        <w:rPr>
          <w:b/>
          <w:bCs/>
        </w:rPr>
        <w:t xml:space="preserve">Post-condition: </w:t>
      </w:r>
      <w:r w:rsidRPr="360475BF">
        <w:t>Return whether the ip is lead..</w:t>
      </w:r>
    </w:p>
    <w:p w14:paraId="425C0720" w14:textId="67F23C45" w:rsidR="4CAA0046" w:rsidRDefault="4CAA0046" w:rsidP="360475BF">
      <w:pPr>
        <w:jc w:val="both"/>
      </w:pPr>
      <w:r w:rsidRPr="360475BF">
        <w:rPr>
          <w:b/>
          <w:bCs/>
        </w:rPr>
        <w:t xml:space="preserve">Description: </w:t>
      </w:r>
      <w:r w:rsidRPr="360475BF">
        <w:t xml:space="preserve"> This method will return whether the IP address entered is the lead IP.</w:t>
      </w:r>
    </w:p>
    <w:p w14:paraId="040B4052" w14:textId="087501FD" w:rsidR="360475BF" w:rsidRDefault="360475BF" w:rsidP="360475BF">
      <w:pPr>
        <w:jc w:val="both"/>
      </w:pPr>
    </w:p>
    <w:p w14:paraId="26D405B1" w14:textId="7ABF40DB" w:rsidR="4CAA0046" w:rsidRDefault="4CAA0046" w:rsidP="360475BF">
      <w:pPr>
        <w:spacing w:line="259" w:lineRule="auto"/>
        <w:jc w:val="both"/>
      </w:pPr>
      <w:r w:rsidRPr="360475BF">
        <w:rPr>
          <w:b/>
          <w:bCs/>
        </w:rPr>
        <w:t xml:space="preserve">Protocol: </w:t>
      </w:r>
      <w:r w:rsidRPr="360475BF">
        <w:t>get_lead_IP()</w:t>
      </w:r>
    </w:p>
    <w:p w14:paraId="1DD93EB0" w14:textId="27ACE8B4" w:rsidR="4CAA0046" w:rsidRDefault="4CAA0046" w:rsidP="360475BF">
      <w:pPr>
        <w:jc w:val="both"/>
      </w:pPr>
      <w:r w:rsidRPr="360475BF">
        <w:rPr>
          <w:b/>
          <w:bCs/>
        </w:rPr>
        <w:t xml:space="preserve">Pre-condition: </w:t>
      </w:r>
      <w:r w:rsidRPr="360475BF">
        <w:t>The event must not be null.</w:t>
      </w:r>
    </w:p>
    <w:p w14:paraId="365E9D68" w14:textId="17AB02D3" w:rsidR="4CAA0046" w:rsidRDefault="4CAA0046" w:rsidP="360475BF">
      <w:pPr>
        <w:jc w:val="both"/>
      </w:pPr>
      <w:r w:rsidRPr="360475BF">
        <w:rPr>
          <w:b/>
          <w:bCs/>
        </w:rPr>
        <w:t xml:space="preserve">Post-condition: </w:t>
      </w:r>
      <w:r w:rsidRPr="360475BF">
        <w:t>Return whether the ip is lead..</w:t>
      </w:r>
    </w:p>
    <w:p w14:paraId="260D1B7A" w14:textId="67F23C45" w:rsidR="4CAA0046" w:rsidRDefault="4CAA0046" w:rsidP="360475BF">
      <w:pPr>
        <w:jc w:val="both"/>
      </w:pPr>
      <w:r w:rsidRPr="360475BF">
        <w:rPr>
          <w:b/>
          <w:bCs/>
        </w:rPr>
        <w:lastRenderedPageBreak/>
        <w:t xml:space="preserve">Description: </w:t>
      </w:r>
      <w:r w:rsidRPr="360475BF">
        <w:t xml:space="preserve"> This method will return whether the IP address entered is the lead IP.</w:t>
      </w:r>
    </w:p>
    <w:p w14:paraId="174892DD" w14:textId="5C974E23" w:rsidR="360475BF" w:rsidRDefault="360475BF" w:rsidP="360475BF">
      <w:pPr>
        <w:spacing w:line="259" w:lineRule="auto"/>
        <w:jc w:val="both"/>
      </w:pPr>
    </w:p>
    <w:p w14:paraId="034A7C39" w14:textId="3D886574" w:rsidR="4CAA0046" w:rsidRDefault="4CAA0046" w:rsidP="360475BF">
      <w:pPr>
        <w:spacing w:line="259" w:lineRule="auto"/>
        <w:jc w:val="both"/>
      </w:pPr>
      <w:r w:rsidRPr="360475BF">
        <w:rPr>
          <w:b/>
          <w:bCs/>
        </w:rPr>
        <w:t xml:space="preserve">Protocol: </w:t>
      </w:r>
      <w:r w:rsidRPr="360475BF">
        <w:t>get_connections()</w:t>
      </w:r>
    </w:p>
    <w:p w14:paraId="3FB376A2" w14:textId="3D07B0CA" w:rsidR="4CAA0046" w:rsidRDefault="4CAA0046" w:rsidP="360475BF">
      <w:pPr>
        <w:jc w:val="both"/>
      </w:pPr>
      <w:r w:rsidRPr="360475BF">
        <w:rPr>
          <w:b/>
          <w:bCs/>
        </w:rPr>
        <w:t xml:space="preserve">Pre-condition:  </w:t>
      </w:r>
      <w:r w:rsidRPr="360475BF">
        <w:t>The event must not be null.</w:t>
      </w:r>
    </w:p>
    <w:p w14:paraId="301FEED0" w14:textId="7F01CD79" w:rsidR="4CAA0046" w:rsidRDefault="4CAA0046" w:rsidP="360475BF">
      <w:pPr>
        <w:jc w:val="both"/>
      </w:pPr>
      <w:r w:rsidRPr="360475BF">
        <w:rPr>
          <w:b/>
          <w:bCs/>
        </w:rPr>
        <w:t xml:space="preserve">Post-condition: </w:t>
      </w:r>
      <w:r w:rsidRPr="360475BF">
        <w:t>Return number of established connections to lead IP address.</w:t>
      </w:r>
    </w:p>
    <w:p w14:paraId="36E54421" w14:textId="4FD356F1" w:rsidR="4CAA0046" w:rsidRDefault="4CAA0046" w:rsidP="360475BF">
      <w:pPr>
        <w:jc w:val="both"/>
      </w:pPr>
      <w:r w:rsidRPr="360475BF">
        <w:rPr>
          <w:b/>
          <w:bCs/>
        </w:rPr>
        <w:t xml:space="preserve">Description: </w:t>
      </w:r>
      <w:r w:rsidRPr="360475BF">
        <w:t xml:space="preserve"> This method will return the number of connections to the lead IP address.</w:t>
      </w:r>
    </w:p>
    <w:p w14:paraId="62E6D83F" w14:textId="64A19176" w:rsidR="360475BF" w:rsidRDefault="360475BF" w:rsidP="360475BF">
      <w:pPr>
        <w:jc w:val="both"/>
      </w:pPr>
    </w:p>
    <w:p w14:paraId="48B88D06" w14:textId="548C55C1" w:rsidR="2251B589" w:rsidRDefault="0018F916" w:rsidP="21371D46">
      <w:pPr>
        <w:pStyle w:val="Heading2"/>
        <w:numPr>
          <w:ilvl w:val="1"/>
          <w:numId w:val="0"/>
        </w:numPr>
      </w:pPr>
      <w:r w:rsidRPr="360475BF">
        <w:t>4</w:t>
      </w:r>
      <w:r w:rsidR="2251B589" w:rsidRPr="360475BF">
        <w:t xml:space="preserve">.2. </w:t>
      </w:r>
      <w:r w:rsidR="10B14360" w:rsidRPr="360475BF">
        <w:t>Class</w:t>
      </w:r>
      <w:r w:rsidR="03570177" w:rsidRPr="360475BF">
        <w:t xml:space="preserve"> Description</w:t>
      </w:r>
      <w:r w:rsidR="10B14360" w:rsidRPr="360475BF">
        <w:t xml:space="preserve"> Log File</w:t>
      </w:r>
    </w:p>
    <w:p w14:paraId="6DE7E5F0" w14:textId="067A41A9" w:rsidR="21371D46" w:rsidRDefault="21371D46" w:rsidP="21371D46"/>
    <w:tbl>
      <w:tblPr>
        <w:tblStyle w:val="TableGrid"/>
        <w:tblW w:w="0" w:type="auto"/>
        <w:tblLook w:val="06A0" w:firstRow="1" w:lastRow="0" w:firstColumn="1" w:lastColumn="0" w:noHBand="1" w:noVBand="1"/>
      </w:tblPr>
      <w:tblGrid>
        <w:gridCol w:w="4496"/>
        <w:gridCol w:w="4494"/>
      </w:tblGrid>
      <w:tr w:rsidR="21371D46" w14:paraId="7CF121D9" w14:textId="77777777" w:rsidTr="360475BF">
        <w:tc>
          <w:tcPr>
            <w:tcW w:w="4500" w:type="dxa"/>
          </w:tcPr>
          <w:p w14:paraId="1B061842" w14:textId="5031036B" w:rsidR="21371D46" w:rsidRDefault="21371D46" w:rsidP="21371D46">
            <w:pPr>
              <w:rPr>
                <w:sz w:val="22"/>
                <w:szCs w:val="22"/>
              </w:rPr>
            </w:pPr>
            <w:r w:rsidRPr="21371D46">
              <w:rPr>
                <w:b/>
                <w:bCs/>
                <w:sz w:val="22"/>
                <w:szCs w:val="22"/>
              </w:rPr>
              <w:t>Class Name</w:t>
            </w:r>
            <w:r w:rsidRPr="21371D46">
              <w:rPr>
                <w:sz w:val="22"/>
                <w:szCs w:val="22"/>
              </w:rPr>
              <w:t xml:space="preserve">: </w:t>
            </w:r>
            <w:r w:rsidR="5F15999A" w:rsidRPr="21371D46">
              <w:rPr>
                <w:sz w:val="22"/>
                <w:szCs w:val="22"/>
              </w:rPr>
              <w:t>Log File</w:t>
            </w:r>
          </w:p>
        </w:tc>
        <w:tc>
          <w:tcPr>
            <w:tcW w:w="4500" w:type="dxa"/>
          </w:tcPr>
          <w:p w14:paraId="6F97A771" w14:textId="6A1F89D2" w:rsidR="21371D46" w:rsidRDefault="21371D46" w:rsidP="21371D46"/>
        </w:tc>
      </w:tr>
      <w:tr w:rsidR="21371D46" w14:paraId="5A407260" w14:textId="77777777" w:rsidTr="360475BF">
        <w:tc>
          <w:tcPr>
            <w:tcW w:w="4500" w:type="dxa"/>
          </w:tcPr>
          <w:p w14:paraId="752C25A8" w14:textId="78022E1F" w:rsidR="21371D46" w:rsidRDefault="21371D46" w:rsidP="21371D46">
            <w:pPr>
              <w:rPr>
                <w:sz w:val="22"/>
                <w:szCs w:val="22"/>
              </w:rPr>
            </w:pPr>
            <w:r w:rsidRPr="21371D46">
              <w:rPr>
                <w:b/>
                <w:bCs/>
                <w:sz w:val="22"/>
                <w:szCs w:val="22"/>
              </w:rPr>
              <w:t>Superclass</w:t>
            </w:r>
            <w:r w:rsidRPr="21371D46">
              <w:rPr>
                <w:sz w:val="22"/>
                <w:szCs w:val="22"/>
              </w:rPr>
              <w:t>: None</w:t>
            </w:r>
          </w:p>
        </w:tc>
        <w:tc>
          <w:tcPr>
            <w:tcW w:w="4500" w:type="dxa"/>
          </w:tcPr>
          <w:p w14:paraId="13CA51C9" w14:textId="7913BF2F" w:rsidR="21371D46" w:rsidRDefault="21371D46" w:rsidP="21371D46"/>
        </w:tc>
      </w:tr>
      <w:tr w:rsidR="21371D46" w14:paraId="473A20CE" w14:textId="77777777" w:rsidTr="360475BF">
        <w:tc>
          <w:tcPr>
            <w:tcW w:w="4500" w:type="dxa"/>
          </w:tcPr>
          <w:p w14:paraId="25124D4E" w14:textId="6E580A75" w:rsidR="21371D46" w:rsidRDefault="21371D46" w:rsidP="21371D46">
            <w:pPr>
              <w:rPr>
                <w:sz w:val="22"/>
                <w:szCs w:val="22"/>
              </w:rPr>
            </w:pPr>
            <w:r w:rsidRPr="21371D46">
              <w:rPr>
                <w:b/>
                <w:bCs/>
                <w:sz w:val="22"/>
                <w:szCs w:val="22"/>
              </w:rPr>
              <w:t>Subclasses</w:t>
            </w:r>
            <w:r w:rsidRPr="21371D46">
              <w:rPr>
                <w:sz w:val="22"/>
                <w:szCs w:val="22"/>
              </w:rPr>
              <w:t>: None</w:t>
            </w:r>
          </w:p>
        </w:tc>
        <w:tc>
          <w:tcPr>
            <w:tcW w:w="4500" w:type="dxa"/>
          </w:tcPr>
          <w:p w14:paraId="7ACF2903" w14:textId="6E9C17A3" w:rsidR="21371D46" w:rsidRDefault="21371D46" w:rsidP="21371D46"/>
        </w:tc>
      </w:tr>
      <w:tr w:rsidR="21371D46" w14:paraId="1830AFC1" w14:textId="77777777" w:rsidTr="360475BF">
        <w:tc>
          <w:tcPr>
            <w:tcW w:w="4500" w:type="dxa"/>
          </w:tcPr>
          <w:p w14:paraId="2C95D326" w14:textId="376391E9" w:rsidR="21371D46" w:rsidRDefault="21371D46" w:rsidP="53D2A49A">
            <w:pPr>
              <w:rPr>
                <w:b/>
                <w:bCs/>
                <w:sz w:val="22"/>
                <w:szCs w:val="22"/>
              </w:rPr>
            </w:pPr>
            <w:r w:rsidRPr="53D2A49A">
              <w:rPr>
                <w:b/>
                <w:bCs/>
                <w:sz w:val="22"/>
                <w:szCs w:val="22"/>
              </w:rPr>
              <w:t>Private Responsibilities</w:t>
            </w:r>
          </w:p>
          <w:p w14:paraId="184FCA88" w14:textId="1F0FCD76" w:rsidR="21371D46" w:rsidRDefault="72BF1F85" w:rsidP="00DB04F4">
            <w:pPr>
              <w:pStyle w:val="ListParagraph"/>
              <w:numPr>
                <w:ilvl w:val="0"/>
                <w:numId w:val="6"/>
              </w:numPr>
              <w:spacing w:line="257" w:lineRule="auto"/>
              <w:rPr>
                <w:sz w:val="22"/>
                <w:szCs w:val="22"/>
              </w:rPr>
            </w:pPr>
            <w:r w:rsidRPr="53D2A49A">
              <w:rPr>
                <w:sz w:val="22"/>
                <w:szCs w:val="22"/>
              </w:rPr>
              <w:t xml:space="preserve">Knows </w:t>
            </w:r>
            <w:r w:rsidR="0DDA9F9A" w:rsidRPr="53D2A49A">
              <w:rPr>
                <w:sz w:val="22"/>
                <w:szCs w:val="22"/>
              </w:rPr>
              <w:t>its acknowledgement status</w:t>
            </w:r>
          </w:p>
        </w:tc>
        <w:tc>
          <w:tcPr>
            <w:tcW w:w="4500" w:type="dxa"/>
          </w:tcPr>
          <w:p w14:paraId="0FAB05DD" w14:textId="28DB72DC" w:rsidR="21371D46" w:rsidRDefault="21371D46" w:rsidP="21371D46"/>
        </w:tc>
      </w:tr>
      <w:tr w:rsidR="21371D46" w14:paraId="58023A62" w14:textId="77777777" w:rsidTr="360475BF">
        <w:tc>
          <w:tcPr>
            <w:tcW w:w="4500" w:type="dxa"/>
          </w:tcPr>
          <w:p w14:paraId="3B60A794" w14:textId="0F40DE16" w:rsidR="21371D46" w:rsidRDefault="21371D46" w:rsidP="21371D46">
            <w:pPr>
              <w:rPr>
                <w:sz w:val="22"/>
                <w:szCs w:val="22"/>
              </w:rPr>
            </w:pPr>
            <w:r w:rsidRPr="360475BF">
              <w:rPr>
                <w:b/>
                <w:bCs/>
                <w:sz w:val="22"/>
                <w:szCs w:val="22"/>
              </w:rPr>
              <w:t xml:space="preserve">Contract </w:t>
            </w:r>
            <w:r w:rsidR="76C57F82" w:rsidRPr="360475BF">
              <w:rPr>
                <w:b/>
                <w:bCs/>
                <w:sz w:val="22"/>
                <w:szCs w:val="22"/>
              </w:rPr>
              <w:t>2</w:t>
            </w:r>
            <w:r w:rsidRPr="360475BF">
              <w:rPr>
                <w:b/>
                <w:bCs/>
                <w:sz w:val="22"/>
                <w:szCs w:val="22"/>
              </w:rPr>
              <w:t>:</w:t>
            </w:r>
            <w:r w:rsidRPr="360475BF">
              <w:rPr>
                <w:sz w:val="22"/>
                <w:szCs w:val="22"/>
              </w:rPr>
              <w:t xml:space="preserve"> </w:t>
            </w:r>
            <w:r w:rsidR="67E79B6A" w:rsidRPr="360475BF">
              <w:rPr>
                <w:sz w:val="22"/>
                <w:szCs w:val="22"/>
              </w:rPr>
              <w:t>Get</w:t>
            </w:r>
            <w:r w:rsidR="62FF5528" w:rsidRPr="360475BF">
              <w:rPr>
                <w:sz w:val="22"/>
                <w:szCs w:val="22"/>
              </w:rPr>
              <w:t xml:space="preserve"> Log </w:t>
            </w:r>
            <w:r w:rsidR="312E1D35" w:rsidRPr="360475BF">
              <w:rPr>
                <w:sz w:val="22"/>
                <w:szCs w:val="22"/>
              </w:rPr>
              <w:t>Inf</w:t>
            </w:r>
            <w:r w:rsidR="45603E15" w:rsidRPr="360475BF">
              <w:rPr>
                <w:sz w:val="22"/>
                <w:szCs w:val="22"/>
              </w:rPr>
              <w:t>ormation</w:t>
            </w:r>
          </w:p>
        </w:tc>
        <w:tc>
          <w:tcPr>
            <w:tcW w:w="4500" w:type="dxa"/>
          </w:tcPr>
          <w:p w14:paraId="6B61618D" w14:textId="4242F8FE" w:rsidR="21371D46" w:rsidRDefault="21371D46" w:rsidP="21371D46"/>
        </w:tc>
      </w:tr>
      <w:tr w:rsidR="53D2A49A" w14:paraId="60312351" w14:textId="77777777" w:rsidTr="360475BF">
        <w:tc>
          <w:tcPr>
            <w:tcW w:w="4500" w:type="dxa"/>
          </w:tcPr>
          <w:p w14:paraId="5A76C523" w14:textId="5ED1F00B" w:rsidR="4E2151D3" w:rsidRDefault="4E2151D3" w:rsidP="53D2A49A">
            <w:pPr>
              <w:rPr>
                <w:b/>
                <w:bCs/>
                <w:sz w:val="22"/>
                <w:szCs w:val="22"/>
              </w:rPr>
            </w:pPr>
            <w:r w:rsidRPr="53D2A49A">
              <w:rPr>
                <w:b/>
                <w:bCs/>
                <w:sz w:val="22"/>
                <w:szCs w:val="22"/>
              </w:rPr>
              <w:t>Responsibilities</w:t>
            </w:r>
          </w:p>
        </w:tc>
        <w:tc>
          <w:tcPr>
            <w:tcW w:w="4500" w:type="dxa"/>
          </w:tcPr>
          <w:p w14:paraId="556BA54A" w14:textId="7E553194" w:rsidR="4E2151D3" w:rsidRDefault="4E2151D3" w:rsidP="53D2A49A">
            <w:pPr>
              <w:rPr>
                <w:b/>
                <w:bCs/>
                <w:sz w:val="22"/>
                <w:szCs w:val="22"/>
              </w:rPr>
            </w:pPr>
            <w:r w:rsidRPr="53D2A49A">
              <w:rPr>
                <w:b/>
                <w:bCs/>
                <w:sz w:val="22"/>
                <w:szCs w:val="22"/>
              </w:rPr>
              <w:t>Collaborations</w:t>
            </w:r>
          </w:p>
        </w:tc>
      </w:tr>
      <w:tr w:rsidR="21371D46" w14:paraId="33D92023" w14:textId="77777777" w:rsidTr="360475BF">
        <w:tc>
          <w:tcPr>
            <w:tcW w:w="4500" w:type="dxa"/>
          </w:tcPr>
          <w:p w14:paraId="35E5B635" w14:textId="17608EA0" w:rsidR="4B8DC329" w:rsidRDefault="0BEB94F6" w:rsidP="00DB04F4">
            <w:pPr>
              <w:pStyle w:val="ListParagraph"/>
              <w:numPr>
                <w:ilvl w:val="0"/>
                <w:numId w:val="7"/>
              </w:numPr>
              <w:spacing w:line="257" w:lineRule="auto"/>
              <w:rPr>
                <w:sz w:val="22"/>
                <w:szCs w:val="22"/>
              </w:rPr>
            </w:pPr>
            <w:r w:rsidRPr="360475BF">
              <w:rPr>
                <w:sz w:val="22"/>
                <w:szCs w:val="22"/>
              </w:rPr>
              <w:t>Knows the log file name.</w:t>
            </w:r>
          </w:p>
          <w:p w14:paraId="2851E2E3" w14:textId="2A20D434" w:rsidR="31043DF3" w:rsidRDefault="475C869B" w:rsidP="00DB04F4">
            <w:pPr>
              <w:pStyle w:val="ListParagraph"/>
              <w:numPr>
                <w:ilvl w:val="0"/>
                <w:numId w:val="16"/>
              </w:numPr>
              <w:spacing w:line="257" w:lineRule="auto"/>
              <w:rPr>
                <w:sz w:val="22"/>
                <w:szCs w:val="22"/>
              </w:rPr>
            </w:pPr>
            <w:r w:rsidRPr="360475BF">
              <w:rPr>
                <w:sz w:val="22"/>
                <w:szCs w:val="22"/>
              </w:rPr>
              <w:t>Knows the log file contents</w:t>
            </w:r>
          </w:p>
        </w:tc>
        <w:tc>
          <w:tcPr>
            <w:tcW w:w="4500" w:type="dxa"/>
          </w:tcPr>
          <w:p w14:paraId="5B3F4BE8" w14:textId="05120D38" w:rsidR="205F8070" w:rsidRDefault="41BF9F64" w:rsidP="53D2A49A">
            <w:pPr>
              <w:rPr>
                <w:sz w:val="22"/>
                <w:szCs w:val="22"/>
              </w:rPr>
            </w:pPr>
            <w:r w:rsidRPr="360475BF">
              <w:rPr>
                <w:sz w:val="22"/>
                <w:szCs w:val="22"/>
              </w:rPr>
              <w:t>Event Configuration</w:t>
            </w:r>
            <w:r w:rsidR="3DE91C25" w:rsidRPr="360475BF">
              <w:rPr>
                <w:sz w:val="22"/>
                <w:szCs w:val="22"/>
              </w:rPr>
              <w:t xml:space="preserve"> </w:t>
            </w:r>
            <w:r w:rsidRPr="360475BF">
              <w:rPr>
                <w:sz w:val="22"/>
                <w:szCs w:val="22"/>
              </w:rPr>
              <w:t>(1)</w:t>
            </w:r>
          </w:p>
          <w:p w14:paraId="2F20BB3E" w14:textId="24D1857D" w:rsidR="21371D46" w:rsidRDefault="21371D46" w:rsidP="21371D46">
            <w:pPr>
              <w:rPr>
                <w:b/>
                <w:bCs/>
                <w:sz w:val="22"/>
                <w:szCs w:val="22"/>
              </w:rPr>
            </w:pPr>
          </w:p>
        </w:tc>
      </w:tr>
      <w:tr w:rsidR="53D2A49A" w14:paraId="53E5617A" w14:textId="77777777" w:rsidTr="360475BF">
        <w:tc>
          <w:tcPr>
            <w:tcW w:w="4500" w:type="dxa"/>
          </w:tcPr>
          <w:p w14:paraId="4E667F7C" w14:textId="2E2A1333" w:rsidR="5902BF16" w:rsidRDefault="60C14C02" w:rsidP="53D2A49A">
            <w:pPr>
              <w:rPr>
                <w:sz w:val="22"/>
                <w:szCs w:val="22"/>
              </w:rPr>
            </w:pPr>
            <w:r w:rsidRPr="360475BF">
              <w:rPr>
                <w:b/>
                <w:bCs/>
                <w:sz w:val="22"/>
                <w:szCs w:val="22"/>
              </w:rPr>
              <w:t xml:space="preserve">Contract </w:t>
            </w:r>
            <w:r w:rsidR="44E99616" w:rsidRPr="360475BF">
              <w:rPr>
                <w:b/>
                <w:bCs/>
                <w:sz w:val="22"/>
                <w:szCs w:val="22"/>
              </w:rPr>
              <w:t>3</w:t>
            </w:r>
            <w:r w:rsidRPr="360475BF">
              <w:rPr>
                <w:b/>
                <w:bCs/>
                <w:sz w:val="22"/>
                <w:szCs w:val="22"/>
              </w:rPr>
              <w:t>:</w:t>
            </w:r>
            <w:r w:rsidRPr="360475BF">
              <w:rPr>
                <w:sz w:val="22"/>
                <w:szCs w:val="22"/>
              </w:rPr>
              <w:t xml:space="preserve"> Set Log Content </w:t>
            </w:r>
          </w:p>
        </w:tc>
        <w:tc>
          <w:tcPr>
            <w:tcW w:w="4500" w:type="dxa"/>
          </w:tcPr>
          <w:p w14:paraId="73E2D24C" w14:textId="0BFDB7DF" w:rsidR="53D2A49A" w:rsidRDefault="53D2A49A" w:rsidP="53D2A49A">
            <w:pPr>
              <w:rPr>
                <w:b/>
                <w:bCs/>
                <w:sz w:val="22"/>
                <w:szCs w:val="22"/>
              </w:rPr>
            </w:pPr>
          </w:p>
        </w:tc>
      </w:tr>
      <w:tr w:rsidR="53D2A49A" w14:paraId="0092CA70" w14:textId="77777777" w:rsidTr="360475BF">
        <w:tc>
          <w:tcPr>
            <w:tcW w:w="4500" w:type="dxa"/>
          </w:tcPr>
          <w:p w14:paraId="54B25BB3" w14:textId="216CFAFF" w:rsidR="05BB7A47" w:rsidRDefault="05BB7A47" w:rsidP="53D2A49A">
            <w:pPr>
              <w:rPr>
                <w:b/>
                <w:bCs/>
                <w:sz w:val="22"/>
                <w:szCs w:val="22"/>
              </w:rPr>
            </w:pPr>
            <w:r w:rsidRPr="53D2A49A">
              <w:rPr>
                <w:b/>
                <w:bCs/>
                <w:sz w:val="22"/>
                <w:szCs w:val="22"/>
              </w:rPr>
              <w:t>Responsibilities</w:t>
            </w:r>
          </w:p>
        </w:tc>
        <w:tc>
          <w:tcPr>
            <w:tcW w:w="4500" w:type="dxa"/>
          </w:tcPr>
          <w:p w14:paraId="41139AEE" w14:textId="7019CF00" w:rsidR="05BB7A47" w:rsidRDefault="05BB7A47" w:rsidP="53D2A49A">
            <w:pPr>
              <w:rPr>
                <w:b/>
                <w:bCs/>
                <w:sz w:val="22"/>
                <w:szCs w:val="22"/>
              </w:rPr>
            </w:pPr>
            <w:r w:rsidRPr="53D2A49A">
              <w:rPr>
                <w:b/>
                <w:bCs/>
                <w:sz w:val="22"/>
                <w:szCs w:val="22"/>
              </w:rPr>
              <w:t>Collaborations</w:t>
            </w:r>
          </w:p>
        </w:tc>
      </w:tr>
      <w:tr w:rsidR="53D2A49A" w14:paraId="30E02C9F" w14:textId="77777777" w:rsidTr="360475BF">
        <w:tc>
          <w:tcPr>
            <w:tcW w:w="4500" w:type="dxa"/>
          </w:tcPr>
          <w:p w14:paraId="51E129E0" w14:textId="1840BC9D" w:rsidR="1A3F8251" w:rsidRDefault="34010BC6" w:rsidP="00DB04F4">
            <w:pPr>
              <w:pStyle w:val="ListParagraph"/>
              <w:numPr>
                <w:ilvl w:val="0"/>
                <w:numId w:val="16"/>
              </w:numPr>
              <w:spacing w:line="257" w:lineRule="auto"/>
              <w:rPr>
                <w:sz w:val="22"/>
                <w:szCs w:val="22"/>
              </w:rPr>
            </w:pPr>
            <w:r w:rsidRPr="360475BF">
              <w:rPr>
                <w:sz w:val="22"/>
                <w:szCs w:val="22"/>
              </w:rPr>
              <w:t>Knows the cleansing status of a log file.</w:t>
            </w:r>
          </w:p>
          <w:p w14:paraId="55FB839A" w14:textId="551623EC" w:rsidR="1A3F8251" w:rsidRDefault="34010BC6" w:rsidP="00DB04F4">
            <w:pPr>
              <w:pStyle w:val="ListParagraph"/>
              <w:numPr>
                <w:ilvl w:val="0"/>
                <w:numId w:val="16"/>
              </w:numPr>
              <w:spacing w:line="257" w:lineRule="auto"/>
              <w:rPr>
                <w:sz w:val="22"/>
                <w:szCs w:val="22"/>
              </w:rPr>
            </w:pPr>
            <w:r w:rsidRPr="360475BF">
              <w:rPr>
                <w:sz w:val="22"/>
                <w:szCs w:val="22"/>
              </w:rPr>
              <w:t>Knows the validation status of a log file.</w:t>
            </w:r>
          </w:p>
          <w:p w14:paraId="03E42EDD" w14:textId="66BF8E8B" w:rsidR="1A3F8251" w:rsidRDefault="34010BC6" w:rsidP="00DB04F4">
            <w:pPr>
              <w:pStyle w:val="ListParagraph"/>
              <w:numPr>
                <w:ilvl w:val="0"/>
                <w:numId w:val="16"/>
              </w:numPr>
              <w:spacing w:line="257" w:lineRule="auto"/>
              <w:rPr>
                <w:sz w:val="22"/>
                <w:szCs w:val="22"/>
              </w:rPr>
            </w:pPr>
            <w:r w:rsidRPr="360475BF">
              <w:rPr>
                <w:sz w:val="22"/>
                <w:szCs w:val="22"/>
              </w:rPr>
              <w:t>Knows the ingestion status of a log file.</w:t>
            </w:r>
          </w:p>
        </w:tc>
        <w:tc>
          <w:tcPr>
            <w:tcW w:w="4500" w:type="dxa"/>
          </w:tcPr>
          <w:p w14:paraId="47311026" w14:textId="3ED7DE36" w:rsidR="53D2A49A" w:rsidRDefault="53D2A49A" w:rsidP="53D2A49A">
            <w:pPr>
              <w:rPr>
                <w:b/>
                <w:bCs/>
                <w:sz w:val="22"/>
                <w:szCs w:val="22"/>
              </w:rPr>
            </w:pPr>
          </w:p>
        </w:tc>
      </w:tr>
    </w:tbl>
    <w:p w14:paraId="4556D50E" w14:textId="01BF96C0" w:rsidR="3B4616BE" w:rsidRDefault="0B4474C2" w:rsidP="53D2A49A">
      <w:pPr>
        <w:pStyle w:val="Heading3"/>
        <w:numPr>
          <w:ilvl w:val="2"/>
          <w:numId w:val="0"/>
        </w:numPr>
        <w:ind w:firstLine="720"/>
      </w:pPr>
      <w:r w:rsidRPr="360475BF">
        <w:t>4</w:t>
      </w:r>
      <w:r w:rsidR="3B4616BE" w:rsidRPr="360475BF">
        <w:t xml:space="preserve">.2.1. Contract: </w:t>
      </w:r>
      <w:r w:rsidR="67E79B6A" w:rsidRPr="360475BF">
        <w:t>Get</w:t>
      </w:r>
      <w:r w:rsidR="3B4616BE" w:rsidRPr="360475BF">
        <w:t xml:space="preserve"> Log Info</w:t>
      </w:r>
    </w:p>
    <w:p w14:paraId="5382EC19" w14:textId="05CF7F11" w:rsidR="3B4616BE" w:rsidRDefault="3B4616BE" w:rsidP="21371D46">
      <w:pPr>
        <w:spacing w:line="259" w:lineRule="auto"/>
        <w:jc w:val="both"/>
        <w:rPr>
          <w:b/>
          <w:bCs/>
        </w:rPr>
      </w:pPr>
      <w:r w:rsidRPr="53D2A49A">
        <w:rPr>
          <w:b/>
          <w:bCs/>
        </w:rPr>
        <w:t xml:space="preserve">Protocol: </w:t>
      </w:r>
      <w:r w:rsidR="5352DD26" w:rsidRPr="53D2A49A">
        <w:t>get_log_file_name( )</w:t>
      </w:r>
    </w:p>
    <w:p w14:paraId="22340E5E" w14:textId="42B8D3F8" w:rsidR="3B4616BE" w:rsidRDefault="3B4616BE" w:rsidP="21371D46">
      <w:pPr>
        <w:jc w:val="both"/>
      </w:pPr>
      <w:r w:rsidRPr="21371D46">
        <w:rPr>
          <w:b/>
          <w:bCs/>
        </w:rPr>
        <w:t xml:space="preserve">Pre-condition: </w:t>
      </w:r>
      <w:r w:rsidRPr="21371D46">
        <w:t xml:space="preserve"> Event must have been successfully configured</w:t>
      </w:r>
      <w:r w:rsidR="47100143" w:rsidRPr="21371D46">
        <w:t>.</w:t>
      </w:r>
    </w:p>
    <w:p w14:paraId="414D677E" w14:textId="1CABD4FD" w:rsidR="3B4616BE" w:rsidRDefault="3B4616BE" w:rsidP="21371D46">
      <w:pPr>
        <w:jc w:val="both"/>
      </w:pPr>
      <w:r w:rsidRPr="21371D46">
        <w:rPr>
          <w:b/>
          <w:bCs/>
        </w:rPr>
        <w:t xml:space="preserve">Post-condition: </w:t>
      </w:r>
      <w:r w:rsidRPr="21371D46">
        <w:t>Return</w:t>
      </w:r>
      <w:r w:rsidR="0964B5E0" w:rsidRPr="21371D46">
        <w:t>s</w:t>
      </w:r>
      <w:r w:rsidRPr="21371D46">
        <w:t xml:space="preserve"> </w:t>
      </w:r>
      <w:r w:rsidR="72946B06" w:rsidRPr="21371D46">
        <w:t>the name of a log file.</w:t>
      </w:r>
      <w:r w:rsidRPr="21371D46">
        <w:t xml:space="preserve"> </w:t>
      </w:r>
    </w:p>
    <w:p w14:paraId="1D0465ED" w14:textId="05A518A9" w:rsidR="3B4616BE" w:rsidRDefault="3B4616BE" w:rsidP="21371D46">
      <w:pPr>
        <w:jc w:val="both"/>
      </w:pPr>
      <w:r w:rsidRPr="21371D46">
        <w:rPr>
          <w:b/>
          <w:bCs/>
        </w:rPr>
        <w:t xml:space="preserve">Description: </w:t>
      </w:r>
      <w:r w:rsidRPr="21371D46">
        <w:t>This method retur</w:t>
      </w:r>
      <w:r w:rsidR="3E53BB6A" w:rsidRPr="21371D46">
        <w:t>ns the name of a log file.</w:t>
      </w:r>
    </w:p>
    <w:p w14:paraId="0030F828" w14:textId="5E8E934D" w:rsidR="21371D46" w:rsidRDefault="21371D46" w:rsidP="21371D46">
      <w:pPr>
        <w:jc w:val="both"/>
      </w:pPr>
    </w:p>
    <w:p w14:paraId="4FC6A4D2" w14:textId="78457FF9" w:rsidR="7C41DC60" w:rsidRDefault="7C41DC60" w:rsidP="53D2A49A">
      <w:pPr>
        <w:spacing w:line="259" w:lineRule="auto"/>
        <w:jc w:val="both"/>
      </w:pPr>
      <w:r w:rsidRPr="53D2A49A">
        <w:rPr>
          <w:b/>
          <w:bCs/>
        </w:rPr>
        <w:t xml:space="preserve">Protocol: </w:t>
      </w:r>
      <w:r w:rsidRPr="53D2A49A">
        <w:t>get_log_file_contents( )</w:t>
      </w:r>
    </w:p>
    <w:p w14:paraId="6627746D" w14:textId="266D56C6" w:rsidR="7C41DC60" w:rsidRDefault="7C41DC60" w:rsidP="21371D46">
      <w:pPr>
        <w:jc w:val="both"/>
      </w:pPr>
      <w:r w:rsidRPr="21371D46">
        <w:rPr>
          <w:b/>
          <w:bCs/>
        </w:rPr>
        <w:t xml:space="preserve">Pre-condition: </w:t>
      </w:r>
      <w:r w:rsidRPr="21371D46">
        <w:t xml:space="preserve"> </w:t>
      </w:r>
      <w:r w:rsidR="5C05CF02" w:rsidRPr="21371D46">
        <w:t>Event must have been successfully configured.</w:t>
      </w:r>
    </w:p>
    <w:p w14:paraId="144E5D81" w14:textId="22C5E9A1" w:rsidR="7C41DC60" w:rsidRDefault="7C41DC60" w:rsidP="21371D46">
      <w:pPr>
        <w:jc w:val="both"/>
      </w:pPr>
      <w:r w:rsidRPr="21371D46">
        <w:rPr>
          <w:b/>
          <w:bCs/>
        </w:rPr>
        <w:t xml:space="preserve">Post-condition: </w:t>
      </w:r>
      <w:r w:rsidRPr="21371D46">
        <w:t xml:space="preserve">Return log file </w:t>
      </w:r>
      <w:r w:rsidR="1A13045C" w:rsidRPr="21371D46">
        <w:t>contents.</w:t>
      </w:r>
      <w:r w:rsidRPr="21371D46">
        <w:t xml:space="preserve"> </w:t>
      </w:r>
    </w:p>
    <w:p w14:paraId="5BC57CBA" w14:textId="2A340D43" w:rsidR="7C41DC60" w:rsidRDefault="7C41DC60" w:rsidP="21371D46">
      <w:pPr>
        <w:jc w:val="both"/>
      </w:pPr>
      <w:r w:rsidRPr="21371D46">
        <w:rPr>
          <w:b/>
          <w:bCs/>
        </w:rPr>
        <w:t xml:space="preserve">Description: </w:t>
      </w:r>
      <w:r w:rsidRPr="21371D46">
        <w:t>This method return</w:t>
      </w:r>
      <w:r w:rsidR="7DA0B2E7" w:rsidRPr="21371D46">
        <w:t>s the contents of a log file.</w:t>
      </w:r>
    </w:p>
    <w:p w14:paraId="524876DE" w14:textId="1B15E391" w:rsidR="21371D46" w:rsidRDefault="21371D46" w:rsidP="21371D46">
      <w:pPr>
        <w:jc w:val="both"/>
      </w:pPr>
    </w:p>
    <w:p w14:paraId="648781D2" w14:textId="528A52A3" w:rsidR="7C41DC60" w:rsidRDefault="7C41DC60" w:rsidP="21371D46">
      <w:pPr>
        <w:spacing w:line="259" w:lineRule="auto"/>
        <w:jc w:val="both"/>
        <w:rPr>
          <w:b/>
          <w:bCs/>
        </w:rPr>
      </w:pPr>
      <w:r w:rsidRPr="53D2A49A">
        <w:rPr>
          <w:b/>
          <w:bCs/>
        </w:rPr>
        <w:t xml:space="preserve">Protocol: </w:t>
      </w:r>
      <w:r w:rsidRPr="53D2A49A">
        <w:t>get_cleansing_status( )</w:t>
      </w:r>
    </w:p>
    <w:p w14:paraId="66880A38" w14:textId="26591C3A" w:rsidR="7C41DC60" w:rsidRDefault="7C41DC60" w:rsidP="21371D46">
      <w:pPr>
        <w:jc w:val="both"/>
      </w:pPr>
      <w:r w:rsidRPr="21371D46">
        <w:rPr>
          <w:b/>
          <w:bCs/>
        </w:rPr>
        <w:t xml:space="preserve">Pre-condition: </w:t>
      </w:r>
      <w:r w:rsidRPr="21371D46">
        <w:t xml:space="preserve"> </w:t>
      </w:r>
    </w:p>
    <w:p w14:paraId="3C5092D6" w14:textId="178264F2" w:rsidR="7C41DC60" w:rsidRDefault="7C41DC60" w:rsidP="21371D46">
      <w:pPr>
        <w:jc w:val="both"/>
      </w:pPr>
      <w:r w:rsidRPr="21371D46">
        <w:rPr>
          <w:b/>
          <w:bCs/>
        </w:rPr>
        <w:t xml:space="preserve">Post-condition: </w:t>
      </w:r>
      <w:r w:rsidRPr="21371D46">
        <w:t xml:space="preserve">Return </w:t>
      </w:r>
      <w:r w:rsidR="23F90578" w:rsidRPr="21371D46">
        <w:t>the cleansing status of a log file.</w:t>
      </w:r>
      <w:r w:rsidRPr="21371D46">
        <w:t xml:space="preserve"> </w:t>
      </w:r>
    </w:p>
    <w:p w14:paraId="0684C819" w14:textId="568D1471" w:rsidR="7C41DC60" w:rsidRDefault="7C41DC60" w:rsidP="21371D46">
      <w:pPr>
        <w:jc w:val="both"/>
        <w:rPr>
          <w:b/>
          <w:bCs/>
        </w:rPr>
      </w:pPr>
      <w:r w:rsidRPr="53D2A49A">
        <w:rPr>
          <w:b/>
          <w:bCs/>
        </w:rPr>
        <w:t xml:space="preserve">Description: </w:t>
      </w:r>
      <w:r w:rsidR="5F782EC8" w:rsidRPr="53D2A49A">
        <w:t>This method returns the cleansing status of a log file.</w:t>
      </w:r>
    </w:p>
    <w:p w14:paraId="70A8CAEA" w14:textId="713E7A93" w:rsidR="21371D46" w:rsidRDefault="21371D46" w:rsidP="53D2A49A">
      <w:pPr>
        <w:jc w:val="both"/>
      </w:pPr>
    </w:p>
    <w:p w14:paraId="7D7CA8B2" w14:textId="510CF320" w:rsidR="21371D46" w:rsidRDefault="44CCA053" w:rsidP="53D2A49A">
      <w:pPr>
        <w:spacing w:line="259" w:lineRule="auto"/>
        <w:jc w:val="both"/>
        <w:rPr>
          <w:b/>
          <w:bCs/>
        </w:rPr>
      </w:pPr>
      <w:r w:rsidRPr="53D2A49A">
        <w:rPr>
          <w:b/>
          <w:bCs/>
        </w:rPr>
        <w:t xml:space="preserve">Protocol: </w:t>
      </w:r>
      <w:r w:rsidRPr="53D2A49A">
        <w:t>get_ingestion_status( )</w:t>
      </w:r>
    </w:p>
    <w:p w14:paraId="689C049A" w14:textId="26591C3A" w:rsidR="21371D46" w:rsidRDefault="44CCA053" w:rsidP="53D2A49A">
      <w:pPr>
        <w:jc w:val="both"/>
      </w:pPr>
      <w:r w:rsidRPr="53D2A49A">
        <w:rPr>
          <w:b/>
          <w:bCs/>
        </w:rPr>
        <w:t xml:space="preserve">Pre-condition: </w:t>
      </w:r>
      <w:r w:rsidRPr="53D2A49A">
        <w:t xml:space="preserve"> </w:t>
      </w:r>
    </w:p>
    <w:p w14:paraId="13D57EBB" w14:textId="2550AEBD" w:rsidR="21371D46" w:rsidRDefault="44CCA053" w:rsidP="53D2A49A">
      <w:pPr>
        <w:jc w:val="both"/>
      </w:pPr>
      <w:r w:rsidRPr="53D2A49A">
        <w:rPr>
          <w:b/>
          <w:bCs/>
        </w:rPr>
        <w:t xml:space="preserve">Post-condition: </w:t>
      </w:r>
      <w:r w:rsidRPr="53D2A49A">
        <w:t xml:space="preserve">Return the ingestion status of a log file. </w:t>
      </w:r>
    </w:p>
    <w:p w14:paraId="60CC1A85" w14:textId="27EB1AF0" w:rsidR="21371D46" w:rsidRDefault="44CCA053" w:rsidP="53D2A49A">
      <w:pPr>
        <w:jc w:val="both"/>
        <w:rPr>
          <w:b/>
          <w:bCs/>
        </w:rPr>
      </w:pPr>
      <w:r w:rsidRPr="53D2A49A">
        <w:rPr>
          <w:b/>
          <w:bCs/>
        </w:rPr>
        <w:t xml:space="preserve">Description: </w:t>
      </w:r>
      <w:r w:rsidRPr="53D2A49A">
        <w:t>This method returns the ingestion status of a log file.</w:t>
      </w:r>
    </w:p>
    <w:p w14:paraId="494F7A37" w14:textId="70C39CBB" w:rsidR="21371D46" w:rsidRDefault="21371D46" w:rsidP="21371D46">
      <w:pPr>
        <w:jc w:val="both"/>
      </w:pPr>
    </w:p>
    <w:p w14:paraId="79824B9E" w14:textId="4A567E3E" w:rsidR="7C41DC60" w:rsidRDefault="7C41DC60" w:rsidP="21371D46">
      <w:pPr>
        <w:spacing w:line="259" w:lineRule="auto"/>
        <w:jc w:val="both"/>
        <w:rPr>
          <w:b/>
          <w:bCs/>
        </w:rPr>
      </w:pPr>
      <w:r w:rsidRPr="53D2A49A">
        <w:rPr>
          <w:b/>
          <w:bCs/>
        </w:rPr>
        <w:t xml:space="preserve">Protocol: </w:t>
      </w:r>
      <w:r w:rsidRPr="53D2A49A">
        <w:t>get_validation_status( )</w:t>
      </w:r>
    </w:p>
    <w:p w14:paraId="360602E2" w14:textId="40335798" w:rsidR="7C41DC60" w:rsidRDefault="7C41DC60" w:rsidP="21371D46">
      <w:pPr>
        <w:jc w:val="both"/>
      </w:pPr>
      <w:r w:rsidRPr="21371D46">
        <w:rPr>
          <w:b/>
          <w:bCs/>
        </w:rPr>
        <w:t xml:space="preserve">Pre-condition: </w:t>
      </w:r>
      <w:r w:rsidRPr="21371D46">
        <w:t xml:space="preserve"> </w:t>
      </w:r>
    </w:p>
    <w:p w14:paraId="2CC6AE0D" w14:textId="2E941828" w:rsidR="58BF19EB" w:rsidRDefault="58BF19EB" w:rsidP="21371D46">
      <w:pPr>
        <w:jc w:val="both"/>
      </w:pPr>
      <w:r w:rsidRPr="1201CF67">
        <w:rPr>
          <w:b/>
          <w:bCs/>
        </w:rPr>
        <w:t xml:space="preserve">Post-condition: </w:t>
      </w:r>
      <w:r>
        <w:t xml:space="preserve">Return </w:t>
      </w:r>
      <w:r w:rsidR="5E95E31F">
        <w:t xml:space="preserve">a string containing the </w:t>
      </w:r>
      <w:r w:rsidR="375D471A">
        <w:t>validation</w:t>
      </w:r>
      <w:r>
        <w:t xml:space="preserve"> status of a log file. </w:t>
      </w:r>
    </w:p>
    <w:p w14:paraId="0F2734E2" w14:textId="022FF48B" w:rsidR="58BF19EB" w:rsidRDefault="58BF19EB" w:rsidP="21371D46">
      <w:pPr>
        <w:jc w:val="both"/>
        <w:rPr>
          <w:b/>
          <w:bCs/>
        </w:rPr>
      </w:pPr>
      <w:r w:rsidRPr="21371D46">
        <w:rPr>
          <w:b/>
          <w:bCs/>
        </w:rPr>
        <w:t xml:space="preserve">Description: </w:t>
      </w:r>
      <w:r w:rsidRPr="21371D46">
        <w:t xml:space="preserve">This method returns the </w:t>
      </w:r>
      <w:r w:rsidR="10362C92" w:rsidRPr="21371D46">
        <w:t xml:space="preserve">validation </w:t>
      </w:r>
      <w:r w:rsidRPr="21371D46">
        <w:t>status of a log file.</w:t>
      </w:r>
    </w:p>
    <w:p w14:paraId="47495C02" w14:textId="4667C6E3" w:rsidR="21371D46" w:rsidRDefault="21371D46" w:rsidP="21371D46">
      <w:pPr>
        <w:jc w:val="both"/>
      </w:pPr>
    </w:p>
    <w:p w14:paraId="7774755D" w14:textId="37EC42E9" w:rsidR="7C41DC60" w:rsidRDefault="7C41DC60" w:rsidP="21371D46">
      <w:pPr>
        <w:spacing w:line="259" w:lineRule="auto"/>
        <w:jc w:val="both"/>
        <w:rPr>
          <w:b/>
          <w:bCs/>
        </w:rPr>
      </w:pPr>
      <w:r w:rsidRPr="53D2A49A">
        <w:rPr>
          <w:b/>
          <w:bCs/>
        </w:rPr>
        <w:t xml:space="preserve">Protocol: </w:t>
      </w:r>
      <w:r w:rsidRPr="53D2A49A">
        <w:t>get_acknowledgement_status( )</w:t>
      </w:r>
    </w:p>
    <w:p w14:paraId="71241EAC" w14:textId="040D2C97" w:rsidR="7C41DC60" w:rsidRDefault="7C41DC60" w:rsidP="21371D46">
      <w:pPr>
        <w:jc w:val="both"/>
      </w:pPr>
      <w:r w:rsidRPr="21371D46">
        <w:rPr>
          <w:b/>
          <w:bCs/>
        </w:rPr>
        <w:t xml:space="preserve">Pre-condition: </w:t>
      </w:r>
      <w:r w:rsidRPr="21371D46">
        <w:t xml:space="preserve"> </w:t>
      </w:r>
    </w:p>
    <w:p w14:paraId="737862A5" w14:textId="54AA912A" w:rsidR="575D3338" w:rsidRDefault="575D3338" w:rsidP="21371D46">
      <w:pPr>
        <w:jc w:val="both"/>
      </w:pPr>
      <w:r w:rsidRPr="21371D46">
        <w:rPr>
          <w:b/>
          <w:bCs/>
        </w:rPr>
        <w:t xml:space="preserve">Post-condition: </w:t>
      </w:r>
      <w:r w:rsidRPr="21371D46">
        <w:t xml:space="preserve">Return the </w:t>
      </w:r>
      <w:r w:rsidR="41510B55" w:rsidRPr="21371D46">
        <w:t xml:space="preserve">acknowledgment </w:t>
      </w:r>
      <w:r w:rsidRPr="21371D46">
        <w:t xml:space="preserve">status of a log file. </w:t>
      </w:r>
    </w:p>
    <w:p w14:paraId="5B60C15F" w14:textId="5F595255" w:rsidR="575D3338" w:rsidRDefault="575D3338" w:rsidP="21371D46">
      <w:pPr>
        <w:jc w:val="both"/>
        <w:rPr>
          <w:b/>
          <w:bCs/>
        </w:rPr>
      </w:pPr>
      <w:r w:rsidRPr="53D2A49A">
        <w:rPr>
          <w:b/>
          <w:bCs/>
        </w:rPr>
        <w:t xml:space="preserve">Description: </w:t>
      </w:r>
      <w:r w:rsidRPr="53D2A49A">
        <w:t xml:space="preserve">This method returns the </w:t>
      </w:r>
      <w:r w:rsidR="0BB196FC" w:rsidRPr="53D2A49A">
        <w:t>acknowledgement</w:t>
      </w:r>
      <w:r w:rsidRPr="53D2A49A">
        <w:t xml:space="preserve"> status of a log file.</w:t>
      </w:r>
    </w:p>
    <w:p w14:paraId="0CBE63F8" w14:textId="564AFB89" w:rsidR="1EB521AF" w:rsidRDefault="19795259" w:rsidP="53D2A49A">
      <w:pPr>
        <w:pStyle w:val="Heading3"/>
        <w:numPr>
          <w:ilvl w:val="2"/>
          <w:numId w:val="0"/>
        </w:numPr>
        <w:ind w:firstLine="720"/>
      </w:pPr>
      <w:r w:rsidRPr="360475BF">
        <w:t>4</w:t>
      </w:r>
      <w:r w:rsidR="1EB521AF" w:rsidRPr="360475BF">
        <w:t>.2.</w:t>
      </w:r>
      <w:r w:rsidR="20C5717B" w:rsidRPr="360475BF">
        <w:t>2</w:t>
      </w:r>
      <w:r w:rsidR="1EB521AF" w:rsidRPr="360475BF">
        <w:t>. Contract: Set Log Content</w:t>
      </w:r>
    </w:p>
    <w:p w14:paraId="5219292F" w14:textId="7865396F" w:rsidR="7FC44461" w:rsidRDefault="7FC44461" w:rsidP="53D2A49A">
      <w:pPr>
        <w:spacing w:line="259" w:lineRule="auto"/>
        <w:jc w:val="both"/>
        <w:rPr>
          <w:b/>
          <w:bCs/>
        </w:rPr>
      </w:pPr>
      <w:r w:rsidRPr="53D2A49A">
        <w:rPr>
          <w:b/>
          <w:bCs/>
        </w:rPr>
        <w:t xml:space="preserve">Protocol: </w:t>
      </w:r>
      <w:r w:rsidR="34A3CBF2" w:rsidRPr="53D2A49A">
        <w:t>s</w:t>
      </w:r>
      <w:r w:rsidRPr="53D2A49A">
        <w:t>et_cleansing_status(</w:t>
      </w:r>
      <w:r w:rsidR="70ACD122" w:rsidRPr="53D2A49A">
        <w:t>status</w:t>
      </w:r>
      <w:r w:rsidRPr="53D2A49A">
        <w:t>)</w:t>
      </w:r>
    </w:p>
    <w:p w14:paraId="5D022256" w14:textId="515F91B3" w:rsidR="7FC44461" w:rsidRDefault="7FC44461" w:rsidP="53D2A49A">
      <w:pPr>
        <w:jc w:val="both"/>
      </w:pPr>
      <w:r w:rsidRPr="1201CF67">
        <w:rPr>
          <w:b/>
          <w:bCs/>
        </w:rPr>
        <w:t xml:space="preserve">Pre-condition: </w:t>
      </w:r>
      <w:r>
        <w:t xml:space="preserve"> </w:t>
      </w:r>
      <w:r w:rsidR="4AB4ED73">
        <w:t>A session to be created a log file is required.</w:t>
      </w:r>
      <w:r w:rsidR="7D78F22A">
        <w:t xml:space="preserve"> Status must be a </w:t>
      </w:r>
      <w:r w:rsidR="3C07BB7C">
        <w:t>B</w:t>
      </w:r>
      <w:r w:rsidR="7D78F22A">
        <w:t>oolean.</w:t>
      </w:r>
    </w:p>
    <w:p w14:paraId="038B31C2" w14:textId="12FD941E" w:rsidR="7FC44461" w:rsidRDefault="7FC44461" w:rsidP="53D2A49A">
      <w:pPr>
        <w:jc w:val="both"/>
      </w:pPr>
      <w:r w:rsidRPr="1201CF67">
        <w:rPr>
          <w:b/>
          <w:bCs/>
        </w:rPr>
        <w:t xml:space="preserve">Post-condition: </w:t>
      </w:r>
      <w:r w:rsidR="7C43AD36">
        <w:t xml:space="preserve">sets </w:t>
      </w:r>
      <w:r>
        <w:t>the cleansing status of a log file</w:t>
      </w:r>
      <w:r w:rsidR="4362D4BF">
        <w:t xml:space="preserve"> to the status.</w:t>
      </w:r>
    </w:p>
    <w:p w14:paraId="33E1CA5A" w14:textId="0637429F" w:rsidR="7FC44461" w:rsidRDefault="7FC44461" w:rsidP="53D2A49A">
      <w:pPr>
        <w:jc w:val="both"/>
        <w:rPr>
          <w:b/>
          <w:bCs/>
        </w:rPr>
      </w:pPr>
      <w:r w:rsidRPr="53D2A49A">
        <w:rPr>
          <w:b/>
          <w:bCs/>
        </w:rPr>
        <w:t xml:space="preserve">Description: </w:t>
      </w:r>
      <w:r w:rsidRPr="53D2A49A">
        <w:t xml:space="preserve">This method </w:t>
      </w:r>
      <w:r w:rsidR="440D5EDF" w:rsidRPr="53D2A49A">
        <w:t xml:space="preserve">sets </w:t>
      </w:r>
      <w:r w:rsidRPr="53D2A49A">
        <w:t>the cleansing status of a log file.</w:t>
      </w:r>
    </w:p>
    <w:p w14:paraId="27F7C2E7" w14:textId="713E7A93" w:rsidR="53D2A49A" w:rsidRDefault="53D2A49A" w:rsidP="53D2A49A">
      <w:pPr>
        <w:jc w:val="both"/>
      </w:pPr>
    </w:p>
    <w:p w14:paraId="63F11089" w14:textId="05AEFFD0" w:rsidR="7FC44461" w:rsidRDefault="7FC44461" w:rsidP="53D2A49A">
      <w:pPr>
        <w:spacing w:line="259" w:lineRule="auto"/>
        <w:jc w:val="both"/>
        <w:rPr>
          <w:b/>
          <w:bCs/>
        </w:rPr>
      </w:pPr>
      <w:r w:rsidRPr="53D2A49A">
        <w:rPr>
          <w:b/>
          <w:bCs/>
        </w:rPr>
        <w:t xml:space="preserve">Protocol: </w:t>
      </w:r>
      <w:r w:rsidRPr="53D2A49A">
        <w:t>set_ingestion_status(</w:t>
      </w:r>
      <w:r w:rsidR="07711D7D" w:rsidRPr="53D2A49A">
        <w:t>status</w:t>
      </w:r>
      <w:r w:rsidRPr="53D2A49A">
        <w:t>)</w:t>
      </w:r>
    </w:p>
    <w:p w14:paraId="5E8AC2A1" w14:textId="36A9D356" w:rsidR="7FC44461" w:rsidRDefault="7FC44461" w:rsidP="53D2A49A">
      <w:pPr>
        <w:jc w:val="both"/>
      </w:pPr>
      <w:r w:rsidRPr="1201CF67">
        <w:rPr>
          <w:b/>
          <w:bCs/>
        </w:rPr>
        <w:t xml:space="preserve">Pre-condition: </w:t>
      </w:r>
      <w:r>
        <w:t xml:space="preserve"> </w:t>
      </w:r>
      <w:r w:rsidR="1E045E06">
        <w:t>A session to be created a log file is required.</w:t>
      </w:r>
      <w:r w:rsidR="14FB5FEE">
        <w:t xml:space="preserve"> Status must be a </w:t>
      </w:r>
      <w:r w:rsidR="6100E461">
        <w:t>Boolean</w:t>
      </w:r>
    </w:p>
    <w:p w14:paraId="6A36247D" w14:textId="1107FEE0" w:rsidR="7FC44461" w:rsidRDefault="7FC44461" w:rsidP="53D2A49A">
      <w:pPr>
        <w:jc w:val="both"/>
      </w:pPr>
      <w:r w:rsidRPr="1201CF67">
        <w:rPr>
          <w:b/>
          <w:bCs/>
        </w:rPr>
        <w:t xml:space="preserve">Post-condition: </w:t>
      </w:r>
      <w:r w:rsidR="10345320">
        <w:t>S</w:t>
      </w:r>
      <w:r w:rsidR="756C8D76">
        <w:t xml:space="preserve">ets </w:t>
      </w:r>
      <w:r>
        <w:t>the ingestion status of a log file</w:t>
      </w:r>
      <w:r w:rsidR="3CBEEC49">
        <w:t xml:space="preserve"> to the status.</w:t>
      </w:r>
      <w:r>
        <w:t xml:space="preserve"> </w:t>
      </w:r>
    </w:p>
    <w:p w14:paraId="5305CCB5" w14:textId="115D78F6" w:rsidR="7FC44461" w:rsidRDefault="7FC44461" w:rsidP="53D2A49A">
      <w:pPr>
        <w:jc w:val="both"/>
        <w:rPr>
          <w:b/>
          <w:bCs/>
        </w:rPr>
      </w:pPr>
      <w:r w:rsidRPr="53D2A49A">
        <w:rPr>
          <w:b/>
          <w:bCs/>
        </w:rPr>
        <w:t xml:space="preserve">Description: </w:t>
      </w:r>
      <w:r w:rsidRPr="53D2A49A">
        <w:t xml:space="preserve">This method </w:t>
      </w:r>
      <w:r w:rsidR="7AB057A9" w:rsidRPr="53D2A49A">
        <w:t xml:space="preserve">sets </w:t>
      </w:r>
      <w:r w:rsidRPr="53D2A49A">
        <w:t>the ingestion status of a log file.</w:t>
      </w:r>
    </w:p>
    <w:p w14:paraId="5048DE41" w14:textId="70C39CBB" w:rsidR="53D2A49A" w:rsidRDefault="53D2A49A" w:rsidP="53D2A49A">
      <w:pPr>
        <w:jc w:val="both"/>
      </w:pPr>
    </w:p>
    <w:p w14:paraId="147D4566" w14:textId="62E794D4" w:rsidR="7FC44461" w:rsidRDefault="7FC44461" w:rsidP="53D2A49A">
      <w:pPr>
        <w:spacing w:line="259" w:lineRule="auto"/>
        <w:jc w:val="both"/>
        <w:rPr>
          <w:b/>
          <w:bCs/>
        </w:rPr>
      </w:pPr>
      <w:r w:rsidRPr="53D2A49A">
        <w:rPr>
          <w:b/>
          <w:bCs/>
        </w:rPr>
        <w:t xml:space="preserve">Protocol: </w:t>
      </w:r>
      <w:r w:rsidRPr="53D2A49A">
        <w:t>set_validation_status(</w:t>
      </w:r>
      <w:r w:rsidR="520E7AD6" w:rsidRPr="53D2A49A">
        <w:t>status</w:t>
      </w:r>
      <w:r w:rsidRPr="53D2A49A">
        <w:t>)</w:t>
      </w:r>
    </w:p>
    <w:p w14:paraId="1692AB20" w14:textId="5FB9A584" w:rsidR="7FC44461" w:rsidRDefault="7FC44461" w:rsidP="53D2A49A">
      <w:pPr>
        <w:jc w:val="both"/>
      </w:pPr>
      <w:r w:rsidRPr="1201CF67">
        <w:rPr>
          <w:b/>
          <w:bCs/>
        </w:rPr>
        <w:t xml:space="preserve">Pre-condition: </w:t>
      </w:r>
      <w:r>
        <w:t xml:space="preserve"> </w:t>
      </w:r>
      <w:r w:rsidR="1DA450FA">
        <w:t>A session to be created a log file is required.</w:t>
      </w:r>
      <w:r w:rsidR="0CC3CAE7">
        <w:t xml:space="preserve"> Status must be a </w:t>
      </w:r>
      <w:r w:rsidR="7EA2B5D6">
        <w:t>String</w:t>
      </w:r>
      <w:r w:rsidR="0CC3CAE7">
        <w:t>.</w:t>
      </w:r>
    </w:p>
    <w:p w14:paraId="0A340184" w14:textId="0276A920" w:rsidR="7FC44461" w:rsidRDefault="7FC44461" w:rsidP="53D2A49A">
      <w:pPr>
        <w:jc w:val="both"/>
      </w:pPr>
      <w:r w:rsidRPr="1201CF67">
        <w:rPr>
          <w:b/>
          <w:bCs/>
        </w:rPr>
        <w:t xml:space="preserve">Post-condition: </w:t>
      </w:r>
      <w:r w:rsidR="2C33D920">
        <w:t>S</w:t>
      </w:r>
      <w:r w:rsidR="0BF9A329">
        <w:t xml:space="preserve">ets </w:t>
      </w:r>
      <w:r>
        <w:t>the validation status of a log file</w:t>
      </w:r>
      <w:r w:rsidR="4D4BCA8E">
        <w:t xml:space="preserve"> to the status.</w:t>
      </w:r>
    </w:p>
    <w:p w14:paraId="604C774E" w14:textId="3A2DD504" w:rsidR="7FC44461" w:rsidRDefault="7FC44461" w:rsidP="53D2A49A">
      <w:pPr>
        <w:jc w:val="both"/>
        <w:rPr>
          <w:b/>
          <w:bCs/>
        </w:rPr>
      </w:pPr>
      <w:r w:rsidRPr="53D2A49A">
        <w:rPr>
          <w:b/>
          <w:bCs/>
        </w:rPr>
        <w:t xml:space="preserve">Description: </w:t>
      </w:r>
      <w:r w:rsidRPr="53D2A49A">
        <w:t xml:space="preserve">This method </w:t>
      </w:r>
      <w:r w:rsidR="64B09F7D" w:rsidRPr="53D2A49A">
        <w:t xml:space="preserve">sets </w:t>
      </w:r>
      <w:r w:rsidRPr="53D2A49A">
        <w:t>the validation status of a log file.</w:t>
      </w:r>
    </w:p>
    <w:p w14:paraId="6781DB85" w14:textId="59BCA4AB" w:rsidR="53D2A49A" w:rsidRDefault="53D2A49A" w:rsidP="53D2A49A">
      <w:pPr>
        <w:jc w:val="both"/>
      </w:pPr>
    </w:p>
    <w:p w14:paraId="7290D7C5" w14:textId="08FDD652" w:rsidR="110000B3" w:rsidRDefault="110000B3" w:rsidP="53D2A49A">
      <w:pPr>
        <w:spacing w:line="259" w:lineRule="auto"/>
        <w:jc w:val="both"/>
        <w:rPr>
          <w:b/>
          <w:bCs/>
        </w:rPr>
      </w:pPr>
      <w:r w:rsidRPr="53D2A49A">
        <w:rPr>
          <w:b/>
          <w:bCs/>
        </w:rPr>
        <w:t xml:space="preserve">Protocol: </w:t>
      </w:r>
      <w:r w:rsidRPr="53D2A49A">
        <w:t>set_content(content)</w:t>
      </w:r>
    </w:p>
    <w:p w14:paraId="701C2341" w14:textId="39BCBB96" w:rsidR="110000B3" w:rsidRDefault="110000B3" w:rsidP="53D2A49A">
      <w:pPr>
        <w:jc w:val="both"/>
      </w:pPr>
      <w:r w:rsidRPr="1201CF67">
        <w:rPr>
          <w:b/>
          <w:bCs/>
        </w:rPr>
        <w:t xml:space="preserve">Pre-condition: </w:t>
      </w:r>
      <w:r>
        <w:t xml:space="preserve"> A session to be created a log file is required.</w:t>
      </w:r>
      <w:r w:rsidR="189607B5">
        <w:t xml:space="preserve"> Content</w:t>
      </w:r>
      <w:r w:rsidR="6CF121CF">
        <w:t xml:space="preserve"> must be a String.</w:t>
      </w:r>
    </w:p>
    <w:p w14:paraId="432DF779" w14:textId="0DDAE1F3" w:rsidR="110000B3" w:rsidRDefault="110000B3" w:rsidP="53D2A49A">
      <w:pPr>
        <w:jc w:val="both"/>
      </w:pPr>
      <w:r w:rsidRPr="1201CF67">
        <w:rPr>
          <w:b/>
          <w:bCs/>
        </w:rPr>
        <w:t xml:space="preserve">Post-condition: </w:t>
      </w:r>
      <w:r>
        <w:t>Sets the content of a log file</w:t>
      </w:r>
      <w:r w:rsidR="02C3461D">
        <w:t xml:space="preserve"> to the content given.</w:t>
      </w:r>
    </w:p>
    <w:p w14:paraId="2568D63C" w14:textId="01F0290E" w:rsidR="110000B3" w:rsidRDefault="110000B3" w:rsidP="53D2A49A">
      <w:pPr>
        <w:jc w:val="both"/>
        <w:rPr>
          <w:b/>
          <w:bCs/>
        </w:rPr>
      </w:pPr>
      <w:r w:rsidRPr="53D2A49A">
        <w:rPr>
          <w:b/>
          <w:bCs/>
        </w:rPr>
        <w:t xml:space="preserve">Description: </w:t>
      </w:r>
      <w:r w:rsidRPr="53D2A49A">
        <w:t>This method sets the content of a log file.</w:t>
      </w:r>
    </w:p>
    <w:p w14:paraId="7F754BB8" w14:textId="2F459384" w:rsidR="53D2A49A" w:rsidRDefault="53D2A49A" w:rsidP="53D2A49A">
      <w:pPr>
        <w:jc w:val="both"/>
      </w:pPr>
    </w:p>
    <w:p w14:paraId="71FAE919" w14:textId="05A64DC7" w:rsidR="21371D46" w:rsidRDefault="21371D46" w:rsidP="21371D46">
      <w:pPr>
        <w:jc w:val="both"/>
      </w:pPr>
    </w:p>
    <w:p w14:paraId="56B80B4B" w14:textId="7726C12D" w:rsidR="2089F855" w:rsidRDefault="63310662" w:rsidP="21371D46">
      <w:pPr>
        <w:pStyle w:val="Heading2"/>
        <w:numPr>
          <w:ilvl w:val="1"/>
          <w:numId w:val="0"/>
        </w:numPr>
        <w:rPr>
          <w:sz w:val="22"/>
          <w:szCs w:val="22"/>
        </w:rPr>
      </w:pPr>
      <w:r w:rsidRPr="360475BF">
        <w:t>4</w:t>
      </w:r>
      <w:r w:rsidR="2089F855" w:rsidRPr="360475BF">
        <w:t>.</w:t>
      </w:r>
      <w:r w:rsidR="3C0CD87A" w:rsidRPr="360475BF">
        <w:t>3</w:t>
      </w:r>
      <w:r w:rsidR="2089F855" w:rsidRPr="360475BF">
        <w:t>. Class Description: Enforcement Action Report</w:t>
      </w:r>
    </w:p>
    <w:p w14:paraId="19411C39" w14:textId="01C312A5" w:rsidR="21371D46" w:rsidRDefault="21371D46" w:rsidP="21371D46">
      <w:pPr>
        <w:rPr>
          <w:b/>
          <w:bCs/>
        </w:rPr>
      </w:pPr>
    </w:p>
    <w:tbl>
      <w:tblPr>
        <w:tblStyle w:val="TableGrid"/>
        <w:tblW w:w="0" w:type="auto"/>
        <w:tblLayout w:type="fixed"/>
        <w:tblLook w:val="06A0" w:firstRow="1" w:lastRow="0" w:firstColumn="1" w:lastColumn="0" w:noHBand="1" w:noVBand="1"/>
      </w:tblPr>
      <w:tblGrid>
        <w:gridCol w:w="4500"/>
        <w:gridCol w:w="4500"/>
      </w:tblGrid>
      <w:tr w:rsidR="21371D46" w14:paraId="340C90A7" w14:textId="77777777" w:rsidTr="360475BF">
        <w:tc>
          <w:tcPr>
            <w:tcW w:w="4500" w:type="dxa"/>
          </w:tcPr>
          <w:p w14:paraId="78E943FA" w14:textId="7EF18492" w:rsidR="21371D46" w:rsidRDefault="21371D46" w:rsidP="21371D46">
            <w:pPr>
              <w:rPr>
                <w:sz w:val="22"/>
                <w:szCs w:val="22"/>
              </w:rPr>
            </w:pPr>
            <w:r w:rsidRPr="21371D46">
              <w:rPr>
                <w:b/>
                <w:bCs/>
                <w:sz w:val="22"/>
                <w:szCs w:val="22"/>
              </w:rPr>
              <w:t>Class Name</w:t>
            </w:r>
            <w:r w:rsidRPr="21371D46">
              <w:rPr>
                <w:sz w:val="22"/>
                <w:szCs w:val="22"/>
              </w:rPr>
              <w:t>: Enforcement Action Report</w:t>
            </w:r>
          </w:p>
        </w:tc>
        <w:tc>
          <w:tcPr>
            <w:tcW w:w="4500" w:type="dxa"/>
          </w:tcPr>
          <w:p w14:paraId="1D61BCAB" w14:textId="4634F823" w:rsidR="21371D46" w:rsidRDefault="21371D46" w:rsidP="21371D46"/>
        </w:tc>
      </w:tr>
      <w:tr w:rsidR="21371D46" w14:paraId="68F49157" w14:textId="77777777" w:rsidTr="360475BF">
        <w:tc>
          <w:tcPr>
            <w:tcW w:w="4500" w:type="dxa"/>
          </w:tcPr>
          <w:p w14:paraId="6B371DEF" w14:textId="5A963C4E" w:rsidR="21371D46" w:rsidRDefault="21371D46" w:rsidP="21371D46">
            <w:pPr>
              <w:rPr>
                <w:sz w:val="22"/>
                <w:szCs w:val="22"/>
              </w:rPr>
            </w:pPr>
            <w:r w:rsidRPr="21371D46">
              <w:rPr>
                <w:b/>
                <w:bCs/>
                <w:sz w:val="22"/>
                <w:szCs w:val="22"/>
              </w:rPr>
              <w:t>Superclass</w:t>
            </w:r>
            <w:r w:rsidRPr="21371D46">
              <w:rPr>
                <w:sz w:val="22"/>
                <w:szCs w:val="22"/>
              </w:rPr>
              <w:t>: None</w:t>
            </w:r>
          </w:p>
        </w:tc>
        <w:tc>
          <w:tcPr>
            <w:tcW w:w="4500" w:type="dxa"/>
          </w:tcPr>
          <w:p w14:paraId="04C5C7F3" w14:textId="419ECC9F" w:rsidR="21371D46" w:rsidRDefault="21371D46" w:rsidP="21371D46"/>
        </w:tc>
      </w:tr>
      <w:tr w:rsidR="21371D46" w14:paraId="010310BC" w14:textId="77777777" w:rsidTr="360475BF">
        <w:tc>
          <w:tcPr>
            <w:tcW w:w="4500" w:type="dxa"/>
          </w:tcPr>
          <w:p w14:paraId="53FAECB7" w14:textId="40811FDB" w:rsidR="21371D46" w:rsidRDefault="21371D46" w:rsidP="21371D46">
            <w:pPr>
              <w:rPr>
                <w:sz w:val="22"/>
                <w:szCs w:val="22"/>
              </w:rPr>
            </w:pPr>
            <w:r w:rsidRPr="21371D46">
              <w:rPr>
                <w:b/>
                <w:bCs/>
                <w:sz w:val="22"/>
                <w:szCs w:val="22"/>
              </w:rPr>
              <w:t>Subclasses</w:t>
            </w:r>
            <w:r w:rsidRPr="21371D46">
              <w:rPr>
                <w:sz w:val="22"/>
                <w:szCs w:val="22"/>
              </w:rPr>
              <w:t>: None</w:t>
            </w:r>
          </w:p>
        </w:tc>
        <w:tc>
          <w:tcPr>
            <w:tcW w:w="4500" w:type="dxa"/>
          </w:tcPr>
          <w:p w14:paraId="1C287C5F" w14:textId="463E7DF4" w:rsidR="21371D46" w:rsidRDefault="21371D46" w:rsidP="21371D46"/>
        </w:tc>
      </w:tr>
      <w:tr w:rsidR="21371D46" w14:paraId="049B1FDB" w14:textId="77777777" w:rsidTr="360475BF">
        <w:tc>
          <w:tcPr>
            <w:tcW w:w="4500" w:type="dxa"/>
          </w:tcPr>
          <w:p w14:paraId="086F639D" w14:textId="6CE34258" w:rsidR="21371D46" w:rsidRDefault="21371D46" w:rsidP="360475BF">
            <w:pPr>
              <w:rPr>
                <w:b/>
                <w:bCs/>
                <w:sz w:val="22"/>
                <w:szCs w:val="22"/>
              </w:rPr>
            </w:pPr>
            <w:r w:rsidRPr="360475BF">
              <w:rPr>
                <w:b/>
                <w:bCs/>
                <w:sz w:val="22"/>
                <w:szCs w:val="22"/>
              </w:rPr>
              <w:t>Private Responsibilities</w:t>
            </w:r>
            <w:r w:rsidR="0BA3E456" w:rsidRPr="360475BF">
              <w:rPr>
                <w:b/>
                <w:bCs/>
                <w:sz w:val="22"/>
                <w:szCs w:val="22"/>
              </w:rPr>
              <w:t>:</w:t>
            </w:r>
          </w:p>
          <w:p w14:paraId="2B9CF96C" w14:textId="79D7B5B1" w:rsidR="21371D46" w:rsidRDefault="19D9ACC1" w:rsidP="00DB04F4">
            <w:pPr>
              <w:pStyle w:val="ListParagraph"/>
              <w:numPr>
                <w:ilvl w:val="0"/>
                <w:numId w:val="1"/>
              </w:numPr>
              <w:rPr>
                <w:sz w:val="22"/>
                <w:szCs w:val="22"/>
              </w:rPr>
            </w:pPr>
            <w:r w:rsidRPr="360475BF">
              <w:rPr>
                <w:sz w:val="22"/>
                <w:szCs w:val="22"/>
              </w:rPr>
              <w:t>Display ingestion errors in log file</w:t>
            </w:r>
          </w:p>
          <w:p w14:paraId="47E176D9" w14:textId="43522F71" w:rsidR="21371D46" w:rsidRDefault="68D62F9E" w:rsidP="00DB04F4">
            <w:pPr>
              <w:pStyle w:val="ListParagraph"/>
              <w:numPr>
                <w:ilvl w:val="0"/>
                <w:numId w:val="1"/>
              </w:numPr>
              <w:rPr>
                <w:sz w:val="24"/>
                <w:szCs w:val="24"/>
              </w:rPr>
            </w:pPr>
            <w:r w:rsidRPr="360475BF">
              <w:rPr>
                <w:sz w:val="24"/>
                <w:szCs w:val="24"/>
              </w:rPr>
              <w:t>Knows where an error occurs in a log file.</w:t>
            </w:r>
          </w:p>
          <w:p w14:paraId="1ECF5AD9" w14:textId="5AE9890C" w:rsidR="21371D46" w:rsidRDefault="68D62F9E" w:rsidP="00DB04F4">
            <w:pPr>
              <w:pStyle w:val="ListParagraph"/>
              <w:numPr>
                <w:ilvl w:val="0"/>
                <w:numId w:val="1"/>
              </w:numPr>
              <w:rPr>
                <w:sz w:val="24"/>
                <w:szCs w:val="24"/>
              </w:rPr>
            </w:pPr>
            <w:r w:rsidRPr="360475BF">
              <w:rPr>
                <w:sz w:val="24"/>
                <w:szCs w:val="24"/>
              </w:rPr>
              <w:t>Knows why a specific line in the log file failed the validation test.</w:t>
            </w:r>
          </w:p>
          <w:p w14:paraId="039C506D" w14:textId="03FA108D" w:rsidR="21371D46" w:rsidRDefault="21371D46" w:rsidP="360475BF">
            <w:pPr>
              <w:rPr>
                <w:sz w:val="22"/>
                <w:szCs w:val="22"/>
              </w:rPr>
            </w:pPr>
          </w:p>
        </w:tc>
        <w:tc>
          <w:tcPr>
            <w:tcW w:w="4500" w:type="dxa"/>
          </w:tcPr>
          <w:p w14:paraId="4206DAC4" w14:textId="3945732D" w:rsidR="21371D46" w:rsidRDefault="152810A2" w:rsidP="360475BF">
            <w:pPr>
              <w:rPr>
                <w:b/>
                <w:bCs/>
                <w:sz w:val="22"/>
                <w:szCs w:val="22"/>
              </w:rPr>
            </w:pPr>
            <w:r w:rsidRPr="360475BF">
              <w:rPr>
                <w:b/>
                <w:bCs/>
                <w:sz w:val="22"/>
                <w:szCs w:val="22"/>
              </w:rPr>
              <w:t>Collaborations</w:t>
            </w:r>
          </w:p>
          <w:p w14:paraId="475139FF" w14:textId="76602176" w:rsidR="21371D46" w:rsidRDefault="152810A2" w:rsidP="360475BF">
            <w:pPr>
              <w:rPr>
                <w:sz w:val="22"/>
                <w:szCs w:val="22"/>
              </w:rPr>
            </w:pPr>
            <w:r w:rsidRPr="360475BF">
              <w:rPr>
                <w:sz w:val="22"/>
                <w:szCs w:val="22"/>
              </w:rPr>
              <w:t>Log File (2)</w:t>
            </w:r>
          </w:p>
          <w:p w14:paraId="632BE41B" w14:textId="608EFA3D" w:rsidR="21371D46" w:rsidRDefault="152810A2" w:rsidP="360475BF">
            <w:pPr>
              <w:rPr>
                <w:sz w:val="22"/>
                <w:szCs w:val="22"/>
              </w:rPr>
            </w:pPr>
            <w:r w:rsidRPr="360475BF">
              <w:rPr>
                <w:sz w:val="22"/>
                <w:szCs w:val="22"/>
              </w:rPr>
              <w:t>Validation Splunk Handler (</w:t>
            </w:r>
            <w:r w:rsidR="18A5B9B9" w:rsidRPr="360475BF">
              <w:rPr>
                <w:sz w:val="22"/>
                <w:szCs w:val="22"/>
              </w:rPr>
              <w:t>1</w:t>
            </w:r>
            <w:r w:rsidR="1F9A28EF" w:rsidRPr="360475BF">
              <w:rPr>
                <w:sz w:val="22"/>
                <w:szCs w:val="22"/>
              </w:rPr>
              <w:t>6</w:t>
            </w:r>
            <w:r w:rsidRPr="360475BF">
              <w:rPr>
                <w:sz w:val="22"/>
                <w:szCs w:val="22"/>
              </w:rPr>
              <w:t>)</w:t>
            </w:r>
          </w:p>
          <w:p w14:paraId="1BBBC603" w14:textId="5F01F854" w:rsidR="21371D46" w:rsidRDefault="21371D46" w:rsidP="360475BF"/>
        </w:tc>
      </w:tr>
    </w:tbl>
    <w:p w14:paraId="1E249C68" w14:textId="5B28918F" w:rsidR="21371D46" w:rsidRDefault="21371D46" w:rsidP="360475BF"/>
    <w:p w14:paraId="6FBA2A6C" w14:textId="48613323" w:rsidR="7D91DCDB" w:rsidRDefault="71187CCE" w:rsidP="360475BF">
      <w:pPr>
        <w:pStyle w:val="Heading2"/>
        <w:numPr>
          <w:ilvl w:val="1"/>
          <w:numId w:val="0"/>
        </w:numPr>
        <w:spacing w:before="0" w:after="0" w:line="259" w:lineRule="auto"/>
        <w:jc w:val="both"/>
        <w:rPr>
          <w:b w:val="0"/>
          <w:sz w:val="20"/>
          <w:highlight w:val="red"/>
        </w:rPr>
      </w:pPr>
      <w:r w:rsidRPr="360475BF">
        <w:t>4</w:t>
      </w:r>
      <w:r w:rsidR="7D91DCDB" w:rsidRPr="360475BF">
        <w:t>.</w:t>
      </w:r>
      <w:r w:rsidR="7A0394D4" w:rsidRPr="360475BF">
        <w:t>4</w:t>
      </w:r>
      <w:r w:rsidR="7D91DCDB" w:rsidRPr="360475BF">
        <w:t xml:space="preserve"> </w:t>
      </w:r>
      <w:r w:rsidR="3CA51ABA" w:rsidRPr="360475BF">
        <w:t>Class</w:t>
      </w:r>
      <w:r w:rsidR="6B60EDBE" w:rsidRPr="360475BF">
        <w:t xml:space="preserve"> Description</w:t>
      </w:r>
      <w:r w:rsidR="3CA51ABA" w:rsidRPr="360475BF">
        <w:t xml:space="preserve"> Log Entries Manager</w:t>
      </w:r>
    </w:p>
    <w:p w14:paraId="007E4AB0" w14:textId="79B9031D" w:rsidR="3CA51ABA" w:rsidRDefault="3CA51ABA" w:rsidP="21371D46">
      <w:r w:rsidRPr="21371D46">
        <w:t xml:space="preserve"> </w:t>
      </w:r>
    </w:p>
    <w:tbl>
      <w:tblPr>
        <w:tblStyle w:val="TableGrid"/>
        <w:tblW w:w="0" w:type="auto"/>
        <w:tblLook w:val="06A0" w:firstRow="1" w:lastRow="0" w:firstColumn="1" w:lastColumn="0" w:noHBand="1" w:noVBand="1"/>
      </w:tblPr>
      <w:tblGrid>
        <w:gridCol w:w="4449"/>
        <w:gridCol w:w="4541"/>
      </w:tblGrid>
      <w:tr w:rsidR="21371D46" w14:paraId="6AA9DE18" w14:textId="77777777" w:rsidTr="360475BF">
        <w:tc>
          <w:tcPr>
            <w:tcW w:w="4500" w:type="dxa"/>
          </w:tcPr>
          <w:p w14:paraId="2F023C79" w14:textId="287C57BC" w:rsidR="21371D46" w:rsidRDefault="21371D46" w:rsidP="21371D46">
            <w:pPr>
              <w:rPr>
                <w:sz w:val="22"/>
                <w:szCs w:val="22"/>
              </w:rPr>
            </w:pPr>
            <w:r w:rsidRPr="21371D46">
              <w:rPr>
                <w:b/>
                <w:bCs/>
                <w:sz w:val="22"/>
                <w:szCs w:val="22"/>
              </w:rPr>
              <w:t>Class Name</w:t>
            </w:r>
            <w:r w:rsidRPr="21371D46">
              <w:rPr>
                <w:sz w:val="22"/>
                <w:szCs w:val="22"/>
              </w:rPr>
              <w:t xml:space="preserve">: </w:t>
            </w:r>
            <w:r w:rsidR="4AB2C888" w:rsidRPr="21371D46">
              <w:rPr>
                <w:sz w:val="22"/>
                <w:szCs w:val="22"/>
              </w:rPr>
              <w:t>Log Entries</w:t>
            </w:r>
            <w:r w:rsidRPr="21371D46">
              <w:rPr>
                <w:sz w:val="22"/>
                <w:szCs w:val="22"/>
              </w:rPr>
              <w:t xml:space="preserve"> Manager</w:t>
            </w:r>
          </w:p>
        </w:tc>
        <w:tc>
          <w:tcPr>
            <w:tcW w:w="4595" w:type="dxa"/>
          </w:tcPr>
          <w:p w14:paraId="18AADD04" w14:textId="6A1F89D2" w:rsidR="21371D46" w:rsidRDefault="21371D46" w:rsidP="21371D46">
            <w:pPr>
              <w:rPr>
                <w:sz w:val="22"/>
                <w:szCs w:val="22"/>
              </w:rPr>
            </w:pPr>
          </w:p>
        </w:tc>
      </w:tr>
      <w:tr w:rsidR="21371D46" w14:paraId="3D38DD08" w14:textId="77777777" w:rsidTr="360475BF">
        <w:tc>
          <w:tcPr>
            <w:tcW w:w="4500" w:type="dxa"/>
          </w:tcPr>
          <w:p w14:paraId="53977554" w14:textId="1CF12405" w:rsidR="21371D46" w:rsidRDefault="21371D46" w:rsidP="21371D46">
            <w:pPr>
              <w:rPr>
                <w:sz w:val="22"/>
                <w:szCs w:val="22"/>
              </w:rPr>
            </w:pPr>
            <w:r w:rsidRPr="21371D46">
              <w:rPr>
                <w:b/>
                <w:bCs/>
                <w:sz w:val="22"/>
                <w:szCs w:val="22"/>
              </w:rPr>
              <w:t>Superclass</w:t>
            </w:r>
            <w:r w:rsidRPr="21371D46">
              <w:rPr>
                <w:sz w:val="22"/>
                <w:szCs w:val="22"/>
              </w:rPr>
              <w:t>: None</w:t>
            </w:r>
          </w:p>
        </w:tc>
        <w:tc>
          <w:tcPr>
            <w:tcW w:w="4595" w:type="dxa"/>
          </w:tcPr>
          <w:p w14:paraId="6992C058" w14:textId="7913BF2F" w:rsidR="21371D46" w:rsidRDefault="21371D46" w:rsidP="21371D46">
            <w:pPr>
              <w:rPr>
                <w:sz w:val="22"/>
                <w:szCs w:val="22"/>
              </w:rPr>
            </w:pPr>
          </w:p>
        </w:tc>
      </w:tr>
      <w:tr w:rsidR="21371D46" w14:paraId="6565474E" w14:textId="77777777" w:rsidTr="360475BF">
        <w:tc>
          <w:tcPr>
            <w:tcW w:w="4500" w:type="dxa"/>
          </w:tcPr>
          <w:p w14:paraId="7F120570" w14:textId="29B36891" w:rsidR="21371D46" w:rsidRDefault="21371D46" w:rsidP="21371D46">
            <w:pPr>
              <w:rPr>
                <w:sz w:val="22"/>
                <w:szCs w:val="22"/>
              </w:rPr>
            </w:pPr>
            <w:r w:rsidRPr="21371D46">
              <w:rPr>
                <w:b/>
                <w:bCs/>
                <w:sz w:val="22"/>
                <w:szCs w:val="22"/>
              </w:rPr>
              <w:t>Subclasses</w:t>
            </w:r>
            <w:r w:rsidRPr="21371D46">
              <w:rPr>
                <w:sz w:val="22"/>
                <w:szCs w:val="22"/>
              </w:rPr>
              <w:t>: None</w:t>
            </w:r>
          </w:p>
        </w:tc>
        <w:tc>
          <w:tcPr>
            <w:tcW w:w="4595" w:type="dxa"/>
          </w:tcPr>
          <w:p w14:paraId="19017429" w14:textId="6E9C17A3" w:rsidR="21371D46" w:rsidRDefault="21371D46" w:rsidP="21371D46">
            <w:pPr>
              <w:rPr>
                <w:sz w:val="22"/>
                <w:szCs w:val="22"/>
              </w:rPr>
            </w:pPr>
          </w:p>
        </w:tc>
      </w:tr>
      <w:tr w:rsidR="21371D46" w14:paraId="3DA04D26" w14:textId="77777777" w:rsidTr="360475BF">
        <w:tc>
          <w:tcPr>
            <w:tcW w:w="4500" w:type="dxa"/>
          </w:tcPr>
          <w:p w14:paraId="38C0A99D" w14:textId="0210152C" w:rsidR="21371D46" w:rsidRDefault="21371D46" w:rsidP="360475BF">
            <w:pPr>
              <w:spacing w:line="257" w:lineRule="auto"/>
              <w:rPr>
                <w:sz w:val="22"/>
                <w:szCs w:val="22"/>
              </w:rPr>
            </w:pPr>
            <w:r w:rsidRPr="360475BF">
              <w:rPr>
                <w:b/>
                <w:bCs/>
                <w:sz w:val="22"/>
                <w:szCs w:val="22"/>
              </w:rPr>
              <w:t>Private Responsibilities</w:t>
            </w:r>
            <w:r w:rsidR="14A6239B" w:rsidRPr="360475BF">
              <w:rPr>
                <w:b/>
                <w:bCs/>
                <w:sz w:val="22"/>
                <w:szCs w:val="22"/>
              </w:rPr>
              <w:t>:</w:t>
            </w:r>
          </w:p>
          <w:p w14:paraId="5641347D" w14:textId="3709EE33" w:rsidR="21371D46" w:rsidRDefault="7C4B8AA6" w:rsidP="00DB04F4">
            <w:pPr>
              <w:pStyle w:val="ListParagraph"/>
              <w:numPr>
                <w:ilvl w:val="0"/>
                <w:numId w:val="17"/>
              </w:numPr>
              <w:spacing w:line="257" w:lineRule="auto"/>
              <w:rPr>
                <w:sz w:val="22"/>
                <w:szCs w:val="22"/>
              </w:rPr>
            </w:pPr>
            <w:r w:rsidRPr="360475BF">
              <w:rPr>
                <w:sz w:val="22"/>
                <w:szCs w:val="22"/>
              </w:rPr>
              <w:t>Check for changes between log files in the system and log file from the server root directory</w:t>
            </w:r>
          </w:p>
          <w:p w14:paraId="16E1DAA8" w14:textId="0C6AA6B2" w:rsidR="21371D46" w:rsidRDefault="21371D46" w:rsidP="360475BF">
            <w:pPr>
              <w:spacing w:line="257" w:lineRule="auto"/>
              <w:rPr>
                <w:b/>
                <w:bCs/>
                <w:sz w:val="22"/>
                <w:szCs w:val="22"/>
              </w:rPr>
            </w:pPr>
          </w:p>
        </w:tc>
        <w:tc>
          <w:tcPr>
            <w:tcW w:w="4595" w:type="dxa"/>
          </w:tcPr>
          <w:p w14:paraId="19DCE5D5" w14:textId="657E7108" w:rsidR="21371D46" w:rsidRDefault="7C4B8AA6" w:rsidP="360475BF">
            <w:pPr>
              <w:rPr>
                <w:sz w:val="22"/>
                <w:szCs w:val="22"/>
              </w:rPr>
            </w:pPr>
            <w:r w:rsidRPr="360475BF">
              <w:rPr>
                <w:b/>
                <w:bCs/>
                <w:sz w:val="22"/>
                <w:szCs w:val="22"/>
              </w:rPr>
              <w:lastRenderedPageBreak/>
              <w:t>Collaborations:</w:t>
            </w:r>
          </w:p>
          <w:p w14:paraId="3CDBF32D" w14:textId="477ED8EE" w:rsidR="21371D46" w:rsidRDefault="7C4B8AA6" w:rsidP="360475BF">
            <w:pPr>
              <w:rPr>
                <w:sz w:val="22"/>
                <w:szCs w:val="22"/>
              </w:rPr>
            </w:pPr>
            <w:r w:rsidRPr="360475BF">
              <w:rPr>
                <w:sz w:val="22"/>
                <w:szCs w:val="22"/>
              </w:rPr>
              <w:t>Log File (2)</w:t>
            </w:r>
          </w:p>
          <w:p w14:paraId="703F3A65" w14:textId="7B8C3461" w:rsidR="21371D46" w:rsidRDefault="7C4B8AA6" w:rsidP="360475BF">
            <w:pPr>
              <w:rPr>
                <w:sz w:val="22"/>
                <w:szCs w:val="22"/>
              </w:rPr>
            </w:pPr>
            <w:r w:rsidRPr="360475BF">
              <w:rPr>
                <w:sz w:val="22"/>
                <w:szCs w:val="22"/>
              </w:rPr>
              <w:t>Event Configuration (1)</w:t>
            </w:r>
          </w:p>
          <w:p w14:paraId="0B5F0BDF" w14:textId="3097DD91" w:rsidR="21371D46" w:rsidRDefault="7C4B8AA6" w:rsidP="360475BF">
            <w:pPr>
              <w:rPr>
                <w:sz w:val="22"/>
                <w:szCs w:val="22"/>
              </w:rPr>
            </w:pPr>
            <w:r w:rsidRPr="360475BF">
              <w:rPr>
                <w:sz w:val="22"/>
                <w:szCs w:val="22"/>
              </w:rPr>
              <w:t>Validation Splunk Handler (</w:t>
            </w:r>
            <w:r w:rsidR="33596671" w:rsidRPr="360475BF">
              <w:rPr>
                <w:sz w:val="22"/>
                <w:szCs w:val="22"/>
              </w:rPr>
              <w:t>1</w:t>
            </w:r>
            <w:r w:rsidR="0A6859B0" w:rsidRPr="360475BF">
              <w:rPr>
                <w:sz w:val="22"/>
                <w:szCs w:val="22"/>
              </w:rPr>
              <w:t>6</w:t>
            </w:r>
            <w:r w:rsidRPr="360475BF">
              <w:rPr>
                <w:sz w:val="22"/>
                <w:szCs w:val="22"/>
              </w:rPr>
              <w:t xml:space="preserve">, </w:t>
            </w:r>
            <w:r w:rsidR="74FE3C15" w:rsidRPr="360475BF">
              <w:rPr>
                <w:sz w:val="22"/>
                <w:szCs w:val="22"/>
              </w:rPr>
              <w:t>1</w:t>
            </w:r>
            <w:r w:rsidR="73C86EED" w:rsidRPr="360475BF">
              <w:rPr>
                <w:sz w:val="22"/>
                <w:szCs w:val="22"/>
              </w:rPr>
              <w:t>7</w:t>
            </w:r>
            <w:r w:rsidRPr="360475BF">
              <w:rPr>
                <w:sz w:val="22"/>
                <w:szCs w:val="22"/>
              </w:rPr>
              <w:t xml:space="preserve">, </w:t>
            </w:r>
            <w:r w:rsidR="375C57EA" w:rsidRPr="360475BF">
              <w:rPr>
                <w:sz w:val="22"/>
                <w:szCs w:val="22"/>
              </w:rPr>
              <w:t>1</w:t>
            </w:r>
            <w:r w:rsidR="7FD5E33E" w:rsidRPr="360475BF">
              <w:rPr>
                <w:sz w:val="22"/>
                <w:szCs w:val="22"/>
              </w:rPr>
              <w:t>8</w:t>
            </w:r>
            <w:r w:rsidRPr="360475BF">
              <w:rPr>
                <w:sz w:val="22"/>
                <w:szCs w:val="22"/>
              </w:rPr>
              <w:t>)</w:t>
            </w:r>
          </w:p>
          <w:p w14:paraId="52DDC997" w14:textId="0FB11F5E" w:rsidR="21371D46" w:rsidRDefault="21371D46" w:rsidP="360475BF">
            <w:pPr>
              <w:rPr>
                <w:sz w:val="22"/>
                <w:szCs w:val="22"/>
              </w:rPr>
            </w:pPr>
          </w:p>
        </w:tc>
      </w:tr>
    </w:tbl>
    <w:p w14:paraId="0BF88C57" w14:textId="1A107B55" w:rsidR="360475BF" w:rsidRDefault="360475BF"/>
    <w:p w14:paraId="29F73E12" w14:textId="1FB2DED2" w:rsidR="5B817D22" w:rsidRDefault="5B817D22" w:rsidP="360475BF">
      <w:pPr>
        <w:rPr>
          <w:b/>
          <w:bCs/>
          <w:sz w:val="28"/>
          <w:szCs w:val="28"/>
        </w:rPr>
      </w:pPr>
      <w:r w:rsidRPr="360475BF">
        <w:rPr>
          <w:b/>
          <w:bCs/>
          <w:sz w:val="28"/>
          <w:szCs w:val="28"/>
        </w:rPr>
        <w:t xml:space="preserve">  </w:t>
      </w:r>
      <w:r w:rsidR="574BFF49" w:rsidRPr="360475BF">
        <w:rPr>
          <w:b/>
          <w:bCs/>
          <w:sz w:val="28"/>
          <w:szCs w:val="28"/>
        </w:rPr>
        <w:t>4</w:t>
      </w:r>
      <w:r w:rsidRPr="360475BF">
        <w:rPr>
          <w:b/>
          <w:bCs/>
          <w:sz w:val="28"/>
          <w:szCs w:val="28"/>
        </w:rPr>
        <w:t>.</w:t>
      </w:r>
      <w:r w:rsidR="648C914C" w:rsidRPr="360475BF">
        <w:rPr>
          <w:b/>
          <w:bCs/>
          <w:sz w:val="28"/>
          <w:szCs w:val="28"/>
        </w:rPr>
        <w:t>5</w:t>
      </w:r>
      <w:r w:rsidRPr="360475BF">
        <w:rPr>
          <w:b/>
          <w:bCs/>
          <w:sz w:val="28"/>
          <w:szCs w:val="28"/>
        </w:rPr>
        <w:t xml:space="preserve"> Class Description Validation Splunk Handler</w:t>
      </w:r>
    </w:p>
    <w:tbl>
      <w:tblPr>
        <w:tblStyle w:val="TableGrid"/>
        <w:tblW w:w="0" w:type="auto"/>
        <w:tblLook w:val="06A0" w:firstRow="1" w:lastRow="0" w:firstColumn="1" w:lastColumn="0" w:noHBand="1" w:noVBand="1"/>
      </w:tblPr>
      <w:tblGrid>
        <w:gridCol w:w="4496"/>
        <w:gridCol w:w="4494"/>
      </w:tblGrid>
      <w:tr w:rsidR="360475BF" w14:paraId="68EF07E4" w14:textId="77777777" w:rsidTr="360475BF">
        <w:tc>
          <w:tcPr>
            <w:tcW w:w="4500" w:type="dxa"/>
          </w:tcPr>
          <w:p w14:paraId="52E276D1" w14:textId="264069CE" w:rsidR="360475BF" w:rsidRDefault="360475BF" w:rsidP="360475BF">
            <w:pPr>
              <w:rPr>
                <w:sz w:val="22"/>
                <w:szCs w:val="22"/>
              </w:rPr>
            </w:pPr>
            <w:r w:rsidRPr="360475BF">
              <w:rPr>
                <w:b/>
                <w:bCs/>
                <w:sz w:val="22"/>
                <w:szCs w:val="22"/>
              </w:rPr>
              <w:t>Class Name</w:t>
            </w:r>
            <w:r w:rsidRPr="360475BF">
              <w:rPr>
                <w:sz w:val="22"/>
                <w:szCs w:val="22"/>
              </w:rPr>
              <w:t>: Validation Splunk Handler</w:t>
            </w:r>
          </w:p>
        </w:tc>
        <w:tc>
          <w:tcPr>
            <w:tcW w:w="4500" w:type="dxa"/>
          </w:tcPr>
          <w:p w14:paraId="080BD953" w14:textId="4858A9A9" w:rsidR="360475BF" w:rsidRDefault="360475BF" w:rsidP="360475BF"/>
        </w:tc>
      </w:tr>
      <w:tr w:rsidR="360475BF" w14:paraId="3E33989C" w14:textId="77777777" w:rsidTr="360475BF">
        <w:tc>
          <w:tcPr>
            <w:tcW w:w="4500" w:type="dxa"/>
          </w:tcPr>
          <w:p w14:paraId="4D630A8C" w14:textId="35A7BD9A"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254408F1" w14:textId="26E467D9" w:rsidR="360475BF" w:rsidRDefault="360475BF" w:rsidP="360475BF"/>
        </w:tc>
      </w:tr>
      <w:tr w:rsidR="360475BF" w14:paraId="023D6F99" w14:textId="77777777" w:rsidTr="360475BF">
        <w:tc>
          <w:tcPr>
            <w:tcW w:w="4500" w:type="dxa"/>
          </w:tcPr>
          <w:p w14:paraId="1D020820" w14:textId="72C8AF7D"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4D10D38C" w14:textId="711F7645" w:rsidR="360475BF" w:rsidRDefault="360475BF" w:rsidP="360475BF"/>
        </w:tc>
      </w:tr>
      <w:tr w:rsidR="360475BF" w14:paraId="159846D2" w14:textId="77777777" w:rsidTr="360475BF">
        <w:tc>
          <w:tcPr>
            <w:tcW w:w="4500" w:type="dxa"/>
          </w:tcPr>
          <w:p w14:paraId="0D500B8D" w14:textId="455C79B2" w:rsidR="360475BF" w:rsidRDefault="360475BF" w:rsidP="360475BF">
            <w:pPr>
              <w:rPr>
                <w:sz w:val="24"/>
                <w:szCs w:val="24"/>
              </w:rPr>
            </w:pPr>
            <w:r w:rsidRPr="360475BF">
              <w:rPr>
                <w:b/>
                <w:bCs/>
                <w:sz w:val="22"/>
                <w:szCs w:val="22"/>
              </w:rPr>
              <w:t xml:space="preserve">Private Responsibilities: </w:t>
            </w:r>
          </w:p>
          <w:p w14:paraId="5B332C4C" w14:textId="5C45B45B" w:rsidR="360475BF" w:rsidRDefault="360475BF" w:rsidP="00DB04F4">
            <w:pPr>
              <w:pStyle w:val="ListParagraph"/>
              <w:numPr>
                <w:ilvl w:val="0"/>
                <w:numId w:val="4"/>
              </w:numPr>
              <w:rPr>
                <w:sz w:val="24"/>
                <w:szCs w:val="24"/>
              </w:rPr>
            </w:pPr>
            <w:r w:rsidRPr="360475BF">
              <w:rPr>
                <w:sz w:val="24"/>
                <w:szCs w:val="24"/>
              </w:rPr>
              <w:t>Create log files with same source of ingested log files</w:t>
            </w:r>
          </w:p>
        </w:tc>
        <w:tc>
          <w:tcPr>
            <w:tcW w:w="4500" w:type="dxa"/>
          </w:tcPr>
          <w:p w14:paraId="33CE3A5A" w14:textId="480F3273" w:rsidR="360475BF" w:rsidRDefault="360475BF" w:rsidP="360475BF"/>
        </w:tc>
      </w:tr>
      <w:tr w:rsidR="360475BF" w14:paraId="2B304E96" w14:textId="77777777" w:rsidTr="360475BF">
        <w:tc>
          <w:tcPr>
            <w:tcW w:w="4500" w:type="dxa"/>
          </w:tcPr>
          <w:p w14:paraId="1C8BE193" w14:textId="00ABAB48" w:rsidR="360475BF" w:rsidRDefault="360475BF" w:rsidP="360475BF">
            <w:pPr>
              <w:rPr>
                <w:sz w:val="22"/>
                <w:szCs w:val="22"/>
              </w:rPr>
            </w:pPr>
            <w:r w:rsidRPr="360475BF">
              <w:rPr>
                <w:b/>
                <w:bCs/>
                <w:sz w:val="22"/>
                <w:szCs w:val="22"/>
              </w:rPr>
              <w:t xml:space="preserve">Contract 16: </w:t>
            </w:r>
            <w:r w:rsidRPr="360475BF">
              <w:rPr>
                <w:sz w:val="22"/>
                <w:szCs w:val="22"/>
              </w:rPr>
              <w:t>Validate Log File</w:t>
            </w:r>
          </w:p>
        </w:tc>
        <w:tc>
          <w:tcPr>
            <w:tcW w:w="4500" w:type="dxa"/>
          </w:tcPr>
          <w:p w14:paraId="5841AC81" w14:textId="5F13143E" w:rsidR="360475BF" w:rsidRDefault="360475BF" w:rsidP="360475BF"/>
        </w:tc>
      </w:tr>
      <w:tr w:rsidR="360475BF" w14:paraId="4015A46B" w14:textId="77777777" w:rsidTr="360475BF">
        <w:tc>
          <w:tcPr>
            <w:tcW w:w="4500" w:type="dxa"/>
          </w:tcPr>
          <w:p w14:paraId="2A654666" w14:textId="1CBCBB32" w:rsidR="360475BF" w:rsidRDefault="360475BF" w:rsidP="360475BF">
            <w:pPr>
              <w:rPr>
                <w:b/>
                <w:bCs/>
                <w:sz w:val="22"/>
                <w:szCs w:val="22"/>
              </w:rPr>
            </w:pPr>
            <w:r w:rsidRPr="360475BF">
              <w:rPr>
                <w:b/>
                <w:bCs/>
                <w:sz w:val="22"/>
                <w:szCs w:val="22"/>
              </w:rPr>
              <w:t>Responsibilities</w:t>
            </w:r>
          </w:p>
        </w:tc>
        <w:tc>
          <w:tcPr>
            <w:tcW w:w="4500" w:type="dxa"/>
          </w:tcPr>
          <w:p w14:paraId="29DA5930" w14:textId="2E0D4E6B" w:rsidR="360475BF" w:rsidRDefault="360475BF" w:rsidP="360475BF">
            <w:pPr>
              <w:rPr>
                <w:b/>
                <w:bCs/>
                <w:sz w:val="22"/>
                <w:szCs w:val="22"/>
              </w:rPr>
            </w:pPr>
            <w:r w:rsidRPr="360475BF">
              <w:rPr>
                <w:b/>
                <w:bCs/>
                <w:sz w:val="22"/>
                <w:szCs w:val="22"/>
              </w:rPr>
              <w:t>Collaborations</w:t>
            </w:r>
          </w:p>
        </w:tc>
      </w:tr>
      <w:tr w:rsidR="360475BF" w14:paraId="5BB578C7" w14:textId="77777777" w:rsidTr="360475BF">
        <w:tc>
          <w:tcPr>
            <w:tcW w:w="4500" w:type="dxa"/>
          </w:tcPr>
          <w:p w14:paraId="79637594" w14:textId="48DE994D" w:rsidR="360475BF" w:rsidRDefault="360475BF" w:rsidP="00DB04F4">
            <w:pPr>
              <w:pStyle w:val="ListParagraph"/>
              <w:numPr>
                <w:ilvl w:val="0"/>
                <w:numId w:val="10"/>
              </w:numPr>
              <w:rPr>
                <w:sz w:val="24"/>
                <w:szCs w:val="24"/>
              </w:rPr>
            </w:pPr>
            <w:r w:rsidRPr="360475BF">
              <w:rPr>
                <w:sz w:val="24"/>
                <w:szCs w:val="24"/>
              </w:rPr>
              <w:t>Check that the log files contain a timestamp per line</w:t>
            </w:r>
          </w:p>
          <w:p w14:paraId="235CD804" w14:textId="49DC20B8" w:rsidR="360475BF" w:rsidRDefault="360475BF" w:rsidP="00DB04F4">
            <w:pPr>
              <w:pStyle w:val="ListParagraph"/>
              <w:numPr>
                <w:ilvl w:val="0"/>
                <w:numId w:val="10"/>
              </w:numPr>
              <w:rPr>
                <w:sz w:val="24"/>
                <w:szCs w:val="24"/>
              </w:rPr>
            </w:pPr>
            <w:r w:rsidRPr="360475BF">
              <w:rPr>
                <w:sz w:val="24"/>
                <w:szCs w:val="24"/>
              </w:rPr>
              <w:t>Check that log file contain timestamps that are bounded by the start data, end date, start time, and end time specified in the event configuration.</w:t>
            </w:r>
          </w:p>
          <w:p w14:paraId="11D1AC32" w14:textId="6361F486" w:rsidR="360475BF" w:rsidRDefault="360475BF" w:rsidP="00DB04F4">
            <w:pPr>
              <w:pStyle w:val="ListParagraph"/>
              <w:numPr>
                <w:ilvl w:val="0"/>
                <w:numId w:val="10"/>
              </w:numPr>
              <w:rPr>
                <w:sz w:val="24"/>
                <w:szCs w:val="24"/>
              </w:rPr>
            </w:pPr>
            <w:r w:rsidRPr="360475BF">
              <w:rPr>
                <w:sz w:val="24"/>
                <w:szCs w:val="24"/>
              </w:rPr>
              <w:t>If the log file is of type CVS and the originator of the log file is from the white team, check that the log file contains timestamps that are within Lower limit of the range and Upper limit of the range</w:t>
            </w:r>
          </w:p>
          <w:p w14:paraId="6DD1195C" w14:textId="3D30F113" w:rsidR="360475BF" w:rsidRDefault="360475BF" w:rsidP="00DB04F4">
            <w:pPr>
              <w:pStyle w:val="ListParagraph"/>
              <w:numPr>
                <w:ilvl w:val="0"/>
                <w:numId w:val="10"/>
              </w:numPr>
              <w:rPr>
                <w:sz w:val="24"/>
                <w:szCs w:val="24"/>
              </w:rPr>
            </w:pPr>
            <w:r w:rsidRPr="360475BF">
              <w:rPr>
                <w:sz w:val="24"/>
                <w:szCs w:val="24"/>
              </w:rPr>
              <w:t>Certify log files as validated log file.</w:t>
            </w:r>
          </w:p>
          <w:p w14:paraId="5F6248B6" w14:textId="328BDB01" w:rsidR="360475BF" w:rsidRDefault="360475BF" w:rsidP="00DB04F4">
            <w:pPr>
              <w:pStyle w:val="ListParagraph"/>
              <w:numPr>
                <w:ilvl w:val="0"/>
                <w:numId w:val="10"/>
              </w:numPr>
              <w:rPr>
                <w:sz w:val="24"/>
                <w:szCs w:val="24"/>
              </w:rPr>
            </w:pPr>
            <w:r w:rsidRPr="360475BF">
              <w:rPr>
                <w:sz w:val="24"/>
                <w:szCs w:val="24"/>
              </w:rPr>
              <w:t>Change status of log file to pass or fail.</w:t>
            </w:r>
          </w:p>
          <w:p w14:paraId="007BE55D" w14:textId="1A9D293D" w:rsidR="360475BF" w:rsidRDefault="360475BF" w:rsidP="360475BF">
            <w:r>
              <w:br/>
            </w:r>
          </w:p>
        </w:tc>
        <w:tc>
          <w:tcPr>
            <w:tcW w:w="4500" w:type="dxa"/>
          </w:tcPr>
          <w:p w14:paraId="69D969AD" w14:textId="5DEA5261" w:rsidR="360475BF" w:rsidRDefault="360475BF" w:rsidP="360475BF">
            <w:r w:rsidRPr="360475BF">
              <w:t>Log File (2,3)</w:t>
            </w:r>
            <w:r>
              <w:br/>
            </w:r>
          </w:p>
        </w:tc>
      </w:tr>
      <w:tr w:rsidR="360475BF" w14:paraId="1375C57C" w14:textId="77777777" w:rsidTr="360475BF">
        <w:tc>
          <w:tcPr>
            <w:tcW w:w="4500" w:type="dxa"/>
          </w:tcPr>
          <w:p w14:paraId="7B1D0A90" w14:textId="5093D19D" w:rsidR="360475BF" w:rsidRDefault="360475BF" w:rsidP="360475BF">
            <w:pPr>
              <w:ind w:left="360" w:hanging="360"/>
              <w:rPr>
                <w:sz w:val="24"/>
                <w:szCs w:val="24"/>
              </w:rPr>
            </w:pPr>
            <w:r w:rsidRPr="360475BF">
              <w:rPr>
                <w:b/>
                <w:bCs/>
                <w:sz w:val="24"/>
                <w:szCs w:val="24"/>
              </w:rPr>
              <w:t>Contract 17</w:t>
            </w:r>
            <w:r w:rsidRPr="360475BF">
              <w:rPr>
                <w:sz w:val="24"/>
                <w:szCs w:val="24"/>
              </w:rPr>
              <w:t>: Cleanse Log File</w:t>
            </w:r>
          </w:p>
        </w:tc>
        <w:tc>
          <w:tcPr>
            <w:tcW w:w="4500" w:type="dxa"/>
          </w:tcPr>
          <w:p w14:paraId="3817ED3B" w14:textId="2E9BE65D" w:rsidR="360475BF" w:rsidRDefault="360475BF"/>
        </w:tc>
      </w:tr>
      <w:tr w:rsidR="360475BF" w14:paraId="267B8396" w14:textId="77777777" w:rsidTr="360475BF">
        <w:tc>
          <w:tcPr>
            <w:tcW w:w="4500" w:type="dxa"/>
          </w:tcPr>
          <w:p w14:paraId="6FD08AE3" w14:textId="36861359" w:rsidR="360475BF" w:rsidRDefault="360475BF" w:rsidP="360475BF">
            <w:pPr>
              <w:rPr>
                <w:b/>
                <w:bCs/>
                <w:sz w:val="22"/>
                <w:szCs w:val="22"/>
              </w:rPr>
            </w:pPr>
            <w:r w:rsidRPr="360475BF">
              <w:rPr>
                <w:b/>
                <w:bCs/>
                <w:sz w:val="22"/>
                <w:szCs w:val="22"/>
              </w:rPr>
              <w:t>Responsibilities</w:t>
            </w:r>
          </w:p>
        </w:tc>
        <w:tc>
          <w:tcPr>
            <w:tcW w:w="4500" w:type="dxa"/>
          </w:tcPr>
          <w:p w14:paraId="08D2BD7A" w14:textId="435E87A8" w:rsidR="360475BF" w:rsidRDefault="360475BF" w:rsidP="360475BF">
            <w:pPr>
              <w:rPr>
                <w:b/>
                <w:bCs/>
                <w:sz w:val="22"/>
                <w:szCs w:val="22"/>
              </w:rPr>
            </w:pPr>
            <w:r w:rsidRPr="360475BF">
              <w:rPr>
                <w:b/>
                <w:bCs/>
                <w:sz w:val="22"/>
                <w:szCs w:val="22"/>
              </w:rPr>
              <w:t>Collaborations</w:t>
            </w:r>
          </w:p>
        </w:tc>
      </w:tr>
      <w:tr w:rsidR="360475BF" w14:paraId="075C18B5" w14:textId="77777777" w:rsidTr="360475BF">
        <w:tc>
          <w:tcPr>
            <w:tcW w:w="4500" w:type="dxa"/>
          </w:tcPr>
          <w:p w14:paraId="486BAC36" w14:textId="7DB297E3" w:rsidR="360475BF" w:rsidRDefault="360475BF" w:rsidP="00DB04F4">
            <w:pPr>
              <w:pStyle w:val="ListParagraph"/>
              <w:numPr>
                <w:ilvl w:val="0"/>
                <w:numId w:val="12"/>
              </w:numPr>
              <w:rPr>
                <w:sz w:val="24"/>
                <w:szCs w:val="24"/>
              </w:rPr>
            </w:pPr>
            <w:r w:rsidRPr="360475BF">
              <w:rPr>
                <w:sz w:val="24"/>
                <w:szCs w:val="24"/>
              </w:rPr>
              <w:t xml:space="preserve"> Cleanse Log Files from unwanted characters if log file is of type TMUX</w:t>
            </w:r>
          </w:p>
          <w:p w14:paraId="44C91348" w14:textId="2EDF2F2B" w:rsidR="360475BF" w:rsidRDefault="360475BF" w:rsidP="00DB04F4">
            <w:pPr>
              <w:pStyle w:val="ListParagraph"/>
              <w:numPr>
                <w:ilvl w:val="0"/>
                <w:numId w:val="12"/>
              </w:numPr>
              <w:rPr>
                <w:sz w:val="24"/>
                <w:szCs w:val="24"/>
              </w:rPr>
            </w:pPr>
            <w:r w:rsidRPr="360475BF">
              <w:rPr>
                <w:sz w:val="24"/>
                <w:szCs w:val="24"/>
              </w:rPr>
              <w:t>Cleanse Log Files from blank rows if the log file is of type CVS</w:t>
            </w:r>
          </w:p>
          <w:p w14:paraId="44BD19E8" w14:textId="3524F2EE" w:rsidR="360475BF" w:rsidRDefault="360475BF" w:rsidP="00DB04F4">
            <w:pPr>
              <w:pStyle w:val="ListParagraph"/>
              <w:numPr>
                <w:ilvl w:val="0"/>
                <w:numId w:val="12"/>
              </w:numPr>
              <w:rPr>
                <w:sz w:val="24"/>
                <w:szCs w:val="24"/>
              </w:rPr>
            </w:pPr>
            <w:r w:rsidRPr="360475BF">
              <w:rPr>
                <w:sz w:val="24"/>
                <w:szCs w:val="24"/>
              </w:rPr>
              <w:t>Create cleanse certification for Log Files</w:t>
            </w:r>
          </w:p>
        </w:tc>
        <w:tc>
          <w:tcPr>
            <w:tcW w:w="4500" w:type="dxa"/>
          </w:tcPr>
          <w:p w14:paraId="7B80A556" w14:textId="57607115" w:rsidR="360475BF" w:rsidRDefault="360475BF" w:rsidP="360475BF">
            <w:r w:rsidRPr="360475BF">
              <w:t>Log File (2,3)</w:t>
            </w:r>
          </w:p>
          <w:p w14:paraId="09A033C8" w14:textId="55EB8889" w:rsidR="360475BF" w:rsidRDefault="360475BF" w:rsidP="360475BF"/>
        </w:tc>
      </w:tr>
      <w:tr w:rsidR="360475BF" w14:paraId="6B2E724A" w14:textId="77777777" w:rsidTr="360475BF">
        <w:tc>
          <w:tcPr>
            <w:tcW w:w="4500" w:type="dxa"/>
          </w:tcPr>
          <w:p w14:paraId="0E1D529F" w14:textId="2B94AF78" w:rsidR="360475BF" w:rsidRDefault="360475BF" w:rsidP="360475BF">
            <w:pPr>
              <w:rPr>
                <w:b/>
                <w:bCs/>
                <w:sz w:val="24"/>
                <w:szCs w:val="24"/>
              </w:rPr>
            </w:pPr>
            <w:r w:rsidRPr="360475BF">
              <w:rPr>
                <w:b/>
                <w:bCs/>
                <w:sz w:val="24"/>
                <w:szCs w:val="24"/>
              </w:rPr>
              <w:t xml:space="preserve">Contract 18: </w:t>
            </w:r>
            <w:r w:rsidRPr="360475BF">
              <w:rPr>
                <w:sz w:val="24"/>
                <w:szCs w:val="24"/>
              </w:rPr>
              <w:t>Convert log files into log entries</w:t>
            </w:r>
          </w:p>
          <w:p w14:paraId="0584D8EC" w14:textId="067CFC28" w:rsidR="360475BF" w:rsidRDefault="360475BF" w:rsidP="00DB04F4">
            <w:pPr>
              <w:pStyle w:val="ListParagraph"/>
              <w:numPr>
                <w:ilvl w:val="0"/>
                <w:numId w:val="11"/>
              </w:numPr>
              <w:rPr>
                <w:sz w:val="24"/>
                <w:szCs w:val="24"/>
              </w:rPr>
            </w:pPr>
            <w:r w:rsidRPr="360475BF">
              <w:rPr>
                <w:sz w:val="24"/>
                <w:szCs w:val="24"/>
              </w:rPr>
              <w:t>Convert log file to log entries</w:t>
            </w:r>
          </w:p>
        </w:tc>
        <w:tc>
          <w:tcPr>
            <w:tcW w:w="4500" w:type="dxa"/>
          </w:tcPr>
          <w:p w14:paraId="7DDAB0BF" w14:textId="644C4AF8" w:rsidR="360475BF" w:rsidRDefault="360475BF" w:rsidP="360475BF">
            <w:r w:rsidRPr="360475BF">
              <w:t>Log File (2,3)</w:t>
            </w:r>
          </w:p>
        </w:tc>
      </w:tr>
    </w:tbl>
    <w:p w14:paraId="6CF5E5DA" w14:textId="1A107B55" w:rsidR="360475BF" w:rsidRDefault="360475BF" w:rsidP="360475BF"/>
    <w:p w14:paraId="4DA51488" w14:textId="0BF084BE" w:rsidR="5EF22153" w:rsidRDefault="5EF22153" w:rsidP="360475BF">
      <w:pPr>
        <w:pStyle w:val="Heading3"/>
        <w:numPr>
          <w:ilvl w:val="2"/>
          <w:numId w:val="0"/>
        </w:numPr>
        <w:ind w:left="720"/>
      </w:pPr>
      <w:r w:rsidRPr="360475BF">
        <w:t>4</w:t>
      </w:r>
      <w:r w:rsidR="5B817D22" w:rsidRPr="360475BF">
        <w:t>.</w:t>
      </w:r>
      <w:r w:rsidR="3BBE10C5" w:rsidRPr="360475BF">
        <w:t>5</w:t>
      </w:r>
      <w:r w:rsidR="5B817D22" w:rsidRPr="360475BF">
        <w:t>.1    Contract: Validate Log File</w:t>
      </w:r>
    </w:p>
    <w:p w14:paraId="19F3582E" w14:textId="1A107B55" w:rsidR="5B817D22" w:rsidRDefault="5B817D22" w:rsidP="360475BF">
      <w:pPr>
        <w:jc w:val="both"/>
      </w:pPr>
      <w:r w:rsidRPr="360475BF">
        <w:rPr>
          <w:b/>
          <w:bCs/>
        </w:rPr>
        <w:t xml:space="preserve">Protocol: </w:t>
      </w:r>
      <w:r w:rsidRPr="360475BF">
        <w:t>validate_log_file(log_file)</w:t>
      </w:r>
    </w:p>
    <w:p w14:paraId="3B46CBA0" w14:textId="2D54D75A" w:rsidR="5B817D22" w:rsidRDefault="5B817D22" w:rsidP="360475BF">
      <w:pPr>
        <w:jc w:val="both"/>
      </w:pPr>
      <w:r w:rsidRPr="360475BF">
        <w:rPr>
          <w:b/>
          <w:bCs/>
        </w:rPr>
        <w:t xml:space="preserve">Pre-condition: </w:t>
      </w:r>
      <w:r w:rsidRPr="360475BF">
        <w:t>Log File has been ingested into the system.</w:t>
      </w:r>
      <w:r w:rsidR="00FA22F4">
        <w:t xml:space="preserve"> Log_file must be a Log File object.</w:t>
      </w:r>
      <w:bookmarkStart w:id="65" w:name="_GoBack"/>
      <w:bookmarkEnd w:id="65"/>
    </w:p>
    <w:p w14:paraId="01355C28" w14:textId="1A107B55" w:rsidR="5B817D22" w:rsidRDefault="5B817D22" w:rsidP="360475BF">
      <w:pPr>
        <w:jc w:val="both"/>
      </w:pPr>
      <w:r w:rsidRPr="360475BF">
        <w:rPr>
          <w:b/>
          <w:bCs/>
        </w:rPr>
        <w:t xml:space="preserve">Post-condition: </w:t>
      </w:r>
      <w:r w:rsidRPr="360475BF">
        <w:t>Will certify log file as validated and change status of log file to pass or fail.</w:t>
      </w:r>
    </w:p>
    <w:p w14:paraId="2729A671" w14:textId="1A107B55" w:rsidR="5B817D22" w:rsidRDefault="5B817D22" w:rsidP="360475BF">
      <w:pPr>
        <w:jc w:val="both"/>
      </w:pPr>
      <w:r w:rsidRPr="360475BF">
        <w:rPr>
          <w:b/>
          <w:bCs/>
        </w:rPr>
        <w:lastRenderedPageBreak/>
        <w:t xml:space="preserve">Description: </w:t>
      </w:r>
      <w:r w:rsidRPr="360475BF">
        <w:t xml:space="preserve"> This method will validate the log file by checking that each line has a timestamp, timestamps are bounded to desire time on event configuration and if it is a type CVS, check that timestamps are within the given range. After that, it will certify log file as valid in order to be cleansed.</w:t>
      </w:r>
    </w:p>
    <w:p w14:paraId="0BED37B6" w14:textId="1A107B55" w:rsidR="360475BF" w:rsidRDefault="360475BF" w:rsidP="360475BF">
      <w:pPr>
        <w:jc w:val="both"/>
      </w:pPr>
    </w:p>
    <w:p w14:paraId="7A31E872" w14:textId="503F93B8" w:rsidR="3363E4A1" w:rsidRDefault="3363E4A1" w:rsidP="360475BF">
      <w:pPr>
        <w:pStyle w:val="Heading3"/>
        <w:numPr>
          <w:ilvl w:val="2"/>
          <w:numId w:val="0"/>
        </w:numPr>
        <w:ind w:left="720"/>
      </w:pPr>
      <w:r w:rsidRPr="360475BF">
        <w:t>4</w:t>
      </w:r>
      <w:r w:rsidR="5B817D22" w:rsidRPr="360475BF">
        <w:t>.</w:t>
      </w:r>
      <w:r w:rsidR="35C92689" w:rsidRPr="360475BF">
        <w:t>5</w:t>
      </w:r>
      <w:r w:rsidR="5B817D22" w:rsidRPr="360475BF">
        <w:t>.2    Cleanse Log File</w:t>
      </w:r>
    </w:p>
    <w:p w14:paraId="43B1D877" w14:textId="1A107B55" w:rsidR="5B817D22" w:rsidRDefault="5B817D22" w:rsidP="360475BF">
      <w:pPr>
        <w:jc w:val="both"/>
      </w:pPr>
      <w:r w:rsidRPr="360475BF">
        <w:rPr>
          <w:b/>
          <w:bCs/>
        </w:rPr>
        <w:t xml:space="preserve">Protocol: </w:t>
      </w:r>
      <w:r w:rsidRPr="360475BF">
        <w:t>cleanse_log_file(log_file)</w:t>
      </w:r>
    </w:p>
    <w:p w14:paraId="5F7AA8A4" w14:textId="1A107B55" w:rsidR="5B817D22" w:rsidRDefault="5B817D22" w:rsidP="360475BF">
      <w:pPr>
        <w:jc w:val="both"/>
      </w:pPr>
      <w:r w:rsidRPr="360475BF">
        <w:rPr>
          <w:b/>
          <w:bCs/>
        </w:rPr>
        <w:t xml:space="preserve">Pre-condition: </w:t>
      </w:r>
      <w:r w:rsidRPr="360475BF">
        <w:t>Log file has been certified as valid.</w:t>
      </w:r>
    </w:p>
    <w:p w14:paraId="57964FB0" w14:textId="1B705F3C" w:rsidR="5B817D22" w:rsidRDefault="5B817D22" w:rsidP="360475BF">
      <w:pPr>
        <w:jc w:val="both"/>
        <w:rPr>
          <w:b/>
          <w:bCs/>
        </w:rPr>
      </w:pPr>
      <w:r w:rsidRPr="1201CF67">
        <w:rPr>
          <w:b/>
          <w:bCs/>
        </w:rPr>
        <w:t xml:space="preserve">Post-condition: </w:t>
      </w:r>
      <w:r>
        <w:t>Will cleanse log file and return a log entry.</w:t>
      </w:r>
      <w:r w:rsidR="29C6508E">
        <w:t xml:space="preserve"> Log_file parameter must be a Log File object</w:t>
      </w:r>
    </w:p>
    <w:p w14:paraId="6C3DF55D" w14:textId="1A107B55" w:rsidR="5B817D22" w:rsidRDefault="5B817D22" w:rsidP="360475BF">
      <w:pPr>
        <w:spacing w:line="259" w:lineRule="auto"/>
        <w:jc w:val="both"/>
      </w:pPr>
      <w:r w:rsidRPr="360475BF">
        <w:rPr>
          <w:b/>
          <w:bCs/>
        </w:rPr>
        <w:t xml:space="preserve">Description: </w:t>
      </w:r>
      <w:r w:rsidRPr="360475BF">
        <w:t xml:space="preserve"> This method will cleanse a log file by removing unwanted chars and blank rows. After that, it will create cleanse certification for the log file and return a cleansed log entry that is ready to be converted into a log entry.</w:t>
      </w:r>
    </w:p>
    <w:p w14:paraId="5AED909A" w14:textId="1A107B55" w:rsidR="360475BF" w:rsidRDefault="360475BF" w:rsidP="360475BF">
      <w:pPr>
        <w:spacing w:line="259" w:lineRule="auto"/>
        <w:jc w:val="both"/>
      </w:pPr>
    </w:p>
    <w:p w14:paraId="00480E0D" w14:textId="4947856F" w:rsidR="2518AF34" w:rsidRDefault="2518AF34" w:rsidP="360475BF">
      <w:pPr>
        <w:spacing w:line="259" w:lineRule="auto"/>
        <w:ind w:firstLine="720"/>
        <w:jc w:val="both"/>
        <w:rPr>
          <w:b/>
          <w:bCs/>
          <w:sz w:val="24"/>
          <w:szCs w:val="24"/>
        </w:rPr>
      </w:pPr>
      <w:r w:rsidRPr="360475BF">
        <w:rPr>
          <w:b/>
          <w:bCs/>
          <w:sz w:val="24"/>
          <w:szCs w:val="24"/>
        </w:rPr>
        <w:t>4</w:t>
      </w:r>
      <w:r w:rsidR="5B817D22" w:rsidRPr="360475BF">
        <w:rPr>
          <w:b/>
          <w:bCs/>
          <w:sz w:val="24"/>
          <w:szCs w:val="24"/>
        </w:rPr>
        <w:t>.</w:t>
      </w:r>
      <w:r w:rsidR="023759F1" w:rsidRPr="360475BF">
        <w:rPr>
          <w:b/>
          <w:bCs/>
          <w:sz w:val="24"/>
          <w:szCs w:val="24"/>
        </w:rPr>
        <w:t>5</w:t>
      </w:r>
      <w:r w:rsidR="5B817D22" w:rsidRPr="360475BF">
        <w:rPr>
          <w:b/>
          <w:bCs/>
          <w:sz w:val="24"/>
          <w:szCs w:val="24"/>
        </w:rPr>
        <w:t>.3 Convert Log File to Log Entries</w:t>
      </w:r>
    </w:p>
    <w:p w14:paraId="21B6D21A" w14:textId="1A107B55" w:rsidR="5B817D22" w:rsidRDefault="5B817D22" w:rsidP="360475BF">
      <w:pPr>
        <w:jc w:val="both"/>
      </w:pPr>
      <w:r w:rsidRPr="360475BF">
        <w:rPr>
          <w:b/>
          <w:bCs/>
        </w:rPr>
        <w:t xml:space="preserve">Protocol: </w:t>
      </w:r>
      <w:r w:rsidRPr="360475BF">
        <w:t>convert_log_file(log_file)</w:t>
      </w:r>
    </w:p>
    <w:p w14:paraId="74BC0E00" w14:textId="40CD731B" w:rsidR="5B817D22" w:rsidRDefault="5B817D22" w:rsidP="360475BF">
      <w:pPr>
        <w:jc w:val="both"/>
      </w:pPr>
      <w:r w:rsidRPr="1201CF67">
        <w:rPr>
          <w:b/>
          <w:bCs/>
        </w:rPr>
        <w:t xml:space="preserve">Pre-condition: </w:t>
      </w:r>
      <w:r>
        <w:t>Log file has been certified as validated and cleansed.</w:t>
      </w:r>
      <w:r w:rsidR="76E9F2FC">
        <w:t xml:space="preserve"> Log_file parameter must be a Log File object</w:t>
      </w:r>
    </w:p>
    <w:p w14:paraId="4BFBF767" w14:textId="1A107B55" w:rsidR="5B817D22" w:rsidRDefault="5B817D22" w:rsidP="360475BF">
      <w:pPr>
        <w:jc w:val="both"/>
        <w:rPr>
          <w:b/>
          <w:bCs/>
        </w:rPr>
      </w:pPr>
      <w:r w:rsidRPr="360475BF">
        <w:rPr>
          <w:b/>
          <w:bCs/>
        </w:rPr>
        <w:t xml:space="preserve">Post-condition: </w:t>
      </w:r>
      <w:r w:rsidRPr="360475BF">
        <w:t>Will convert a log file and return a set of log entries.</w:t>
      </w:r>
    </w:p>
    <w:p w14:paraId="5B75A8F5" w14:textId="1A107B55" w:rsidR="5B817D22" w:rsidRDefault="5B817D22" w:rsidP="360475BF">
      <w:pPr>
        <w:spacing w:line="259" w:lineRule="auto"/>
        <w:jc w:val="both"/>
        <w:rPr>
          <w:b/>
          <w:bCs/>
        </w:rPr>
      </w:pPr>
      <w:r w:rsidRPr="360475BF">
        <w:rPr>
          <w:b/>
          <w:bCs/>
        </w:rPr>
        <w:t xml:space="preserve">Description: </w:t>
      </w:r>
      <w:r w:rsidRPr="360475BF">
        <w:t>This method will convert a log file into a set of log entries after checking that the log file has been validated and cleansed.</w:t>
      </w:r>
    </w:p>
    <w:p w14:paraId="50E3DE63" w14:textId="1A107B55" w:rsidR="360475BF" w:rsidRDefault="360475BF" w:rsidP="360475BF">
      <w:pPr>
        <w:jc w:val="both"/>
      </w:pPr>
    </w:p>
    <w:p w14:paraId="21666015" w14:textId="7AD0CC3F" w:rsidR="360475BF" w:rsidRDefault="360475BF" w:rsidP="360475BF">
      <w:pPr>
        <w:rPr>
          <w:b/>
          <w:bCs/>
        </w:rPr>
      </w:pPr>
      <w:r>
        <w:br/>
      </w:r>
      <w:r w:rsidR="5B817D22" w:rsidRPr="360475BF">
        <w:rPr>
          <w:b/>
          <w:bCs/>
          <w:sz w:val="28"/>
          <w:szCs w:val="28"/>
        </w:rPr>
        <w:t xml:space="preserve">     </w:t>
      </w:r>
      <w:r w:rsidR="29750E55" w:rsidRPr="360475BF">
        <w:rPr>
          <w:b/>
          <w:bCs/>
          <w:sz w:val="28"/>
          <w:szCs w:val="28"/>
        </w:rPr>
        <w:t>4</w:t>
      </w:r>
      <w:r w:rsidR="5B817D22" w:rsidRPr="360475BF">
        <w:rPr>
          <w:b/>
          <w:bCs/>
          <w:sz w:val="28"/>
          <w:szCs w:val="28"/>
        </w:rPr>
        <w:t>.</w:t>
      </w:r>
      <w:r w:rsidR="7B2C82AB" w:rsidRPr="360475BF">
        <w:rPr>
          <w:b/>
          <w:bCs/>
          <w:sz w:val="28"/>
          <w:szCs w:val="28"/>
        </w:rPr>
        <w:t>6</w:t>
      </w:r>
      <w:r w:rsidR="5B817D22" w:rsidRPr="360475BF">
        <w:rPr>
          <w:b/>
          <w:bCs/>
          <w:sz w:val="28"/>
          <w:szCs w:val="28"/>
        </w:rPr>
        <w:t xml:space="preserve">  Class Description Transcription Handler</w:t>
      </w:r>
    </w:p>
    <w:tbl>
      <w:tblPr>
        <w:tblStyle w:val="TableGrid"/>
        <w:tblW w:w="0" w:type="auto"/>
        <w:tblLook w:val="06A0" w:firstRow="1" w:lastRow="0" w:firstColumn="1" w:lastColumn="0" w:noHBand="1" w:noVBand="1"/>
      </w:tblPr>
      <w:tblGrid>
        <w:gridCol w:w="4495"/>
        <w:gridCol w:w="4495"/>
      </w:tblGrid>
      <w:tr w:rsidR="360475BF" w14:paraId="26507E9C" w14:textId="77777777" w:rsidTr="360475BF">
        <w:tc>
          <w:tcPr>
            <w:tcW w:w="4500" w:type="dxa"/>
          </w:tcPr>
          <w:p w14:paraId="265DD6D5" w14:textId="4C80E67A" w:rsidR="360475BF" w:rsidRDefault="360475BF" w:rsidP="360475BF">
            <w:pPr>
              <w:rPr>
                <w:sz w:val="22"/>
                <w:szCs w:val="22"/>
              </w:rPr>
            </w:pPr>
            <w:r w:rsidRPr="360475BF">
              <w:rPr>
                <w:b/>
                <w:bCs/>
                <w:sz w:val="22"/>
                <w:szCs w:val="22"/>
              </w:rPr>
              <w:t>Class Name</w:t>
            </w:r>
            <w:r w:rsidRPr="360475BF">
              <w:rPr>
                <w:sz w:val="22"/>
                <w:szCs w:val="22"/>
              </w:rPr>
              <w:t>: Transcription Handler</w:t>
            </w:r>
          </w:p>
        </w:tc>
        <w:tc>
          <w:tcPr>
            <w:tcW w:w="4500" w:type="dxa"/>
          </w:tcPr>
          <w:p w14:paraId="2686D3E9" w14:textId="55057556" w:rsidR="360475BF" w:rsidRDefault="360475BF" w:rsidP="360475BF"/>
        </w:tc>
      </w:tr>
      <w:tr w:rsidR="360475BF" w14:paraId="60B2F2C4" w14:textId="77777777" w:rsidTr="360475BF">
        <w:tc>
          <w:tcPr>
            <w:tcW w:w="4500" w:type="dxa"/>
          </w:tcPr>
          <w:p w14:paraId="12810601" w14:textId="68E335F7" w:rsidR="360475BF" w:rsidRDefault="360475BF" w:rsidP="360475BF">
            <w:pPr>
              <w:rPr>
                <w:sz w:val="22"/>
                <w:szCs w:val="22"/>
              </w:rPr>
            </w:pPr>
            <w:r w:rsidRPr="360475BF">
              <w:rPr>
                <w:b/>
                <w:bCs/>
                <w:sz w:val="22"/>
                <w:szCs w:val="22"/>
              </w:rPr>
              <w:t>Superclass</w:t>
            </w:r>
            <w:r w:rsidRPr="360475BF">
              <w:rPr>
                <w:sz w:val="22"/>
                <w:szCs w:val="22"/>
              </w:rPr>
              <w:t>: None</w:t>
            </w:r>
          </w:p>
        </w:tc>
        <w:tc>
          <w:tcPr>
            <w:tcW w:w="4500" w:type="dxa"/>
          </w:tcPr>
          <w:p w14:paraId="4D72BED1" w14:textId="52FD75E2" w:rsidR="360475BF" w:rsidRDefault="360475BF" w:rsidP="360475BF"/>
        </w:tc>
      </w:tr>
      <w:tr w:rsidR="360475BF" w14:paraId="36F2F9D3" w14:textId="77777777" w:rsidTr="360475BF">
        <w:tc>
          <w:tcPr>
            <w:tcW w:w="4500" w:type="dxa"/>
          </w:tcPr>
          <w:p w14:paraId="79757CA8" w14:textId="2EF1A9C3" w:rsidR="360475BF" w:rsidRDefault="360475BF" w:rsidP="360475BF">
            <w:pPr>
              <w:rPr>
                <w:sz w:val="22"/>
                <w:szCs w:val="22"/>
              </w:rPr>
            </w:pPr>
            <w:r w:rsidRPr="360475BF">
              <w:rPr>
                <w:b/>
                <w:bCs/>
                <w:sz w:val="22"/>
                <w:szCs w:val="22"/>
              </w:rPr>
              <w:t>Subclasses</w:t>
            </w:r>
            <w:r w:rsidRPr="360475BF">
              <w:rPr>
                <w:sz w:val="22"/>
                <w:szCs w:val="22"/>
              </w:rPr>
              <w:t>: None</w:t>
            </w:r>
          </w:p>
        </w:tc>
        <w:tc>
          <w:tcPr>
            <w:tcW w:w="4500" w:type="dxa"/>
          </w:tcPr>
          <w:p w14:paraId="2809BBCD" w14:textId="017D21F2" w:rsidR="360475BF" w:rsidRDefault="360475BF" w:rsidP="360475BF"/>
        </w:tc>
      </w:tr>
      <w:tr w:rsidR="360475BF" w14:paraId="308E5DC6" w14:textId="77777777" w:rsidTr="360475BF">
        <w:tc>
          <w:tcPr>
            <w:tcW w:w="4500" w:type="dxa"/>
          </w:tcPr>
          <w:p w14:paraId="2D545666" w14:textId="4F57D062" w:rsidR="360475BF" w:rsidRDefault="360475BF" w:rsidP="360475BF">
            <w:pPr>
              <w:rPr>
                <w:b/>
                <w:bCs/>
                <w:sz w:val="22"/>
                <w:szCs w:val="22"/>
              </w:rPr>
            </w:pPr>
            <w:r w:rsidRPr="360475BF">
              <w:rPr>
                <w:b/>
                <w:bCs/>
                <w:sz w:val="22"/>
                <w:szCs w:val="22"/>
              </w:rPr>
              <w:t>Private Responsibilities</w:t>
            </w:r>
          </w:p>
        </w:tc>
        <w:tc>
          <w:tcPr>
            <w:tcW w:w="4500" w:type="dxa"/>
          </w:tcPr>
          <w:p w14:paraId="6C19CCB9" w14:textId="05F60B6C" w:rsidR="360475BF" w:rsidRDefault="360475BF" w:rsidP="360475BF">
            <w:pPr>
              <w:rPr>
                <w:b/>
                <w:bCs/>
                <w:sz w:val="22"/>
                <w:szCs w:val="22"/>
              </w:rPr>
            </w:pPr>
            <w:r w:rsidRPr="360475BF">
              <w:rPr>
                <w:b/>
                <w:bCs/>
                <w:sz w:val="22"/>
                <w:szCs w:val="22"/>
              </w:rPr>
              <w:t>Collaborations</w:t>
            </w:r>
          </w:p>
        </w:tc>
      </w:tr>
      <w:tr w:rsidR="360475BF" w14:paraId="4B521FD3" w14:textId="77777777" w:rsidTr="360475BF">
        <w:tc>
          <w:tcPr>
            <w:tcW w:w="4500" w:type="dxa"/>
          </w:tcPr>
          <w:p w14:paraId="03DDC8AB" w14:textId="419A1F4C" w:rsidR="360475BF" w:rsidRDefault="360475BF" w:rsidP="00DB04F4">
            <w:pPr>
              <w:pStyle w:val="ListParagraph"/>
              <w:numPr>
                <w:ilvl w:val="0"/>
                <w:numId w:val="9"/>
              </w:numPr>
              <w:rPr>
                <w:sz w:val="24"/>
                <w:szCs w:val="24"/>
              </w:rPr>
            </w:pPr>
            <w:r w:rsidRPr="360475BF">
              <w:rPr>
                <w:sz w:val="24"/>
                <w:szCs w:val="24"/>
              </w:rPr>
              <w:t>Transcribe audio Log Files into text.</w:t>
            </w:r>
          </w:p>
          <w:p w14:paraId="684CEB43" w14:textId="463F8EB1" w:rsidR="360475BF" w:rsidRDefault="360475BF" w:rsidP="00DB04F4">
            <w:pPr>
              <w:pStyle w:val="ListParagraph"/>
              <w:numPr>
                <w:ilvl w:val="0"/>
                <w:numId w:val="9"/>
              </w:numPr>
              <w:rPr>
                <w:sz w:val="24"/>
                <w:szCs w:val="24"/>
              </w:rPr>
            </w:pPr>
            <w:r w:rsidRPr="360475BF">
              <w:rPr>
                <w:sz w:val="24"/>
                <w:szCs w:val="24"/>
              </w:rPr>
              <w:t>Translate Image Log Files into text.</w:t>
            </w:r>
          </w:p>
          <w:p w14:paraId="2D85F14D" w14:textId="1819C850" w:rsidR="360475BF" w:rsidRDefault="360475BF" w:rsidP="00DB04F4">
            <w:pPr>
              <w:pStyle w:val="ListParagraph"/>
              <w:numPr>
                <w:ilvl w:val="0"/>
                <w:numId w:val="9"/>
              </w:numPr>
              <w:rPr>
                <w:sz w:val="24"/>
                <w:szCs w:val="24"/>
              </w:rPr>
            </w:pPr>
            <w:r w:rsidRPr="360475BF">
              <w:rPr>
                <w:sz w:val="24"/>
                <w:szCs w:val="24"/>
              </w:rPr>
              <w:t>Transcribe Video Log Files into text</w:t>
            </w:r>
          </w:p>
        </w:tc>
        <w:tc>
          <w:tcPr>
            <w:tcW w:w="4500" w:type="dxa"/>
          </w:tcPr>
          <w:p w14:paraId="688F09F6" w14:textId="74245F8C" w:rsidR="360475BF" w:rsidRDefault="360475BF" w:rsidP="360475BF">
            <w:r w:rsidRPr="360475BF">
              <w:t>Log File (2,3)</w:t>
            </w:r>
          </w:p>
        </w:tc>
      </w:tr>
    </w:tbl>
    <w:p w14:paraId="3F9A7614" w14:textId="1A107B55" w:rsidR="360475BF" w:rsidRDefault="360475BF" w:rsidP="360475BF"/>
    <w:p w14:paraId="1FF94447" w14:textId="1B303EB0" w:rsidR="2AEE9575" w:rsidRDefault="2AEE9575" w:rsidP="360475BF">
      <w:pPr>
        <w:pStyle w:val="Heading1"/>
      </w:pPr>
      <w:r w:rsidRPr="360475BF">
        <w:lastRenderedPageBreak/>
        <w:t>Detailed Description of Subsystem Management</w:t>
      </w:r>
    </w:p>
    <w:p w14:paraId="4F4D3A04" w14:textId="1B303EB0" w:rsidR="2AEE9575" w:rsidRDefault="2AEE9575" w:rsidP="360475BF">
      <w:r>
        <w:rPr>
          <w:noProof/>
        </w:rPr>
        <w:drawing>
          <wp:inline distT="0" distB="0" distL="0" distR="0" wp14:anchorId="5A31BA45" wp14:editId="5CBB5122">
            <wp:extent cx="5353048" cy="4550092"/>
            <wp:effectExtent l="0" t="0" r="0" b="0"/>
            <wp:docPr id="713625963" name="Picture 189360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601305"/>
                    <pic:cNvPicPr/>
                  </pic:nvPicPr>
                  <pic:blipFill>
                    <a:blip r:embed="rId17">
                      <a:extLst>
                        <a:ext uri="{28A0092B-C50C-407E-A947-70E740481C1C}">
                          <a14:useLocalDpi xmlns:a14="http://schemas.microsoft.com/office/drawing/2010/main" val="0"/>
                        </a:ext>
                      </a:extLst>
                    </a:blip>
                    <a:stretch>
                      <a:fillRect/>
                    </a:stretch>
                  </pic:blipFill>
                  <pic:spPr>
                    <a:xfrm>
                      <a:off x="0" y="0"/>
                      <a:ext cx="5353048" cy="4550092"/>
                    </a:xfrm>
                    <a:prstGeom prst="rect">
                      <a:avLst/>
                    </a:prstGeom>
                  </pic:spPr>
                </pic:pic>
              </a:graphicData>
            </a:graphic>
          </wp:inline>
        </w:drawing>
      </w:r>
    </w:p>
    <w:p w14:paraId="02AE1DB0" w14:textId="2DB4C816" w:rsidR="5E8C8CEB" w:rsidRDefault="4E4719ED" w:rsidP="21371D46">
      <w:pPr>
        <w:pStyle w:val="Heading2"/>
        <w:numPr>
          <w:ilvl w:val="1"/>
          <w:numId w:val="0"/>
        </w:numPr>
      </w:pPr>
      <w:r w:rsidRPr="360475BF">
        <w:t>5</w:t>
      </w:r>
      <w:r w:rsidR="5E8C8CEB" w:rsidRPr="360475BF">
        <w:t xml:space="preserve">.1 </w:t>
      </w:r>
      <w:r w:rsidR="62FF996F" w:rsidRPr="360475BF">
        <w:t>Class</w:t>
      </w:r>
      <w:r w:rsidR="51E58541" w:rsidRPr="360475BF">
        <w:t xml:space="preserve"> Description</w:t>
      </w:r>
      <w:r w:rsidR="62FF996F" w:rsidRPr="360475BF">
        <w:t xml:space="preserve"> </w:t>
      </w:r>
      <w:r w:rsidR="44257DE2" w:rsidRPr="360475BF">
        <w:t xml:space="preserve">Version </w:t>
      </w:r>
      <w:r w:rsidR="62FF996F" w:rsidRPr="360475BF">
        <w:t>Manager</w:t>
      </w:r>
    </w:p>
    <w:tbl>
      <w:tblPr>
        <w:tblStyle w:val="TableGrid"/>
        <w:tblW w:w="0" w:type="auto"/>
        <w:tblLook w:val="06A0" w:firstRow="1" w:lastRow="0" w:firstColumn="1" w:lastColumn="0" w:noHBand="1" w:noVBand="1"/>
      </w:tblPr>
      <w:tblGrid>
        <w:gridCol w:w="4451"/>
        <w:gridCol w:w="4539"/>
      </w:tblGrid>
      <w:tr w:rsidR="21371D46" w14:paraId="0EBCD191" w14:textId="77777777" w:rsidTr="1201CF67">
        <w:tc>
          <w:tcPr>
            <w:tcW w:w="4500" w:type="dxa"/>
          </w:tcPr>
          <w:p w14:paraId="59B5624D" w14:textId="7707F756" w:rsidR="21371D46" w:rsidRDefault="21371D46" w:rsidP="21371D46">
            <w:pPr>
              <w:rPr>
                <w:sz w:val="22"/>
                <w:szCs w:val="22"/>
              </w:rPr>
            </w:pPr>
            <w:r w:rsidRPr="53D2A49A">
              <w:rPr>
                <w:b/>
                <w:bCs/>
                <w:sz w:val="22"/>
                <w:szCs w:val="22"/>
              </w:rPr>
              <w:t>Class Name</w:t>
            </w:r>
            <w:r w:rsidRPr="53D2A49A">
              <w:rPr>
                <w:sz w:val="22"/>
                <w:szCs w:val="22"/>
              </w:rPr>
              <w:t xml:space="preserve">: </w:t>
            </w:r>
            <w:r w:rsidR="1A04B671" w:rsidRPr="53D2A49A">
              <w:rPr>
                <w:sz w:val="22"/>
                <w:szCs w:val="22"/>
              </w:rPr>
              <w:t xml:space="preserve">Version </w:t>
            </w:r>
            <w:r w:rsidRPr="53D2A49A">
              <w:rPr>
                <w:sz w:val="22"/>
                <w:szCs w:val="22"/>
              </w:rPr>
              <w:t>Manager</w:t>
            </w:r>
          </w:p>
        </w:tc>
        <w:tc>
          <w:tcPr>
            <w:tcW w:w="4595" w:type="dxa"/>
          </w:tcPr>
          <w:p w14:paraId="5DA9F0F1" w14:textId="6A1F89D2" w:rsidR="21371D46" w:rsidRDefault="21371D46" w:rsidP="21371D46">
            <w:pPr>
              <w:rPr>
                <w:sz w:val="22"/>
                <w:szCs w:val="22"/>
              </w:rPr>
            </w:pPr>
          </w:p>
        </w:tc>
      </w:tr>
      <w:tr w:rsidR="21371D46" w14:paraId="7D42BFB4" w14:textId="77777777" w:rsidTr="1201CF67">
        <w:tc>
          <w:tcPr>
            <w:tcW w:w="4500" w:type="dxa"/>
          </w:tcPr>
          <w:p w14:paraId="70D119A3" w14:textId="1CF12405" w:rsidR="21371D46" w:rsidRDefault="21371D46" w:rsidP="21371D46">
            <w:pPr>
              <w:rPr>
                <w:sz w:val="22"/>
                <w:szCs w:val="22"/>
              </w:rPr>
            </w:pPr>
            <w:r w:rsidRPr="21371D46">
              <w:rPr>
                <w:b/>
                <w:bCs/>
                <w:sz w:val="22"/>
                <w:szCs w:val="22"/>
              </w:rPr>
              <w:t>Superclass</w:t>
            </w:r>
            <w:r w:rsidRPr="21371D46">
              <w:rPr>
                <w:sz w:val="22"/>
                <w:szCs w:val="22"/>
              </w:rPr>
              <w:t>: None</w:t>
            </w:r>
          </w:p>
        </w:tc>
        <w:tc>
          <w:tcPr>
            <w:tcW w:w="4595" w:type="dxa"/>
          </w:tcPr>
          <w:p w14:paraId="2021DD1F" w14:textId="7913BF2F" w:rsidR="21371D46" w:rsidRDefault="21371D46" w:rsidP="21371D46">
            <w:pPr>
              <w:rPr>
                <w:sz w:val="22"/>
                <w:szCs w:val="22"/>
              </w:rPr>
            </w:pPr>
          </w:p>
        </w:tc>
      </w:tr>
      <w:tr w:rsidR="21371D46" w14:paraId="03FFE5F2" w14:textId="77777777" w:rsidTr="1201CF67">
        <w:tc>
          <w:tcPr>
            <w:tcW w:w="4500" w:type="dxa"/>
          </w:tcPr>
          <w:p w14:paraId="497DD747" w14:textId="29B36891" w:rsidR="21371D46" w:rsidRDefault="21371D46" w:rsidP="21371D46">
            <w:pPr>
              <w:rPr>
                <w:sz w:val="22"/>
                <w:szCs w:val="22"/>
              </w:rPr>
            </w:pPr>
            <w:r w:rsidRPr="21371D46">
              <w:rPr>
                <w:b/>
                <w:bCs/>
                <w:sz w:val="22"/>
                <w:szCs w:val="22"/>
              </w:rPr>
              <w:t>Subclasses</w:t>
            </w:r>
            <w:r w:rsidRPr="21371D46">
              <w:rPr>
                <w:sz w:val="22"/>
                <w:szCs w:val="22"/>
              </w:rPr>
              <w:t>: None</w:t>
            </w:r>
          </w:p>
        </w:tc>
        <w:tc>
          <w:tcPr>
            <w:tcW w:w="4595" w:type="dxa"/>
          </w:tcPr>
          <w:p w14:paraId="579B1C8A" w14:textId="54A80CCF" w:rsidR="21371D46" w:rsidRDefault="21371D46" w:rsidP="360475BF">
            <w:pPr>
              <w:rPr>
                <w:b/>
                <w:bCs/>
                <w:sz w:val="22"/>
                <w:szCs w:val="22"/>
              </w:rPr>
            </w:pPr>
          </w:p>
        </w:tc>
      </w:tr>
      <w:tr w:rsidR="360475BF" w14:paraId="547309CC" w14:textId="77777777" w:rsidTr="1201CF67">
        <w:tc>
          <w:tcPr>
            <w:tcW w:w="4500" w:type="dxa"/>
          </w:tcPr>
          <w:p w14:paraId="07AB2535" w14:textId="7A65D96E" w:rsidR="5186E040" w:rsidRDefault="5186E040" w:rsidP="360475BF">
            <w:pPr>
              <w:spacing w:line="257" w:lineRule="auto"/>
              <w:rPr>
                <w:sz w:val="22"/>
                <w:szCs w:val="22"/>
              </w:rPr>
            </w:pPr>
            <w:r w:rsidRPr="360475BF">
              <w:rPr>
                <w:b/>
                <w:bCs/>
                <w:sz w:val="22"/>
                <w:szCs w:val="22"/>
              </w:rPr>
              <w:t>Private Responsibilities:</w:t>
            </w:r>
          </w:p>
        </w:tc>
        <w:tc>
          <w:tcPr>
            <w:tcW w:w="4595" w:type="dxa"/>
          </w:tcPr>
          <w:p w14:paraId="2A395A3F" w14:textId="2D020255" w:rsidR="5186E040" w:rsidRDefault="5186E040" w:rsidP="360475BF">
            <w:pPr>
              <w:rPr>
                <w:sz w:val="22"/>
                <w:szCs w:val="22"/>
              </w:rPr>
            </w:pPr>
            <w:r w:rsidRPr="360475BF">
              <w:rPr>
                <w:b/>
                <w:bCs/>
                <w:sz w:val="22"/>
                <w:szCs w:val="22"/>
              </w:rPr>
              <w:t>Collaborations</w:t>
            </w:r>
          </w:p>
        </w:tc>
      </w:tr>
      <w:tr w:rsidR="21371D46" w14:paraId="6BB17799" w14:textId="77777777" w:rsidTr="1201CF67">
        <w:tc>
          <w:tcPr>
            <w:tcW w:w="4500" w:type="dxa"/>
          </w:tcPr>
          <w:p w14:paraId="7A94E6B1" w14:textId="407AF253" w:rsidR="21371D46" w:rsidRDefault="214F9AA6" w:rsidP="00DB04F4">
            <w:pPr>
              <w:pStyle w:val="ListParagraph"/>
              <w:numPr>
                <w:ilvl w:val="0"/>
                <w:numId w:val="15"/>
              </w:numPr>
              <w:spacing w:line="257" w:lineRule="auto"/>
              <w:rPr>
                <w:sz w:val="22"/>
                <w:szCs w:val="22"/>
              </w:rPr>
            </w:pPr>
            <w:r w:rsidRPr="360475BF">
              <w:rPr>
                <w:sz w:val="22"/>
                <w:szCs w:val="22"/>
              </w:rPr>
              <w:t>Compare Vector DB commit differences between Lead and Non-Lead</w:t>
            </w:r>
          </w:p>
          <w:p w14:paraId="66996C14" w14:textId="1905334C" w:rsidR="21371D46" w:rsidRDefault="214F9AA6" w:rsidP="00DB04F4">
            <w:pPr>
              <w:pStyle w:val="ListParagraph"/>
              <w:numPr>
                <w:ilvl w:val="0"/>
                <w:numId w:val="15"/>
              </w:numPr>
              <w:spacing w:line="257" w:lineRule="auto"/>
              <w:rPr>
                <w:sz w:val="22"/>
                <w:szCs w:val="22"/>
              </w:rPr>
            </w:pPr>
            <w:r w:rsidRPr="360475BF">
              <w:rPr>
                <w:sz w:val="22"/>
                <w:szCs w:val="22"/>
              </w:rPr>
              <w:t>Load commit history changes made in the Vector DB Lead and Non-Lead</w:t>
            </w:r>
          </w:p>
          <w:p w14:paraId="5799D71C" w14:textId="32331F0B" w:rsidR="21371D46" w:rsidRDefault="214F9AA6" w:rsidP="00DB04F4">
            <w:pPr>
              <w:pStyle w:val="ListParagraph"/>
              <w:numPr>
                <w:ilvl w:val="0"/>
                <w:numId w:val="15"/>
              </w:numPr>
              <w:spacing w:line="257" w:lineRule="auto"/>
              <w:rPr>
                <w:sz w:val="22"/>
                <w:szCs w:val="22"/>
              </w:rPr>
            </w:pPr>
            <w:r w:rsidRPr="360475BF">
              <w:rPr>
                <w:sz w:val="22"/>
                <w:szCs w:val="22"/>
              </w:rPr>
              <w:t>Download Vector and Graph from Lead Vector DB to Non-Lead Vector DB</w:t>
            </w:r>
          </w:p>
          <w:p w14:paraId="1BCC0B70" w14:textId="54AD77FF" w:rsidR="21371D46" w:rsidRDefault="214F9AA6" w:rsidP="00DB04F4">
            <w:pPr>
              <w:pStyle w:val="ListParagraph"/>
              <w:numPr>
                <w:ilvl w:val="0"/>
                <w:numId w:val="15"/>
              </w:numPr>
              <w:spacing w:line="257" w:lineRule="auto"/>
              <w:rPr>
                <w:sz w:val="22"/>
                <w:szCs w:val="22"/>
              </w:rPr>
            </w:pPr>
            <w:r w:rsidRPr="360475BF">
              <w:rPr>
                <w:sz w:val="22"/>
                <w:szCs w:val="22"/>
              </w:rPr>
              <w:t>Upload Vector and Graph from Non-Lead Vector DB with Lead Approval</w:t>
            </w:r>
          </w:p>
          <w:p w14:paraId="0EF542BE" w14:textId="49C1D761" w:rsidR="21371D46" w:rsidRDefault="214F9AA6" w:rsidP="00DB04F4">
            <w:pPr>
              <w:pStyle w:val="ListParagraph"/>
              <w:numPr>
                <w:ilvl w:val="0"/>
                <w:numId w:val="15"/>
              </w:numPr>
              <w:spacing w:line="257" w:lineRule="auto"/>
              <w:rPr>
                <w:sz w:val="22"/>
                <w:szCs w:val="22"/>
              </w:rPr>
            </w:pPr>
            <w:r w:rsidRPr="360475BF">
              <w:rPr>
                <w:sz w:val="22"/>
                <w:szCs w:val="22"/>
              </w:rPr>
              <w:t>Load Vector and Graph from Local Storage</w:t>
            </w:r>
          </w:p>
          <w:p w14:paraId="0D899A8E" w14:textId="65BCFEF1" w:rsidR="21371D46" w:rsidRDefault="214F9AA6" w:rsidP="00DB04F4">
            <w:pPr>
              <w:pStyle w:val="ListParagraph"/>
              <w:numPr>
                <w:ilvl w:val="0"/>
                <w:numId w:val="15"/>
              </w:numPr>
              <w:spacing w:line="257" w:lineRule="auto"/>
              <w:rPr>
                <w:sz w:val="22"/>
                <w:szCs w:val="22"/>
              </w:rPr>
            </w:pPr>
            <w:r w:rsidRPr="360475BF">
              <w:rPr>
                <w:sz w:val="22"/>
                <w:szCs w:val="22"/>
              </w:rPr>
              <w:lastRenderedPageBreak/>
              <w:t>Download copy (Saving) of Vector and Graph to Local Storage</w:t>
            </w:r>
          </w:p>
          <w:p w14:paraId="78A24361" w14:textId="28A8830A" w:rsidR="21371D46" w:rsidRDefault="21371D46" w:rsidP="360475BF">
            <w:pPr>
              <w:spacing w:line="257" w:lineRule="auto"/>
              <w:rPr>
                <w:b/>
                <w:bCs/>
                <w:sz w:val="22"/>
                <w:szCs w:val="22"/>
              </w:rPr>
            </w:pPr>
          </w:p>
          <w:p w14:paraId="005A6D00" w14:textId="00A78AB1" w:rsidR="21371D46" w:rsidRDefault="21371D46" w:rsidP="360475BF">
            <w:pPr>
              <w:spacing w:line="257" w:lineRule="auto"/>
              <w:rPr>
                <w:b/>
                <w:bCs/>
                <w:sz w:val="22"/>
                <w:szCs w:val="22"/>
              </w:rPr>
            </w:pPr>
          </w:p>
          <w:p w14:paraId="2D953F4E" w14:textId="00A78AB1" w:rsidR="21371D46" w:rsidRDefault="21371D46" w:rsidP="360475BF">
            <w:pPr>
              <w:spacing w:line="257" w:lineRule="auto"/>
              <w:rPr>
                <w:b/>
                <w:bCs/>
                <w:sz w:val="22"/>
                <w:szCs w:val="22"/>
              </w:rPr>
            </w:pPr>
          </w:p>
        </w:tc>
        <w:tc>
          <w:tcPr>
            <w:tcW w:w="4595" w:type="dxa"/>
          </w:tcPr>
          <w:p w14:paraId="6AAB1018" w14:textId="652DE833" w:rsidR="21371D46" w:rsidRDefault="648721FF" w:rsidP="360475BF">
            <w:pPr>
              <w:spacing w:line="257" w:lineRule="auto"/>
              <w:rPr>
                <w:sz w:val="24"/>
                <w:szCs w:val="24"/>
              </w:rPr>
            </w:pPr>
            <w:r w:rsidRPr="1201CF67">
              <w:rPr>
                <w:sz w:val="24"/>
                <w:szCs w:val="24"/>
              </w:rPr>
              <w:lastRenderedPageBreak/>
              <w:t>Event Configuration (1)</w:t>
            </w:r>
          </w:p>
          <w:p w14:paraId="5BE13C7D" w14:textId="0F961A86" w:rsidR="21371D46" w:rsidRDefault="21371D46" w:rsidP="1201CF67">
            <w:pPr>
              <w:rPr>
                <w:sz w:val="22"/>
                <w:szCs w:val="22"/>
              </w:rPr>
            </w:pPr>
          </w:p>
          <w:p w14:paraId="79A019EE" w14:textId="2F7C7FBD" w:rsidR="21371D46" w:rsidRDefault="21371D46" w:rsidP="1201CF67">
            <w:pPr>
              <w:rPr>
                <w:sz w:val="22"/>
                <w:szCs w:val="22"/>
              </w:rPr>
            </w:pPr>
          </w:p>
          <w:p w14:paraId="05A09BAD" w14:textId="70EF4D04" w:rsidR="21371D46" w:rsidRDefault="7F479668" w:rsidP="1201CF67">
            <w:pPr>
              <w:spacing w:line="257" w:lineRule="auto"/>
              <w:rPr>
                <w:sz w:val="24"/>
                <w:szCs w:val="24"/>
              </w:rPr>
            </w:pPr>
            <w:r w:rsidRPr="1201CF67">
              <w:rPr>
                <w:sz w:val="24"/>
                <w:szCs w:val="24"/>
              </w:rPr>
              <w:t>User Manager (10)</w:t>
            </w:r>
          </w:p>
          <w:p w14:paraId="39828AC6" w14:textId="53888F1A" w:rsidR="21371D46" w:rsidRDefault="7F479668" w:rsidP="1201CF67">
            <w:pPr>
              <w:spacing w:line="257" w:lineRule="auto"/>
              <w:rPr>
                <w:sz w:val="24"/>
                <w:szCs w:val="24"/>
              </w:rPr>
            </w:pPr>
            <w:r w:rsidRPr="1201CF67">
              <w:rPr>
                <w:sz w:val="24"/>
                <w:szCs w:val="24"/>
              </w:rPr>
              <w:t>Significant Log Entry (8)</w:t>
            </w:r>
          </w:p>
          <w:p w14:paraId="27676549" w14:textId="4BDD8F5B" w:rsidR="21371D46" w:rsidRDefault="21371D46" w:rsidP="1201CF67">
            <w:pPr>
              <w:rPr>
                <w:sz w:val="22"/>
                <w:szCs w:val="22"/>
              </w:rPr>
            </w:pPr>
          </w:p>
          <w:p w14:paraId="684D057A" w14:textId="0222C1CF" w:rsidR="21371D46" w:rsidRDefault="21371D46" w:rsidP="1201CF67">
            <w:pPr>
              <w:rPr>
                <w:sz w:val="22"/>
                <w:szCs w:val="22"/>
              </w:rPr>
            </w:pPr>
          </w:p>
          <w:p w14:paraId="575F2060" w14:textId="472A7B9C" w:rsidR="21371D46" w:rsidRDefault="1C9AD97A" w:rsidP="1201CF67">
            <w:pPr>
              <w:rPr>
                <w:sz w:val="24"/>
                <w:szCs w:val="24"/>
              </w:rPr>
            </w:pPr>
            <w:r w:rsidRPr="1201CF67">
              <w:rPr>
                <w:sz w:val="24"/>
                <w:szCs w:val="24"/>
              </w:rPr>
              <w:t>Graph (9)</w:t>
            </w:r>
          </w:p>
          <w:p w14:paraId="213222C8" w14:textId="2F4AF1AA" w:rsidR="21371D46" w:rsidRDefault="1C9AD97A" w:rsidP="1201CF67">
            <w:pPr>
              <w:spacing w:line="257" w:lineRule="auto"/>
              <w:rPr>
                <w:sz w:val="24"/>
                <w:szCs w:val="24"/>
              </w:rPr>
            </w:pPr>
            <w:r w:rsidRPr="1201CF67">
              <w:rPr>
                <w:sz w:val="24"/>
                <w:szCs w:val="24"/>
              </w:rPr>
              <w:t>Vector (6)</w:t>
            </w:r>
          </w:p>
          <w:p w14:paraId="4A6068BA" w14:textId="61EA2493" w:rsidR="21371D46" w:rsidRDefault="21371D46" w:rsidP="1201CF67">
            <w:pPr>
              <w:rPr>
                <w:sz w:val="22"/>
                <w:szCs w:val="22"/>
              </w:rPr>
            </w:pPr>
          </w:p>
        </w:tc>
      </w:tr>
    </w:tbl>
    <w:p w14:paraId="485ACD55" w14:textId="7243912F" w:rsidR="21371D46" w:rsidRDefault="21371D46" w:rsidP="21371D46">
      <w:pPr>
        <w:rPr>
          <w:b/>
          <w:bCs/>
        </w:rPr>
      </w:pPr>
      <w:r>
        <w:br/>
      </w:r>
      <w:r w:rsidR="1A7CC1FD" w:rsidRPr="360475BF">
        <w:rPr>
          <w:b/>
          <w:bCs/>
          <w:sz w:val="28"/>
          <w:szCs w:val="28"/>
        </w:rPr>
        <w:t xml:space="preserve">     </w:t>
      </w:r>
      <w:r w:rsidR="24660B40" w:rsidRPr="360475BF">
        <w:rPr>
          <w:b/>
          <w:bCs/>
          <w:sz w:val="28"/>
          <w:szCs w:val="28"/>
        </w:rPr>
        <w:t>5</w:t>
      </w:r>
      <w:r w:rsidR="1A7CC1FD" w:rsidRPr="360475BF">
        <w:rPr>
          <w:b/>
          <w:bCs/>
          <w:sz w:val="28"/>
          <w:szCs w:val="28"/>
        </w:rPr>
        <w:t>.</w:t>
      </w:r>
      <w:r w:rsidR="2BD9B65C" w:rsidRPr="360475BF">
        <w:rPr>
          <w:b/>
          <w:bCs/>
          <w:sz w:val="28"/>
          <w:szCs w:val="28"/>
        </w:rPr>
        <w:t>2</w:t>
      </w:r>
      <w:r w:rsidR="5E06BDCF" w:rsidRPr="360475BF">
        <w:rPr>
          <w:b/>
          <w:bCs/>
          <w:sz w:val="28"/>
          <w:szCs w:val="28"/>
        </w:rPr>
        <w:t xml:space="preserve">. </w:t>
      </w:r>
      <w:r w:rsidR="4158870A" w:rsidRPr="360475BF">
        <w:rPr>
          <w:b/>
          <w:bCs/>
          <w:sz w:val="28"/>
          <w:szCs w:val="28"/>
        </w:rPr>
        <w:t>Class Description User</w:t>
      </w:r>
    </w:p>
    <w:tbl>
      <w:tblPr>
        <w:tblStyle w:val="TableGrid"/>
        <w:tblW w:w="0" w:type="auto"/>
        <w:tblLayout w:type="fixed"/>
        <w:tblLook w:val="06A0" w:firstRow="1" w:lastRow="0" w:firstColumn="1" w:lastColumn="0" w:noHBand="1" w:noVBand="1"/>
      </w:tblPr>
      <w:tblGrid>
        <w:gridCol w:w="4500"/>
        <w:gridCol w:w="4500"/>
      </w:tblGrid>
      <w:tr w:rsidR="21371D46" w14:paraId="3CFFF3E5" w14:textId="77777777" w:rsidTr="360475BF">
        <w:tc>
          <w:tcPr>
            <w:tcW w:w="4500" w:type="dxa"/>
          </w:tcPr>
          <w:p w14:paraId="5DCB0009" w14:textId="3B0D1CC4" w:rsidR="21371D46" w:rsidRDefault="21371D46" w:rsidP="21371D46">
            <w:pPr>
              <w:rPr>
                <w:sz w:val="22"/>
                <w:szCs w:val="22"/>
              </w:rPr>
            </w:pPr>
            <w:r w:rsidRPr="21371D46">
              <w:rPr>
                <w:b/>
                <w:bCs/>
                <w:sz w:val="22"/>
                <w:szCs w:val="22"/>
              </w:rPr>
              <w:t>Class Name</w:t>
            </w:r>
            <w:r w:rsidRPr="21371D46">
              <w:rPr>
                <w:sz w:val="22"/>
                <w:szCs w:val="22"/>
              </w:rPr>
              <w:t>: User</w:t>
            </w:r>
          </w:p>
        </w:tc>
        <w:tc>
          <w:tcPr>
            <w:tcW w:w="4500" w:type="dxa"/>
          </w:tcPr>
          <w:p w14:paraId="54E97A8B" w14:textId="7FE1945E" w:rsidR="21371D46" w:rsidRDefault="21371D46" w:rsidP="21371D46"/>
        </w:tc>
      </w:tr>
      <w:tr w:rsidR="21371D46" w14:paraId="48976FB7" w14:textId="77777777" w:rsidTr="360475BF">
        <w:tc>
          <w:tcPr>
            <w:tcW w:w="4500" w:type="dxa"/>
          </w:tcPr>
          <w:p w14:paraId="014C7B2A" w14:textId="0F7316B2" w:rsidR="21371D46" w:rsidRDefault="21371D46" w:rsidP="21371D46">
            <w:pPr>
              <w:rPr>
                <w:sz w:val="22"/>
                <w:szCs w:val="22"/>
              </w:rPr>
            </w:pPr>
            <w:r w:rsidRPr="21371D46">
              <w:rPr>
                <w:b/>
                <w:bCs/>
                <w:sz w:val="22"/>
                <w:szCs w:val="22"/>
              </w:rPr>
              <w:t>Superclass</w:t>
            </w:r>
            <w:r w:rsidRPr="21371D46">
              <w:rPr>
                <w:sz w:val="22"/>
                <w:szCs w:val="22"/>
              </w:rPr>
              <w:t>: None</w:t>
            </w:r>
          </w:p>
        </w:tc>
        <w:tc>
          <w:tcPr>
            <w:tcW w:w="4500" w:type="dxa"/>
          </w:tcPr>
          <w:p w14:paraId="634EB752" w14:textId="55167D4F" w:rsidR="21371D46" w:rsidRDefault="21371D46" w:rsidP="21371D46"/>
        </w:tc>
      </w:tr>
      <w:tr w:rsidR="21371D46" w14:paraId="2A44C3BD" w14:textId="77777777" w:rsidTr="360475BF">
        <w:tc>
          <w:tcPr>
            <w:tcW w:w="4500" w:type="dxa"/>
          </w:tcPr>
          <w:p w14:paraId="1B79A03E" w14:textId="17D487F4" w:rsidR="21371D46" w:rsidRDefault="21371D46" w:rsidP="21371D46">
            <w:pPr>
              <w:rPr>
                <w:sz w:val="22"/>
                <w:szCs w:val="22"/>
              </w:rPr>
            </w:pPr>
            <w:r w:rsidRPr="21371D46">
              <w:rPr>
                <w:b/>
                <w:bCs/>
                <w:sz w:val="22"/>
                <w:szCs w:val="22"/>
              </w:rPr>
              <w:t>Subclasses</w:t>
            </w:r>
            <w:r w:rsidRPr="21371D46">
              <w:rPr>
                <w:sz w:val="22"/>
                <w:szCs w:val="22"/>
              </w:rPr>
              <w:t>: None</w:t>
            </w:r>
          </w:p>
        </w:tc>
        <w:tc>
          <w:tcPr>
            <w:tcW w:w="4500" w:type="dxa"/>
          </w:tcPr>
          <w:p w14:paraId="4CFFBE7F" w14:textId="7834676A" w:rsidR="21371D46" w:rsidRDefault="21371D46" w:rsidP="21371D46"/>
        </w:tc>
      </w:tr>
      <w:tr w:rsidR="21371D46" w14:paraId="17A373EB" w14:textId="77777777" w:rsidTr="360475BF">
        <w:tc>
          <w:tcPr>
            <w:tcW w:w="4500" w:type="dxa"/>
          </w:tcPr>
          <w:p w14:paraId="152EA8CC" w14:textId="07E937AD" w:rsidR="21371D46" w:rsidRDefault="21371D46" w:rsidP="21371D46">
            <w:pPr>
              <w:rPr>
                <w:sz w:val="22"/>
                <w:szCs w:val="22"/>
              </w:rPr>
            </w:pPr>
            <w:r w:rsidRPr="53D2A49A">
              <w:rPr>
                <w:b/>
                <w:bCs/>
                <w:sz w:val="22"/>
                <w:szCs w:val="22"/>
              </w:rPr>
              <w:t>Private Responsibilities</w:t>
            </w:r>
            <w:r w:rsidR="588CDC3E" w:rsidRPr="53D2A49A">
              <w:rPr>
                <w:b/>
                <w:bCs/>
                <w:sz w:val="22"/>
                <w:szCs w:val="22"/>
              </w:rPr>
              <w:t xml:space="preserve">: </w:t>
            </w:r>
            <w:r w:rsidRPr="53D2A49A">
              <w:rPr>
                <w:sz w:val="22"/>
                <w:szCs w:val="22"/>
              </w:rPr>
              <w:t>None</w:t>
            </w:r>
          </w:p>
        </w:tc>
        <w:tc>
          <w:tcPr>
            <w:tcW w:w="4500" w:type="dxa"/>
          </w:tcPr>
          <w:p w14:paraId="46B9D8E1" w14:textId="77DFC2F0" w:rsidR="21371D46" w:rsidRDefault="21371D46" w:rsidP="21371D46"/>
        </w:tc>
      </w:tr>
      <w:tr w:rsidR="21371D46" w14:paraId="667D43B7" w14:textId="77777777" w:rsidTr="360475BF">
        <w:tc>
          <w:tcPr>
            <w:tcW w:w="4500" w:type="dxa"/>
          </w:tcPr>
          <w:p w14:paraId="75DFA224" w14:textId="6AF6A7AF" w:rsidR="21371D46" w:rsidRDefault="21371D46" w:rsidP="21371D46">
            <w:pPr>
              <w:rPr>
                <w:sz w:val="22"/>
                <w:szCs w:val="22"/>
              </w:rPr>
            </w:pPr>
            <w:r w:rsidRPr="360475BF">
              <w:rPr>
                <w:b/>
                <w:bCs/>
                <w:sz w:val="22"/>
                <w:szCs w:val="22"/>
              </w:rPr>
              <w:t>Contract</w:t>
            </w:r>
            <w:r w:rsidR="3183ED09" w:rsidRPr="360475BF">
              <w:rPr>
                <w:b/>
                <w:bCs/>
                <w:sz w:val="22"/>
                <w:szCs w:val="22"/>
              </w:rPr>
              <w:t xml:space="preserve"> </w:t>
            </w:r>
            <w:r w:rsidR="0B06CB73" w:rsidRPr="360475BF">
              <w:rPr>
                <w:b/>
                <w:bCs/>
                <w:sz w:val="22"/>
                <w:szCs w:val="22"/>
              </w:rPr>
              <w:t>1</w:t>
            </w:r>
            <w:r w:rsidR="14D4B334" w:rsidRPr="360475BF">
              <w:rPr>
                <w:b/>
                <w:bCs/>
                <w:sz w:val="22"/>
                <w:szCs w:val="22"/>
              </w:rPr>
              <w:t>5</w:t>
            </w:r>
            <w:r w:rsidR="15D72C1C" w:rsidRPr="360475BF">
              <w:rPr>
                <w:b/>
                <w:bCs/>
                <w:sz w:val="22"/>
                <w:szCs w:val="22"/>
              </w:rPr>
              <w:t xml:space="preserve">: </w:t>
            </w:r>
            <w:r w:rsidR="67E79B6A" w:rsidRPr="360475BF">
              <w:rPr>
                <w:sz w:val="22"/>
                <w:szCs w:val="22"/>
              </w:rPr>
              <w:t>Get</w:t>
            </w:r>
            <w:r w:rsidRPr="360475BF">
              <w:rPr>
                <w:sz w:val="22"/>
                <w:szCs w:val="22"/>
              </w:rPr>
              <w:t xml:space="preserve"> User Info</w:t>
            </w:r>
          </w:p>
        </w:tc>
        <w:tc>
          <w:tcPr>
            <w:tcW w:w="4500" w:type="dxa"/>
          </w:tcPr>
          <w:p w14:paraId="43BE994E" w14:textId="53B50323" w:rsidR="21371D46" w:rsidRDefault="21371D46" w:rsidP="21371D46"/>
        </w:tc>
      </w:tr>
      <w:tr w:rsidR="21371D46" w14:paraId="3C7B099B" w14:textId="77777777" w:rsidTr="360475BF">
        <w:tc>
          <w:tcPr>
            <w:tcW w:w="4500" w:type="dxa"/>
          </w:tcPr>
          <w:p w14:paraId="79F42C81" w14:textId="1B662BAF" w:rsidR="21371D46" w:rsidRDefault="21371D46" w:rsidP="21371D46">
            <w:pPr>
              <w:rPr>
                <w:b/>
                <w:bCs/>
                <w:sz w:val="22"/>
                <w:szCs w:val="22"/>
              </w:rPr>
            </w:pPr>
            <w:r w:rsidRPr="21371D46">
              <w:rPr>
                <w:b/>
                <w:bCs/>
                <w:sz w:val="22"/>
                <w:szCs w:val="22"/>
              </w:rPr>
              <w:t>Responsibilities</w:t>
            </w:r>
          </w:p>
        </w:tc>
        <w:tc>
          <w:tcPr>
            <w:tcW w:w="4500" w:type="dxa"/>
          </w:tcPr>
          <w:p w14:paraId="6CFFC771" w14:textId="097AA641" w:rsidR="21371D46" w:rsidRDefault="21371D46" w:rsidP="21371D46">
            <w:pPr>
              <w:rPr>
                <w:b/>
                <w:bCs/>
                <w:sz w:val="22"/>
                <w:szCs w:val="22"/>
              </w:rPr>
            </w:pPr>
            <w:r w:rsidRPr="21371D46">
              <w:rPr>
                <w:b/>
                <w:bCs/>
                <w:sz w:val="22"/>
                <w:szCs w:val="22"/>
              </w:rPr>
              <w:t>Collaborations</w:t>
            </w:r>
          </w:p>
        </w:tc>
      </w:tr>
      <w:tr w:rsidR="21371D46" w14:paraId="4A11E220" w14:textId="77777777" w:rsidTr="360475BF">
        <w:tc>
          <w:tcPr>
            <w:tcW w:w="4500" w:type="dxa"/>
          </w:tcPr>
          <w:p w14:paraId="2C59294D" w14:textId="0528C0AB" w:rsidR="21371D46" w:rsidRDefault="21371D46" w:rsidP="00DB04F4">
            <w:pPr>
              <w:pStyle w:val="ListParagraph"/>
              <w:numPr>
                <w:ilvl w:val="0"/>
                <w:numId w:val="18"/>
              </w:numPr>
              <w:rPr>
                <w:sz w:val="24"/>
                <w:szCs w:val="24"/>
              </w:rPr>
            </w:pPr>
            <w:r w:rsidRPr="21371D46">
              <w:rPr>
                <w:sz w:val="24"/>
                <w:szCs w:val="24"/>
              </w:rPr>
              <w:t>Knows</w:t>
            </w:r>
            <w:r w:rsidRPr="21371D46">
              <w:rPr>
                <w:b/>
                <w:bCs/>
                <w:sz w:val="24"/>
                <w:szCs w:val="24"/>
              </w:rPr>
              <w:t xml:space="preserve"> </w:t>
            </w:r>
            <w:r w:rsidR="00F78956" w:rsidRPr="21371D46">
              <w:rPr>
                <w:sz w:val="24"/>
                <w:szCs w:val="24"/>
              </w:rPr>
              <w:t>t</w:t>
            </w:r>
            <w:r w:rsidRPr="21371D46">
              <w:rPr>
                <w:sz w:val="24"/>
                <w:szCs w:val="24"/>
              </w:rPr>
              <w:t>he IP address of the User</w:t>
            </w:r>
          </w:p>
          <w:p w14:paraId="20CA4E11" w14:textId="2956B648" w:rsidR="21371D46" w:rsidRDefault="21371D46" w:rsidP="00DB04F4">
            <w:pPr>
              <w:pStyle w:val="ListParagraph"/>
              <w:numPr>
                <w:ilvl w:val="0"/>
                <w:numId w:val="18"/>
              </w:numPr>
              <w:rPr>
                <w:sz w:val="24"/>
                <w:szCs w:val="24"/>
              </w:rPr>
            </w:pPr>
            <w:r w:rsidRPr="21371D46">
              <w:rPr>
                <w:sz w:val="24"/>
                <w:szCs w:val="24"/>
              </w:rPr>
              <w:t>Knows if the User is a Lead</w:t>
            </w:r>
          </w:p>
        </w:tc>
        <w:tc>
          <w:tcPr>
            <w:tcW w:w="4500" w:type="dxa"/>
          </w:tcPr>
          <w:p w14:paraId="519CBCA3" w14:textId="422457EF" w:rsidR="21371D46" w:rsidRDefault="21371D46" w:rsidP="21371D46">
            <w:r>
              <w:br/>
            </w:r>
          </w:p>
        </w:tc>
      </w:tr>
    </w:tbl>
    <w:p w14:paraId="7188D937" w14:textId="20440653" w:rsidR="21371D46" w:rsidRDefault="21371D46" w:rsidP="21371D46"/>
    <w:p w14:paraId="692226D2" w14:textId="0B56A2D6" w:rsidR="62DD99D7" w:rsidRDefault="06E9FF97" w:rsidP="53D2A49A">
      <w:pPr>
        <w:pStyle w:val="Heading3"/>
        <w:numPr>
          <w:ilvl w:val="2"/>
          <w:numId w:val="0"/>
        </w:numPr>
        <w:ind w:firstLine="720"/>
      </w:pPr>
      <w:r w:rsidRPr="360475BF">
        <w:t>5</w:t>
      </w:r>
      <w:r w:rsidR="62DD99D7" w:rsidRPr="360475BF">
        <w:t>.</w:t>
      </w:r>
      <w:r w:rsidR="69E2E2D2" w:rsidRPr="360475BF">
        <w:t>2</w:t>
      </w:r>
      <w:r w:rsidR="62DD99D7" w:rsidRPr="360475BF">
        <w:t xml:space="preserve">.1    Contract: </w:t>
      </w:r>
      <w:r w:rsidR="67E79B6A" w:rsidRPr="360475BF">
        <w:t>Get</w:t>
      </w:r>
      <w:r w:rsidR="7577C169" w:rsidRPr="360475BF">
        <w:t xml:space="preserve"> User Info</w:t>
      </w:r>
    </w:p>
    <w:p w14:paraId="7B7F52FF" w14:textId="27809CB9" w:rsidR="62DD99D7" w:rsidRDefault="62DD99D7" w:rsidP="21371D46">
      <w:pPr>
        <w:jc w:val="both"/>
      </w:pPr>
      <w:r w:rsidRPr="53D2A49A">
        <w:rPr>
          <w:b/>
          <w:bCs/>
        </w:rPr>
        <w:t xml:space="preserve">Protocol: </w:t>
      </w:r>
      <w:r w:rsidR="5364D1BB" w:rsidRPr="53D2A49A">
        <w:rPr>
          <w:b/>
          <w:bCs/>
        </w:rPr>
        <w:t>g</w:t>
      </w:r>
      <w:r w:rsidR="67E79B6A" w:rsidRPr="53D2A49A">
        <w:t>et</w:t>
      </w:r>
      <w:r w:rsidR="751CED5D" w:rsidRPr="53D2A49A">
        <w:t>_</w:t>
      </w:r>
      <w:r w:rsidR="76A4F37D" w:rsidRPr="53D2A49A">
        <w:t>ip</w:t>
      </w:r>
      <w:r w:rsidRPr="53D2A49A">
        <w:t>()</w:t>
      </w:r>
    </w:p>
    <w:p w14:paraId="3F48AFD9" w14:textId="5E30278F" w:rsidR="62DD99D7" w:rsidRDefault="62DD99D7" w:rsidP="21371D46">
      <w:pPr>
        <w:jc w:val="both"/>
      </w:pPr>
      <w:r w:rsidRPr="360475BF">
        <w:rPr>
          <w:b/>
          <w:bCs/>
        </w:rPr>
        <w:t xml:space="preserve">Pre-condition: </w:t>
      </w:r>
      <w:r w:rsidRPr="360475BF">
        <w:t>A session</w:t>
      </w:r>
      <w:r w:rsidR="162CD318" w:rsidRPr="360475BF">
        <w:t xml:space="preserve"> created and store</w:t>
      </w:r>
      <w:r w:rsidR="79E0E70B" w:rsidRPr="360475BF">
        <w:t>d</w:t>
      </w:r>
      <w:r w:rsidR="162CD318" w:rsidRPr="360475BF">
        <w:t xml:space="preserve"> in the system for the user</w:t>
      </w:r>
      <w:r w:rsidRPr="360475BF">
        <w:t>.</w:t>
      </w:r>
    </w:p>
    <w:p w14:paraId="62DA8ED6" w14:textId="541EB656" w:rsidR="62DD99D7" w:rsidRDefault="62DD99D7" w:rsidP="21371D46">
      <w:pPr>
        <w:jc w:val="both"/>
      </w:pPr>
      <w:r w:rsidRPr="53D2A49A">
        <w:rPr>
          <w:b/>
          <w:bCs/>
        </w:rPr>
        <w:t xml:space="preserve">Post-condition: </w:t>
      </w:r>
      <w:r w:rsidRPr="53D2A49A">
        <w:t xml:space="preserve">Returns </w:t>
      </w:r>
      <w:r w:rsidR="2D497E6B" w:rsidRPr="53D2A49A">
        <w:t>the ip of the user</w:t>
      </w:r>
      <w:r w:rsidRPr="53D2A49A">
        <w:t>.</w:t>
      </w:r>
    </w:p>
    <w:p w14:paraId="3099E5BB" w14:textId="0C2D2EB8" w:rsidR="62DD99D7" w:rsidRDefault="62DD99D7" w:rsidP="21371D46">
      <w:pPr>
        <w:jc w:val="both"/>
      </w:pPr>
      <w:r w:rsidRPr="53D2A49A">
        <w:rPr>
          <w:b/>
          <w:bCs/>
        </w:rPr>
        <w:t xml:space="preserve">Description: </w:t>
      </w:r>
      <w:r w:rsidRPr="53D2A49A">
        <w:t xml:space="preserve"> This method </w:t>
      </w:r>
      <w:r w:rsidR="264AA4E7" w:rsidRPr="53D2A49A">
        <w:t xml:space="preserve">returns the </w:t>
      </w:r>
      <w:r w:rsidR="64AFD8DF" w:rsidRPr="53D2A49A">
        <w:t>ip of the user</w:t>
      </w:r>
      <w:r w:rsidRPr="53D2A49A">
        <w:t>.</w:t>
      </w:r>
    </w:p>
    <w:p w14:paraId="6449DCAA" w14:textId="4678EBB7" w:rsidR="21371D46" w:rsidRDefault="21371D46" w:rsidP="53D2A49A">
      <w:pPr>
        <w:jc w:val="both"/>
      </w:pPr>
    </w:p>
    <w:p w14:paraId="0CE035E5" w14:textId="2FBE056E" w:rsidR="21371D46" w:rsidRDefault="2B102762" w:rsidP="53D2A49A">
      <w:pPr>
        <w:jc w:val="both"/>
      </w:pPr>
      <w:r w:rsidRPr="53D2A49A">
        <w:rPr>
          <w:b/>
          <w:bCs/>
        </w:rPr>
        <w:t>Protocol: g</w:t>
      </w:r>
      <w:r w:rsidRPr="53D2A49A">
        <w:t>et_lead_status()</w:t>
      </w:r>
    </w:p>
    <w:p w14:paraId="020DA2EC" w14:textId="79A20FE1" w:rsidR="21371D46" w:rsidRDefault="2B102762" w:rsidP="53D2A49A">
      <w:pPr>
        <w:jc w:val="both"/>
      </w:pPr>
      <w:r w:rsidRPr="53D2A49A">
        <w:rPr>
          <w:b/>
          <w:bCs/>
        </w:rPr>
        <w:t xml:space="preserve">Pre-condition: </w:t>
      </w:r>
      <w:r w:rsidRPr="53D2A49A">
        <w:t>A session created and stored in the system for the user.</w:t>
      </w:r>
    </w:p>
    <w:p w14:paraId="35302ABA" w14:textId="00AE9B78" w:rsidR="21371D46" w:rsidRDefault="2B102762" w:rsidP="53D2A49A">
      <w:pPr>
        <w:jc w:val="both"/>
      </w:pPr>
      <w:r w:rsidRPr="53D2A49A">
        <w:rPr>
          <w:b/>
          <w:bCs/>
        </w:rPr>
        <w:t xml:space="preserve">Post-condition: </w:t>
      </w:r>
      <w:r w:rsidRPr="53D2A49A">
        <w:t>Returns whether user is lead or not with a boolean.</w:t>
      </w:r>
    </w:p>
    <w:p w14:paraId="436340E6" w14:textId="032500B8" w:rsidR="21371D46" w:rsidRDefault="2B102762" w:rsidP="53D2A49A">
      <w:pPr>
        <w:jc w:val="both"/>
      </w:pPr>
      <w:r w:rsidRPr="53D2A49A">
        <w:rPr>
          <w:b/>
          <w:bCs/>
        </w:rPr>
        <w:t xml:space="preserve">Description: </w:t>
      </w:r>
      <w:r w:rsidRPr="53D2A49A">
        <w:t xml:space="preserve"> This method returns true if the user is lead or false otherwise.</w:t>
      </w:r>
    </w:p>
    <w:p w14:paraId="16E70B31" w14:textId="57821E61" w:rsidR="53D2A49A" w:rsidRDefault="53D2A49A" w:rsidP="53D2A49A">
      <w:pPr>
        <w:jc w:val="both"/>
      </w:pPr>
    </w:p>
    <w:p w14:paraId="3C8BC882" w14:textId="37D73CFF" w:rsidR="6FAAC628" w:rsidRDefault="6FAAC628" w:rsidP="53D2A49A">
      <w:pPr>
        <w:jc w:val="both"/>
      </w:pPr>
      <w:r w:rsidRPr="53D2A49A">
        <w:rPr>
          <w:b/>
          <w:bCs/>
        </w:rPr>
        <w:t>Protocol: s</w:t>
      </w:r>
      <w:r w:rsidRPr="53D2A49A">
        <w:t>et_ip(ip)</w:t>
      </w:r>
    </w:p>
    <w:p w14:paraId="2556871D" w14:textId="79A20FE1" w:rsidR="6FAAC628" w:rsidRDefault="6FAAC628" w:rsidP="53D2A49A">
      <w:pPr>
        <w:jc w:val="both"/>
      </w:pPr>
      <w:r w:rsidRPr="53D2A49A">
        <w:rPr>
          <w:b/>
          <w:bCs/>
        </w:rPr>
        <w:t xml:space="preserve">Pre-condition: </w:t>
      </w:r>
      <w:r w:rsidRPr="53D2A49A">
        <w:t>A session created and stored in the system for the user.</w:t>
      </w:r>
    </w:p>
    <w:p w14:paraId="5D955A13" w14:textId="1EA4BD08" w:rsidR="6FAAC628" w:rsidRDefault="6FAAC628" w:rsidP="53D2A49A">
      <w:pPr>
        <w:jc w:val="both"/>
      </w:pPr>
      <w:r w:rsidRPr="53D2A49A">
        <w:rPr>
          <w:b/>
          <w:bCs/>
        </w:rPr>
        <w:t xml:space="preserve">Post-condition: </w:t>
      </w:r>
      <w:r w:rsidRPr="53D2A49A">
        <w:t>Sets the ip for a user.</w:t>
      </w:r>
    </w:p>
    <w:p w14:paraId="7E1DF47F" w14:textId="63DDBEC3" w:rsidR="6FAAC628" w:rsidRDefault="6FAAC628" w:rsidP="53D2A49A">
      <w:pPr>
        <w:jc w:val="both"/>
      </w:pPr>
      <w:r w:rsidRPr="53D2A49A">
        <w:rPr>
          <w:b/>
          <w:bCs/>
        </w:rPr>
        <w:t xml:space="preserve">Description: </w:t>
      </w:r>
      <w:r w:rsidRPr="53D2A49A">
        <w:t xml:space="preserve"> This method sets the ip for a user.</w:t>
      </w:r>
    </w:p>
    <w:p w14:paraId="38E3233F" w14:textId="4678EBB7" w:rsidR="53D2A49A" w:rsidRDefault="53D2A49A" w:rsidP="53D2A49A">
      <w:pPr>
        <w:jc w:val="both"/>
      </w:pPr>
    </w:p>
    <w:p w14:paraId="23436D3E" w14:textId="5029314F" w:rsidR="6FAAC628" w:rsidRDefault="6FAAC628" w:rsidP="53D2A49A">
      <w:pPr>
        <w:jc w:val="both"/>
      </w:pPr>
      <w:r w:rsidRPr="53D2A49A">
        <w:rPr>
          <w:b/>
          <w:bCs/>
        </w:rPr>
        <w:t>Protocol: s</w:t>
      </w:r>
      <w:r w:rsidRPr="53D2A49A">
        <w:t>et_lead_status(status)</w:t>
      </w:r>
    </w:p>
    <w:p w14:paraId="0F55FD2F" w14:textId="2E03F203" w:rsidR="6FAAC628" w:rsidRDefault="6FAAC628" w:rsidP="53D2A49A">
      <w:pPr>
        <w:jc w:val="both"/>
      </w:pPr>
      <w:r w:rsidRPr="1201CF67">
        <w:rPr>
          <w:b/>
          <w:bCs/>
        </w:rPr>
        <w:t xml:space="preserve">Pre-condition: </w:t>
      </w:r>
      <w:r>
        <w:t>A session created and stored in the system for the user.</w:t>
      </w:r>
      <w:r w:rsidR="4CED7777">
        <w:t xml:space="preserve"> Status field must be a Boolean value.</w:t>
      </w:r>
    </w:p>
    <w:p w14:paraId="2B073F1D" w14:textId="300C18FD" w:rsidR="6FAAC628" w:rsidRDefault="6FAAC628" w:rsidP="53D2A49A">
      <w:pPr>
        <w:jc w:val="both"/>
      </w:pPr>
      <w:r w:rsidRPr="1201CF67">
        <w:rPr>
          <w:b/>
          <w:bCs/>
        </w:rPr>
        <w:t xml:space="preserve">Post-condition: </w:t>
      </w:r>
      <w:r>
        <w:t xml:space="preserve">Sets </w:t>
      </w:r>
      <w:r w:rsidR="33F648DA">
        <w:t xml:space="preserve">the user’s </w:t>
      </w:r>
      <w:r w:rsidR="426F4063">
        <w:t>isLead field to status.</w:t>
      </w:r>
    </w:p>
    <w:p w14:paraId="3E137676" w14:textId="03C23A58" w:rsidR="6FAAC628" w:rsidRDefault="6FAAC628" w:rsidP="53D2A49A">
      <w:pPr>
        <w:jc w:val="both"/>
      </w:pPr>
      <w:r w:rsidRPr="360475BF">
        <w:rPr>
          <w:b/>
          <w:bCs/>
        </w:rPr>
        <w:t xml:space="preserve">Description: </w:t>
      </w:r>
      <w:r w:rsidRPr="360475BF">
        <w:t xml:space="preserve"> This method sets the lead status of a </w:t>
      </w:r>
      <w:r w:rsidR="175D5B75" w:rsidRPr="360475BF">
        <w:t>user</w:t>
      </w:r>
      <w:r w:rsidRPr="360475BF">
        <w:t>.</w:t>
      </w:r>
    </w:p>
    <w:p w14:paraId="08CAD8C3" w14:textId="28194598" w:rsidR="360475BF" w:rsidRDefault="360475BF" w:rsidP="360475BF">
      <w:pPr>
        <w:jc w:val="both"/>
      </w:pPr>
    </w:p>
    <w:p w14:paraId="5BDF06B5" w14:textId="19A4665B" w:rsidR="360475BF" w:rsidRDefault="360475BF" w:rsidP="360475BF">
      <w:pPr>
        <w:spacing w:line="259" w:lineRule="auto"/>
        <w:jc w:val="both"/>
        <w:rPr>
          <w:highlight w:val="red"/>
        </w:rPr>
      </w:pPr>
    </w:p>
    <w:p w14:paraId="66825E9C" w14:textId="25B3ECC2" w:rsidR="53CCBA2B" w:rsidRDefault="53CCBA2B" w:rsidP="360475BF">
      <w:pPr>
        <w:pStyle w:val="Heading2"/>
        <w:numPr>
          <w:ilvl w:val="1"/>
          <w:numId w:val="0"/>
        </w:numPr>
        <w:spacing w:line="259" w:lineRule="auto"/>
        <w:ind w:left="-648" w:firstLine="648"/>
      </w:pPr>
      <w:r w:rsidRPr="360475BF">
        <w:t>5</w:t>
      </w:r>
      <w:r w:rsidR="560248A5" w:rsidRPr="360475BF">
        <w:t>.</w:t>
      </w:r>
      <w:r w:rsidR="5F7D46DD" w:rsidRPr="360475BF">
        <w:t>3</w:t>
      </w:r>
      <w:r w:rsidR="560248A5" w:rsidRPr="360475BF">
        <w:t xml:space="preserve"> Class Description: User Manager</w:t>
      </w:r>
    </w:p>
    <w:tbl>
      <w:tblPr>
        <w:tblStyle w:val="TableGrid"/>
        <w:tblW w:w="0" w:type="auto"/>
        <w:tblLook w:val="06A0" w:firstRow="1" w:lastRow="0" w:firstColumn="1" w:lastColumn="0" w:noHBand="1" w:noVBand="1"/>
      </w:tblPr>
      <w:tblGrid>
        <w:gridCol w:w="4454"/>
        <w:gridCol w:w="4536"/>
      </w:tblGrid>
      <w:tr w:rsidR="360475BF" w14:paraId="4821F03E" w14:textId="77777777" w:rsidTr="360475BF">
        <w:tc>
          <w:tcPr>
            <w:tcW w:w="4500" w:type="dxa"/>
          </w:tcPr>
          <w:p w14:paraId="1E8432E4" w14:textId="452DB4BD" w:rsidR="360475BF" w:rsidRDefault="360475BF" w:rsidP="360475BF">
            <w:pPr>
              <w:rPr>
                <w:sz w:val="22"/>
                <w:szCs w:val="22"/>
              </w:rPr>
            </w:pPr>
            <w:r w:rsidRPr="360475BF">
              <w:rPr>
                <w:b/>
                <w:bCs/>
                <w:sz w:val="22"/>
                <w:szCs w:val="22"/>
              </w:rPr>
              <w:t>Class Name</w:t>
            </w:r>
            <w:r w:rsidRPr="360475BF">
              <w:rPr>
                <w:sz w:val="22"/>
                <w:szCs w:val="22"/>
              </w:rPr>
              <w:t>: User Manager</w:t>
            </w:r>
          </w:p>
        </w:tc>
        <w:tc>
          <w:tcPr>
            <w:tcW w:w="4595" w:type="dxa"/>
          </w:tcPr>
          <w:p w14:paraId="35968FAE" w14:textId="6A1F89D2" w:rsidR="360475BF" w:rsidRDefault="360475BF" w:rsidP="360475BF">
            <w:pPr>
              <w:rPr>
                <w:sz w:val="22"/>
                <w:szCs w:val="22"/>
              </w:rPr>
            </w:pPr>
          </w:p>
        </w:tc>
      </w:tr>
      <w:tr w:rsidR="360475BF" w14:paraId="69FFC3E7" w14:textId="77777777" w:rsidTr="360475BF">
        <w:tc>
          <w:tcPr>
            <w:tcW w:w="4500" w:type="dxa"/>
          </w:tcPr>
          <w:p w14:paraId="60E8889B" w14:textId="1CF12405" w:rsidR="360475BF" w:rsidRDefault="360475BF" w:rsidP="360475BF">
            <w:pPr>
              <w:rPr>
                <w:sz w:val="22"/>
                <w:szCs w:val="22"/>
              </w:rPr>
            </w:pPr>
            <w:r w:rsidRPr="360475BF">
              <w:rPr>
                <w:b/>
                <w:bCs/>
                <w:sz w:val="22"/>
                <w:szCs w:val="22"/>
              </w:rPr>
              <w:t>Superclass</w:t>
            </w:r>
            <w:r w:rsidRPr="360475BF">
              <w:rPr>
                <w:sz w:val="22"/>
                <w:szCs w:val="22"/>
              </w:rPr>
              <w:t>: None</w:t>
            </w:r>
          </w:p>
        </w:tc>
        <w:tc>
          <w:tcPr>
            <w:tcW w:w="4595" w:type="dxa"/>
          </w:tcPr>
          <w:p w14:paraId="23D52D4F" w14:textId="7913BF2F" w:rsidR="360475BF" w:rsidRDefault="360475BF" w:rsidP="360475BF">
            <w:pPr>
              <w:rPr>
                <w:sz w:val="22"/>
                <w:szCs w:val="22"/>
              </w:rPr>
            </w:pPr>
          </w:p>
        </w:tc>
      </w:tr>
      <w:tr w:rsidR="360475BF" w14:paraId="7E77EE1F" w14:textId="77777777" w:rsidTr="360475BF">
        <w:tc>
          <w:tcPr>
            <w:tcW w:w="4500" w:type="dxa"/>
          </w:tcPr>
          <w:p w14:paraId="10CAF8B4" w14:textId="29B36891" w:rsidR="360475BF" w:rsidRDefault="360475BF" w:rsidP="360475BF">
            <w:pPr>
              <w:rPr>
                <w:sz w:val="22"/>
                <w:szCs w:val="22"/>
              </w:rPr>
            </w:pPr>
            <w:r w:rsidRPr="360475BF">
              <w:rPr>
                <w:b/>
                <w:bCs/>
                <w:sz w:val="22"/>
                <w:szCs w:val="22"/>
              </w:rPr>
              <w:t>Subclasses</w:t>
            </w:r>
            <w:r w:rsidRPr="360475BF">
              <w:rPr>
                <w:sz w:val="22"/>
                <w:szCs w:val="22"/>
              </w:rPr>
              <w:t>: None</w:t>
            </w:r>
          </w:p>
        </w:tc>
        <w:tc>
          <w:tcPr>
            <w:tcW w:w="4595" w:type="dxa"/>
          </w:tcPr>
          <w:p w14:paraId="3319D5FE" w14:textId="6E9C17A3" w:rsidR="360475BF" w:rsidRDefault="360475BF" w:rsidP="360475BF">
            <w:pPr>
              <w:rPr>
                <w:sz w:val="22"/>
                <w:szCs w:val="22"/>
              </w:rPr>
            </w:pPr>
          </w:p>
        </w:tc>
      </w:tr>
      <w:tr w:rsidR="360475BF" w14:paraId="742FB244" w14:textId="77777777" w:rsidTr="360475BF">
        <w:tc>
          <w:tcPr>
            <w:tcW w:w="4500" w:type="dxa"/>
          </w:tcPr>
          <w:p w14:paraId="19DEBD58" w14:textId="0417BCC8" w:rsidR="360475BF" w:rsidRDefault="360475BF" w:rsidP="360475BF">
            <w:pPr>
              <w:spacing w:line="257" w:lineRule="auto"/>
              <w:rPr>
                <w:sz w:val="22"/>
                <w:szCs w:val="22"/>
              </w:rPr>
            </w:pPr>
            <w:r w:rsidRPr="360475BF">
              <w:rPr>
                <w:b/>
                <w:bCs/>
                <w:sz w:val="22"/>
                <w:szCs w:val="22"/>
              </w:rPr>
              <w:t>Private Responsibilities</w:t>
            </w:r>
            <w:r w:rsidRPr="360475BF">
              <w:rPr>
                <w:sz w:val="22"/>
                <w:szCs w:val="22"/>
              </w:rPr>
              <w:t xml:space="preserve"> </w:t>
            </w:r>
          </w:p>
          <w:p w14:paraId="45B31F26" w14:textId="678663FC" w:rsidR="360475BF" w:rsidRDefault="360475BF" w:rsidP="00DB04F4">
            <w:pPr>
              <w:numPr>
                <w:ilvl w:val="0"/>
                <w:numId w:val="21"/>
              </w:numPr>
              <w:spacing w:line="257" w:lineRule="auto"/>
              <w:rPr>
                <w:sz w:val="22"/>
                <w:szCs w:val="22"/>
              </w:rPr>
            </w:pPr>
            <w:r w:rsidRPr="360475BF">
              <w:rPr>
                <w:sz w:val="22"/>
                <w:szCs w:val="22"/>
              </w:rPr>
              <w:t>Knows current I.P. addresses connected to the system</w:t>
            </w:r>
          </w:p>
        </w:tc>
        <w:tc>
          <w:tcPr>
            <w:tcW w:w="4595" w:type="dxa"/>
          </w:tcPr>
          <w:p w14:paraId="11118513" w14:textId="28DB72DC" w:rsidR="360475BF" w:rsidRDefault="360475BF" w:rsidP="360475BF">
            <w:pPr>
              <w:rPr>
                <w:sz w:val="22"/>
                <w:szCs w:val="22"/>
              </w:rPr>
            </w:pPr>
          </w:p>
        </w:tc>
      </w:tr>
      <w:tr w:rsidR="360475BF" w14:paraId="03C61436" w14:textId="77777777" w:rsidTr="360475BF">
        <w:tc>
          <w:tcPr>
            <w:tcW w:w="4500" w:type="dxa"/>
          </w:tcPr>
          <w:p w14:paraId="2F64103E" w14:textId="1A45B0B7" w:rsidR="360475BF" w:rsidRDefault="360475BF" w:rsidP="360475BF">
            <w:pPr>
              <w:rPr>
                <w:sz w:val="22"/>
                <w:szCs w:val="22"/>
              </w:rPr>
            </w:pPr>
            <w:r w:rsidRPr="360475BF">
              <w:rPr>
                <w:b/>
                <w:bCs/>
                <w:sz w:val="22"/>
                <w:szCs w:val="22"/>
              </w:rPr>
              <w:t>Contract 10:</w:t>
            </w:r>
            <w:r w:rsidRPr="360475BF">
              <w:rPr>
                <w:sz w:val="22"/>
                <w:szCs w:val="22"/>
              </w:rPr>
              <w:t xml:space="preserve"> Manage User Connections</w:t>
            </w:r>
          </w:p>
        </w:tc>
        <w:tc>
          <w:tcPr>
            <w:tcW w:w="4595" w:type="dxa"/>
          </w:tcPr>
          <w:p w14:paraId="2C17782C" w14:textId="4242F8FE" w:rsidR="360475BF" w:rsidRDefault="360475BF" w:rsidP="360475BF">
            <w:pPr>
              <w:rPr>
                <w:sz w:val="22"/>
                <w:szCs w:val="22"/>
              </w:rPr>
            </w:pPr>
          </w:p>
        </w:tc>
      </w:tr>
      <w:tr w:rsidR="360475BF" w14:paraId="3A7841F9" w14:textId="77777777" w:rsidTr="360475BF">
        <w:tc>
          <w:tcPr>
            <w:tcW w:w="4500" w:type="dxa"/>
          </w:tcPr>
          <w:p w14:paraId="65696F65" w14:textId="242C493E" w:rsidR="360475BF" w:rsidRDefault="360475BF" w:rsidP="360475BF">
            <w:pPr>
              <w:rPr>
                <w:b/>
                <w:bCs/>
                <w:sz w:val="22"/>
                <w:szCs w:val="22"/>
              </w:rPr>
            </w:pPr>
            <w:r w:rsidRPr="360475BF">
              <w:rPr>
                <w:b/>
                <w:bCs/>
                <w:sz w:val="22"/>
                <w:szCs w:val="22"/>
              </w:rPr>
              <w:t>Responsibilities</w:t>
            </w:r>
          </w:p>
        </w:tc>
        <w:tc>
          <w:tcPr>
            <w:tcW w:w="4595" w:type="dxa"/>
          </w:tcPr>
          <w:p w14:paraId="62B7A8AF" w14:textId="4B08E4AD" w:rsidR="360475BF" w:rsidRDefault="360475BF" w:rsidP="360475BF">
            <w:pPr>
              <w:rPr>
                <w:b/>
                <w:bCs/>
                <w:sz w:val="22"/>
                <w:szCs w:val="22"/>
              </w:rPr>
            </w:pPr>
            <w:r w:rsidRPr="360475BF">
              <w:rPr>
                <w:b/>
                <w:bCs/>
                <w:sz w:val="22"/>
                <w:szCs w:val="22"/>
              </w:rPr>
              <w:t>Collaborations</w:t>
            </w:r>
          </w:p>
        </w:tc>
      </w:tr>
      <w:tr w:rsidR="360475BF" w14:paraId="271E1F5D" w14:textId="77777777" w:rsidTr="360475BF">
        <w:tc>
          <w:tcPr>
            <w:tcW w:w="4500" w:type="dxa"/>
          </w:tcPr>
          <w:p w14:paraId="70631C50" w14:textId="62E2442D" w:rsidR="360475BF" w:rsidRDefault="360475BF" w:rsidP="00DB04F4">
            <w:pPr>
              <w:pStyle w:val="ListParagraph"/>
              <w:numPr>
                <w:ilvl w:val="0"/>
                <w:numId w:val="19"/>
              </w:numPr>
              <w:spacing w:line="259" w:lineRule="auto"/>
              <w:rPr>
                <w:sz w:val="22"/>
                <w:szCs w:val="22"/>
              </w:rPr>
            </w:pPr>
            <w:r w:rsidRPr="360475BF">
              <w:rPr>
                <w:sz w:val="22"/>
                <w:szCs w:val="22"/>
              </w:rPr>
              <w:lastRenderedPageBreak/>
              <w:t>Manage the number of connected users to maximum 20 users.</w:t>
            </w:r>
          </w:p>
          <w:p w14:paraId="00EB0852" w14:textId="4DBD16BD" w:rsidR="360475BF" w:rsidRDefault="360475BF" w:rsidP="00DB04F4">
            <w:pPr>
              <w:pStyle w:val="ListParagraph"/>
              <w:numPr>
                <w:ilvl w:val="0"/>
                <w:numId w:val="19"/>
              </w:numPr>
              <w:spacing w:line="257" w:lineRule="auto"/>
              <w:rPr>
                <w:sz w:val="22"/>
                <w:szCs w:val="22"/>
              </w:rPr>
            </w:pPr>
            <w:r w:rsidRPr="360475BF">
              <w:rPr>
                <w:sz w:val="22"/>
                <w:szCs w:val="22"/>
              </w:rPr>
              <w:t>Listens for incoming user connections to the server.</w:t>
            </w:r>
          </w:p>
          <w:p w14:paraId="0056C54E" w14:textId="16EE3801" w:rsidR="360475BF" w:rsidRDefault="360475BF" w:rsidP="00DB04F4">
            <w:pPr>
              <w:pStyle w:val="ListParagraph"/>
              <w:numPr>
                <w:ilvl w:val="0"/>
                <w:numId w:val="19"/>
              </w:numPr>
              <w:spacing w:line="257" w:lineRule="auto"/>
              <w:rPr>
                <w:sz w:val="22"/>
                <w:szCs w:val="22"/>
              </w:rPr>
            </w:pPr>
            <w:r w:rsidRPr="360475BF">
              <w:rPr>
                <w:sz w:val="22"/>
                <w:szCs w:val="22"/>
              </w:rPr>
              <w:t>Knows number of connected users.</w:t>
            </w:r>
          </w:p>
        </w:tc>
        <w:tc>
          <w:tcPr>
            <w:tcW w:w="4595" w:type="dxa"/>
          </w:tcPr>
          <w:p w14:paraId="2B69E449" w14:textId="43F99D79" w:rsidR="360475BF" w:rsidRDefault="360475BF" w:rsidP="360475BF">
            <w:pPr>
              <w:rPr>
                <w:sz w:val="22"/>
                <w:szCs w:val="22"/>
              </w:rPr>
            </w:pPr>
            <w:r w:rsidRPr="360475BF">
              <w:rPr>
                <w:sz w:val="22"/>
                <w:szCs w:val="22"/>
              </w:rPr>
              <w:t>Event Configuration (1)</w:t>
            </w:r>
          </w:p>
          <w:p w14:paraId="1CAE5FA6" w14:textId="46010898" w:rsidR="360475BF" w:rsidRDefault="360475BF" w:rsidP="360475BF">
            <w:pPr>
              <w:rPr>
                <w:sz w:val="22"/>
                <w:szCs w:val="22"/>
              </w:rPr>
            </w:pPr>
          </w:p>
        </w:tc>
      </w:tr>
      <w:tr w:rsidR="360475BF" w14:paraId="4DFA52B4" w14:textId="77777777" w:rsidTr="360475BF">
        <w:tc>
          <w:tcPr>
            <w:tcW w:w="4500" w:type="dxa"/>
          </w:tcPr>
          <w:p w14:paraId="5A52A2AC" w14:textId="12A3B1D4" w:rsidR="360475BF" w:rsidRDefault="360475BF" w:rsidP="360475BF">
            <w:pPr>
              <w:rPr>
                <w:sz w:val="22"/>
                <w:szCs w:val="22"/>
              </w:rPr>
            </w:pPr>
            <w:r w:rsidRPr="360475BF">
              <w:rPr>
                <w:b/>
                <w:bCs/>
                <w:sz w:val="22"/>
                <w:szCs w:val="22"/>
              </w:rPr>
              <w:t>Contract 11:</w:t>
            </w:r>
            <w:r w:rsidRPr="360475BF">
              <w:rPr>
                <w:sz w:val="22"/>
                <w:szCs w:val="22"/>
              </w:rPr>
              <w:t xml:space="preserve"> Distinguish the Lead</w:t>
            </w:r>
          </w:p>
        </w:tc>
        <w:tc>
          <w:tcPr>
            <w:tcW w:w="4595" w:type="dxa"/>
          </w:tcPr>
          <w:p w14:paraId="494CBFAE" w14:textId="0D795E8D" w:rsidR="360475BF" w:rsidRDefault="360475BF" w:rsidP="360475BF">
            <w:pPr>
              <w:rPr>
                <w:sz w:val="22"/>
                <w:szCs w:val="22"/>
              </w:rPr>
            </w:pPr>
          </w:p>
        </w:tc>
      </w:tr>
      <w:tr w:rsidR="360475BF" w14:paraId="5246490C" w14:textId="77777777" w:rsidTr="360475BF">
        <w:tc>
          <w:tcPr>
            <w:tcW w:w="4500" w:type="dxa"/>
          </w:tcPr>
          <w:p w14:paraId="40B8ED36" w14:textId="2E2CD0CA" w:rsidR="360475BF" w:rsidRDefault="360475BF" w:rsidP="360475BF">
            <w:pPr>
              <w:rPr>
                <w:b/>
                <w:bCs/>
                <w:sz w:val="22"/>
                <w:szCs w:val="22"/>
              </w:rPr>
            </w:pPr>
            <w:r w:rsidRPr="360475BF">
              <w:rPr>
                <w:b/>
                <w:bCs/>
                <w:sz w:val="22"/>
                <w:szCs w:val="22"/>
              </w:rPr>
              <w:t>Responsibilities</w:t>
            </w:r>
          </w:p>
        </w:tc>
        <w:tc>
          <w:tcPr>
            <w:tcW w:w="4595" w:type="dxa"/>
          </w:tcPr>
          <w:p w14:paraId="1503DAFE" w14:textId="5624A893" w:rsidR="360475BF" w:rsidRDefault="360475BF" w:rsidP="360475BF">
            <w:pPr>
              <w:rPr>
                <w:b/>
                <w:bCs/>
                <w:sz w:val="22"/>
                <w:szCs w:val="22"/>
              </w:rPr>
            </w:pPr>
            <w:r w:rsidRPr="360475BF">
              <w:rPr>
                <w:b/>
                <w:bCs/>
                <w:sz w:val="22"/>
                <w:szCs w:val="22"/>
              </w:rPr>
              <w:t>Collaborations</w:t>
            </w:r>
          </w:p>
        </w:tc>
      </w:tr>
      <w:tr w:rsidR="360475BF" w14:paraId="197E4730" w14:textId="77777777" w:rsidTr="360475BF">
        <w:tc>
          <w:tcPr>
            <w:tcW w:w="4500" w:type="dxa"/>
          </w:tcPr>
          <w:p w14:paraId="62F69817" w14:textId="38E45589" w:rsidR="360475BF" w:rsidRDefault="360475BF" w:rsidP="00DB04F4">
            <w:pPr>
              <w:pStyle w:val="ListParagraph"/>
              <w:numPr>
                <w:ilvl w:val="0"/>
                <w:numId w:val="19"/>
              </w:numPr>
              <w:spacing w:line="257" w:lineRule="auto"/>
              <w:rPr>
                <w:sz w:val="22"/>
                <w:szCs w:val="22"/>
              </w:rPr>
            </w:pPr>
            <w:r w:rsidRPr="360475BF">
              <w:rPr>
                <w:sz w:val="22"/>
                <w:szCs w:val="22"/>
              </w:rPr>
              <w:t>Differentiates the IP addresses between Lead and Non - Lead User</w:t>
            </w:r>
          </w:p>
          <w:p w14:paraId="34975098" w14:textId="4C12A460" w:rsidR="360475BF" w:rsidRDefault="360475BF" w:rsidP="00DB04F4">
            <w:pPr>
              <w:pStyle w:val="ListParagraph"/>
              <w:numPr>
                <w:ilvl w:val="0"/>
                <w:numId w:val="19"/>
              </w:numPr>
              <w:spacing w:line="257" w:lineRule="auto"/>
              <w:rPr>
                <w:sz w:val="22"/>
                <w:szCs w:val="22"/>
              </w:rPr>
            </w:pPr>
            <w:r w:rsidRPr="360475BF">
              <w:rPr>
                <w:sz w:val="22"/>
                <w:szCs w:val="22"/>
              </w:rPr>
              <w:t>Updates Lead and Non – Lead Status of Users</w:t>
            </w:r>
          </w:p>
        </w:tc>
        <w:tc>
          <w:tcPr>
            <w:tcW w:w="4595" w:type="dxa"/>
          </w:tcPr>
          <w:p w14:paraId="1C137C6A" w14:textId="1FD623D4" w:rsidR="360475BF" w:rsidRDefault="360475BF" w:rsidP="360475BF">
            <w:pPr>
              <w:rPr>
                <w:sz w:val="22"/>
                <w:szCs w:val="22"/>
              </w:rPr>
            </w:pPr>
            <w:r w:rsidRPr="360475BF">
              <w:rPr>
                <w:sz w:val="22"/>
                <w:szCs w:val="22"/>
              </w:rPr>
              <w:t>User (15)</w:t>
            </w:r>
          </w:p>
        </w:tc>
      </w:tr>
    </w:tbl>
    <w:p w14:paraId="6E0E5806" w14:textId="65A9C2E0" w:rsidR="0F29BC62" w:rsidRDefault="0F29BC62" w:rsidP="360475BF">
      <w:pPr>
        <w:pStyle w:val="Heading3"/>
        <w:numPr>
          <w:ilvl w:val="2"/>
          <w:numId w:val="0"/>
        </w:numPr>
        <w:ind w:left="720"/>
      </w:pPr>
      <w:r w:rsidRPr="360475BF">
        <w:t>5</w:t>
      </w:r>
      <w:r w:rsidR="560248A5" w:rsidRPr="360475BF">
        <w:t>.</w:t>
      </w:r>
      <w:r w:rsidR="446113C2" w:rsidRPr="360475BF">
        <w:t>3</w:t>
      </w:r>
      <w:r w:rsidR="560248A5" w:rsidRPr="360475BF">
        <w:t>.1 Contract: Manage Users Connected</w:t>
      </w:r>
    </w:p>
    <w:p w14:paraId="2C98321B" w14:textId="45845E7D" w:rsidR="560248A5" w:rsidRDefault="560248A5" w:rsidP="360475BF">
      <w:pPr>
        <w:jc w:val="both"/>
      </w:pPr>
      <w:r w:rsidRPr="1201CF67">
        <w:rPr>
          <w:b/>
          <w:bCs/>
        </w:rPr>
        <w:t xml:space="preserve">Protocol: </w:t>
      </w:r>
      <w:r>
        <w:t>limit</w:t>
      </w:r>
      <w:r w:rsidRPr="1201CF67">
        <w:rPr>
          <w:b/>
          <w:bCs/>
        </w:rPr>
        <w:t>_</w:t>
      </w:r>
      <w:r>
        <w:t>users_connected()</w:t>
      </w:r>
    </w:p>
    <w:p w14:paraId="5811DB56" w14:textId="28A227FA" w:rsidR="560248A5" w:rsidRDefault="560248A5" w:rsidP="1201CF67">
      <w:pPr>
        <w:jc w:val="both"/>
      </w:pPr>
      <w:r w:rsidRPr="1201CF67">
        <w:rPr>
          <w:b/>
          <w:bCs/>
        </w:rPr>
        <w:t xml:space="preserve">Pre-condition: </w:t>
      </w:r>
      <w:r>
        <w:t>A session to be created IP of the host machine is required.</w:t>
      </w:r>
      <w:r w:rsidR="52D3C18E">
        <w:t xml:space="preserve"> </w:t>
      </w:r>
    </w:p>
    <w:p w14:paraId="4D46D647" w14:textId="207FD407" w:rsidR="560248A5" w:rsidRDefault="560248A5" w:rsidP="360475BF">
      <w:pPr>
        <w:jc w:val="both"/>
      </w:pPr>
      <w:r w:rsidRPr="1201CF67">
        <w:rPr>
          <w:b/>
          <w:bCs/>
        </w:rPr>
        <w:t>Post-condition:</w:t>
      </w:r>
      <w:r w:rsidR="573B664D" w:rsidRPr="1201CF67">
        <w:rPr>
          <w:b/>
          <w:bCs/>
        </w:rPr>
        <w:t xml:space="preserve"> </w:t>
      </w:r>
      <w:r>
        <w:t>Listens to connections made to the host machine and limit the amount of connections.</w:t>
      </w:r>
    </w:p>
    <w:p w14:paraId="35E2C54D" w14:textId="7ED8D218" w:rsidR="560248A5" w:rsidRDefault="560248A5" w:rsidP="360475BF">
      <w:pPr>
        <w:jc w:val="both"/>
      </w:pPr>
      <w:r w:rsidRPr="360475BF">
        <w:rPr>
          <w:b/>
          <w:bCs/>
        </w:rPr>
        <w:t xml:space="preserve">Description: </w:t>
      </w:r>
      <w:r w:rsidRPr="360475BF">
        <w:t xml:space="preserve"> This method will listen to connections made to the host machine and limit connections to the maximum on 20 connections.</w:t>
      </w:r>
    </w:p>
    <w:p w14:paraId="5BAEDCE2" w14:textId="4CFB5E1D" w:rsidR="360475BF" w:rsidRDefault="360475BF" w:rsidP="360475BF">
      <w:pPr>
        <w:jc w:val="both"/>
      </w:pPr>
    </w:p>
    <w:p w14:paraId="1BDB816B" w14:textId="03FEE19D" w:rsidR="560248A5" w:rsidRDefault="560248A5" w:rsidP="360475BF">
      <w:pPr>
        <w:jc w:val="both"/>
      </w:pPr>
      <w:r w:rsidRPr="360475BF">
        <w:rPr>
          <w:b/>
          <w:bCs/>
        </w:rPr>
        <w:t xml:space="preserve">Protocol: </w:t>
      </w:r>
      <w:r w:rsidRPr="360475BF">
        <w:t>get</w:t>
      </w:r>
      <w:r w:rsidRPr="360475BF">
        <w:rPr>
          <w:b/>
          <w:bCs/>
        </w:rPr>
        <w:t>_</w:t>
      </w:r>
      <w:r w:rsidRPr="360475BF">
        <w:t>users_connected(host_ip_address)</w:t>
      </w:r>
    </w:p>
    <w:p w14:paraId="5E3962E7" w14:textId="18C164BD" w:rsidR="560248A5" w:rsidRDefault="560248A5" w:rsidP="360475BF">
      <w:pPr>
        <w:jc w:val="both"/>
        <w:rPr>
          <w:b/>
          <w:bCs/>
        </w:rPr>
      </w:pPr>
      <w:r w:rsidRPr="1201CF67">
        <w:rPr>
          <w:b/>
          <w:bCs/>
        </w:rPr>
        <w:t xml:space="preserve">Pre-condition: </w:t>
      </w:r>
      <w:r>
        <w:t>A session to be created IP of the host machine is required</w:t>
      </w:r>
      <w:r w:rsidR="55D2704B">
        <w:t xml:space="preserve"> and host_ip_address must be a string</w:t>
      </w:r>
      <w:r>
        <w:t>.</w:t>
      </w:r>
    </w:p>
    <w:p w14:paraId="68D331EB" w14:textId="5C034F7B" w:rsidR="560248A5" w:rsidRDefault="560248A5" w:rsidP="360475BF">
      <w:pPr>
        <w:jc w:val="both"/>
      </w:pPr>
      <w:r w:rsidRPr="360475BF">
        <w:rPr>
          <w:b/>
          <w:bCs/>
        </w:rPr>
        <w:t xml:space="preserve">Post-condition: </w:t>
      </w:r>
      <w:r w:rsidRPr="360475BF">
        <w:t>Returns the number of users connected to the host machine.</w:t>
      </w:r>
    </w:p>
    <w:p w14:paraId="4708CDE8" w14:textId="3E4A2A2D" w:rsidR="560248A5" w:rsidRDefault="560248A5" w:rsidP="360475BF">
      <w:pPr>
        <w:jc w:val="both"/>
      </w:pPr>
      <w:r w:rsidRPr="360475BF">
        <w:rPr>
          <w:b/>
          <w:bCs/>
        </w:rPr>
        <w:t xml:space="preserve">Description: </w:t>
      </w:r>
      <w:r w:rsidRPr="360475BF">
        <w:t xml:space="preserve"> This method will listen to connections made to the host machine and update number of users connected to the host machine.</w:t>
      </w:r>
    </w:p>
    <w:p w14:paraId="270B951E" w14:textId="1CC964F1" w:rsidR="360475BF" w:rsidRDefault="360475BF" w:rsidP="360475BF">
      <w:pPr>
        <w:jc w:val="both"/>
      </w:pPr>
    </w:p>
    <w:p w14:paraId="648C77DB" w14:textId="208A2263" w:rsidR="6A229153" w:rsidRDefault="6A229153" w:rsidP="360475BF">
      <w:pPr>
        <w:pStyle w:val="Heading3"/>
        <w:numPr>
          <w:ilvl w:val="2"/>
          <w:numId w:val="0"/>
        </w:numPr>
        <w:ind w:left="720"/>
      </w:pPr>
      <w:r w:rsidRPr="360475BF">
        <w:t>5</w:t>
      </w:r>
      <w:r w:rsidR="560248A5" w:rsidRPr="360475BF">
        <w:t>.</w:t>
      </w:r>
      <w:r w:rsidR="7D1595FF" w:rsidRPr="360475BF">
        <w:t>3</w:t>
      </w:r>
      <w:r w:rsidR="560248A5" w:rsidRPr="360475BF">
        <w:t>.2 Contract: Distinguish the Lead</w:t>
      </w:r>
    </w:p>
    <w:p w14:paraId="586B7EAB" w14:textId="5D99A1DB" w:rsidR="560248A5" w:rsidRDefault="560248A5" w:rsidP="360475BF">
      <w:pPr>
        <w:jc w:val="both"/>
      </w:pPr>
      <w:r w:rsidRPr="360475BF">
        <w:rPr>
          <w:b/>
          <w:bCs/>
        </w:rPr>
        <w:t xml:space="preserve">Protocol: </w:t>
      </w:r>
      <w:r w:rsidRPr="360475BF">
        <w:t>check_lead(user_ip_address)</w:t>
      </w:r>
    </w:p>
    <w:p w14:paraId="171EEB70" w14:textId="0A1A8362" w:rsidR="560248A5" w:rsidRDefault="560248A5" w:rsidP="360475BF">
      <w:pPr>
        <w:jc w:val="both"/>
      </w:pPr>
      <w:r w:rsidRPr="1201CF67">
        <w:rPr>
          <w:b/>
          <w:bCs/>
        </w:rPr>
        <w:t xml:space="preserve">Pre-condition: </w:t>
      </w:r>
      <w:r>
        <w:t>A session to create the User IP address is required</w:t>
      </w:r>
      <w:r w:rsidR="776D72C0">
        <w:t xml:space="preserve"> and user_ip_address must be a string</w:t>
      </w:r>
      <w:r>
        <w:t>.</w:t>
      </w:r>
    </w:p>
    <w:p w14:paraId="26381F73" w14:textId="67AEA898" w:rsidR="560248A5" w:rsidRDefault="560248A5" w:rsidP="360475BF">
      <w:pPr>
        <w:jc w:val="both"/>
      </w:pPr>
      <w:r w:rsidRPr="360475BF">
        <w:rPr>
          <w:b/>
          <w:bCs/>
        </w:rPr>
        <w:t xml:space="preserve">Post-condition: </w:t>
      </w:r>
      <w:r w:rsidRPr="360475BF">
        <w:t>Returns the boolean value based if IP connection is the Lead.</w:t>
      </w:r>
    </w:p>
    <w:p w14:paraId="5604B8CD" w14:textId="089D5172" w:rsidR="560248A5" w:rsidRDefault="560248A5" w:rsidP="360475BF">
      <w:pPr>
        <w:jc w:val="both"/>
      </w:pPr>
      <w:r w:rsidRPr="360475BF">
        <w:rPr>
          <w:b/>
          <w:bCs/>
        </w:rPr>
        <w:t xml:space="preserve">Description: </w:t>
      </w:r>
      <w:r w:rsidRPr="360475BF">
        <w:t xml:space="preserve"> This method will determine is the IP given is the Lead of the system and update the status for the user.</w:t>
      </w:r>
    </w:p>
    <w:p w14:paraId="391FD8C3" w14:textId="4D9549EB" w:rsidR="360475BF" w:rsidRDefault="360475BF" w:rsidP="1201CF67"/>
    <w:p w14:paraId="3331D875" w14:textId="3F9A1FCA" w:rsidR="360475BF" w:rsidRDefault="360475BF" w:rsidP="360475BF"/>
    <w:p w14:paraId="336B2033" w14:textId="77777777" w:rsidR="00E54833" w:rsidRDefault="43E52D36">
      <w:pPr>
        <w:pStyle w:val="Heading1"/>
      </w:pPr>
      <w:r w:rsidRPr="360475BF">
        <w:lastRenderedPageBreak/>
        <w:t>Database</w:t>
      </w:r>
    </w:p>
    <w:p w14:paraId="002BAA36" w14:textId="77777777" w:rsidR="00112E3B" w:rsidRDefault="641439E0" w:rsidP="00112E3B">
      <w:pPr>
        <w:pStyle w:val="Heading2"/>
      </w:pPr>
      <w:bookmarkStart w:id="66" w:name="_Toc226283152"/>
      <w:r w:rsidRPr="360475BF">
        <w:t>Database Schema</w:t>
      </w:r>
      <w:bookmarkEnd w:id="66"/>
    </w:p>
    <w:p w14:paraId="29D6B04F" w14:textId="44485799" w:rsidR="00112E3B" w:rsidRDefault="641439E0" w:rsidP="21371D46">
      <w:pPr>
        <w:ind w:left="288"/>
      </w:pPr>
      <w:r w:rsidRPr="53D2A49A">
        <w:t xml:space="preserve"> </w:t>
      </w:r>
    </w:p>
    <w:p w14:paraId="57746CDB" w14:textId="294D8FC2" w:rsidR="5862740C" w:rsidRDefault="150C83ED" w:rsidP="5862740C">
      <w:pPr>
        <w:ind w:left="288"/>
      </w:pPr>
      <w:r>
        <w:rPr>
          <w:noProof/>
        </w:rPr>
        <w:drawing>
          <wp:inline distT="0" distB="0" distL="0" distR="0" wp14:anchorId="734789B6" wp14:editId="6341F6FB">
            <wp:extent cx="4572000" cy="2247900"/>
            <wp:effectExtent l="0" t="0" r="0" b="0"/>
            <wp:docPr id="161357248" name="Picture 158697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975252"/>
                    <pic:cNvPicPr/>
                  </pic:nvPicPr>
                  <pic:blipFill>
                    <a:blip r:embed="rId18">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6F43A8C4" w14:textId="637996B5" w:rsidR="5862740C" w:rsidRDefault="5862740C" w:rsidP="5862740C">
      <w:pPr>
        <w:ind w:left="288"/>
        <w:rPr>
          <w:sz w:val="22"/>
          <w:szCs w:val="22"/>
        </w:rPr>
      </w:pPr>
    </w:p>
    <w:p w14:paraId="4BD1FF7E" w14:textId="34AD1B43" w:rsidR="5862740C" w:rsidRDefault="00FF3A00" w:rsidP="00FF3A00">
      <w:pPr>
        <w:tabs>
          <w:tab w:val="left" w:pos="4180"/>
        </w:tabs>
        <w:ind w:left="288"/>
        <w:rPr>
          <w:sz w:val="22"/>
          <w:szCs w:val="22"/>
        </w:rPr>
      </w:pPr>
      <w:r>
        <w:rPr>
          <w:sz w:val="22"/>
          <w:szCs w:val="22"/>
        </w:rPr>
        <w:tab/>
        <w:t>&amp;</w:t>
      </w:r>
    </w:p>
    <w:p w14:paraId="7122FF95" w14:textId="4EE5A3D9" w:rsidR="5862740C" w:rsidRDefault="5862740C" w:rsidP="360475BF">
      <w:pPr>
        <w:jc w:val="center"/>
      </w:pPr>
    </w:p>
    <w:p w14:paraId="2012D4AA" w14:textId="64692A8B" w:rsidR="5862740C" w:rsidRDefault="5862740C" w:rsidP="21371D46">
      <w:pPr>
        <w:ind w:left="288"/>
      </w:pPr>
    </w:p>
    <w:p w14:paraId="6EFE554B" w14:textId="57FCDD4C" w:rsidR="5862740C" w:rsidRDefault="5862740C" w:rsidP="21371D46">
      <w:pPr>
        <w:ind w:left="288"/>
      </w:pPr>
    </w:p>
    <w:sectPr w:rsidR="5862740C">
      <w:headerReference w:type="default" r:id="rId19"/>
      <w:footerReference w:type="default" r:id="rId20"/>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F38AA" w14:textId="77777777" w:rsidR="004B3716" w:rsidRDefault="004B3716">
      <w:r>
        <w:separator/>
      </w:r>
    </w:p>
  </w:endnote>
  <w:endnote w:type="continuationSeparator" w:id="0">
    <w:p w14:paraId="6DF32F40" w14:textId="77777777" w:rsidR="004B3716" w:rsidRDefault="004B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FF3A00" w14:paraId="13693C01" w14:textId="77777777">
      <w:tc>
        <w:tcPr>
          <w:tcW w:w="4428" w:type="dxa"/>
        </w:tcPr>
        <w:p w14:paraId="46498B75" w14:textId="77777777" w:rsidR="00FF3A00" w:rsidRDefault="00FF3A00" w:rsidP="002350AD">
          <w:pPr>
            <w:pStyle w:val="Footer"/>
          </w:pPr>
          <w:r>
            <w:t>&lt;team&gt;</w:t>
          </w:r>
        </w:p>
      </w:tc>
      <w:tc>
        <w:tcPr>
          <w:tcW w:w="4428" w:type="dxa"/>
        </w:tcPr>
        <w:p w14:paraId="5220BBB2" w14:textId="77777777" w:rsidR="00FF3A00" w:rsidRDefault="00FF3A00">
          <w:pPr>
            <w:pStyle w:val="Footer"/>
            <w:jc w:val="right"/>
          </w:pPr>
        </w:p>
      </w:tc>
    </w:tr>
  </w:tbl>
  <w:p w14:paraId="13CB595B" w14:textId="77777777" w:rsidR="00FF3A00" w:rsidRDefault="00FF3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F3A00" w14:paraId="5920B208" w14:textId="77777777">
      <w:trPr>
        <w:trHeight w:hRule="exact" w:val="552"/>
      </w:trPr>
      <w:tc>
        <w:tcPr>
          <w:tcW w:w="3060" w:type="dxa"/>
        </w:tcPr>
        <w:p w14:paraId="5189D38D" w14:textId="77777777" w:rsidR="00FF3A00" w:rsidRDefault="00FF3A00">
          <w:pPr>
            <w:pStyle w:val="Footer"/>
            <w:spacing w:before="80"/>
          </w:pPr>
          <w:r>
            <w:t>Software Design Document</w:t>
          </w:r>
        </w:p>
        <w:p w14:paraId="675E05EE" w14:textId="77777777" w:rsidR="00FF3A00" w:rsidRDefault="00FF3A00">
          <w:pPr>
            <w:pStyle w:val="Footer"/>
            <w:spacing w:before="80"/>
          </w:pPr>
        </w:p>
      </w:tc>
      <w:tc>
        <w:tcPr>
          <w:tcW w:w="2880" w:type="dxa"/>
        </w:tcPr>
        <w:p w14:paraId="1D0B121C" w14:textId="77777777" w:rsidR="00FF3A00" w:rsidRDefault="00FF3A00">
          <w:pPr>
            <w:pStyle w:val="Footer"/>
            <w:spacing w:before="80"/>
            <w:rPr>
              <w:bCs/>
            </w:rPr>
          </w:pPr>
          <w:r>
            <w:t xml:space="preserve">&lt;team&gt; </w:t>
          </w:r>
        </w:p>
      </w:tc>
      <w:tc>
        <w:tcPr>
          <w:tcW w:w="1980" w:type="dxa"/>
        </w:tcPr>
        <w:p w14:paraId="2FC17F8B" w14:textId="77777777" w:rsidR="00FF3A00" w:rsidRPr="005C0AC2" w:rsidRDefault="00FF3A00" w:rsidP="005C0AC2">
          <w:pPr>
            <w:pStyle w:val="Footer"/>
            <w:spacing w:before="80"/>
            <w:rPr>
              <w:bCs/>
            </w:rPr>
          </w:pPr>
        </w:p>
      </w:tc>
      <w:tc>
        <w:tcPr>
          <w:tcW w:w="1080" w:type="dxa"/>
        </w:tcPr>
        <w:p w14:paraId="5E869CE3" w14:textId="77777777" w:rsidR="00FF3A00" w:rsidRDefault="00FF3A00">
          <w:pPr>
            <w:pStyle w:val="Footer"/>
            <w:spacing w:before="80"/>
            <w:rPr>
              <w:bCs/>
            </w:rPr>
          </w:pPr>
          <w:r>
            <w:rPr>
              <w:bCs/>
            </w:rPr>
            <w:t>Page</w:t>
          </w:r>
        </w:p>
        <w:p w14:paraId="3790530A" w14:textId="77777777" w:rsidR="00FF3A00" w:rsidRDefault="00FF3A00">
          <w:pPr>
            <w:pStyle w:val="Footer"/>
            <w:spacing w:before="80"/>
          </w:pPr>
          <w:r>
            <w:rPr>
              <w:b w:val="0"/>
              <w:bCs/>
            </w:rPr>
            <w:fldChar w:fldCharType="begin"/>
          </w:r>
          <w:r>
            <w:rPr>
              <w:b w:val="0"/>
              <w:bCs/>
            </w:rPr>
            <w:instrText xml:space="preserve">page </w:instrText>
          </w:r>
          <w:r>
            <w:rPr>
              <w:b w:val="0"/>
              <w:bCs/>
            </w:rPr>
            <w:fldChar w:fldCharType="separate"/>
          </w:r>
          <w:r>
            <w:rPr>
              <w:b w:val="0"/>
              <w:bCs/>
              <w:noProof/>
            </w:rPr>
            <w:t>iii</w:t>
          </w:r>
          <w:r>
            <w:rPr>
              <w:b w:val="0"/>
              <w:bCs/>
            </w:rPr>
            <w:fldChar w:fldCharType="end"/>
          </w:r>
          <w:r>
            <w:t xml:space="preserve"> </w:t>
          </w:r>
        </w:p>
        <w:p w14:paraId="0A4F7224" w14:textId="77777777" w:rsidR="00FF3A00" w:rsidRDefault="00FF3A00">
          <w:pPr>
            <w:pStyle w:val="Footer"/>
            <w:spacing w:before="80"/>
          </w:pPr>
        </w:p>
        <w:p w14:paraId="5AE48A43" w14:textId="77777777" w:rsidR="00FF3A00" w:rsidRDefault="00FF3A00">
          <w:pPr>
            <w:pStyle w:val="Footer"/>
            <w:spacing w:before="80"/>
          </w:pPr>
        </w:p>
      </w:tc>
    </w:tr>
  </w:tbl>
  <w:p w14:paraId="50F40DEB" w14:textId="77777777" w:rsidR="00FF3A00" w:rsidRDefault="00FF3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F3A00" w14:paraId="2394FE71" w14:textId="77777777">
      <w:tc>
        <w:tcPr>
          <w:tcW w:w="3240" w:type="dxa"/>
        </w:tcPr>
        <w:p w14:paraId="00C63310" w14:textId="77777777" w:rsidR="00FF3A00" w:rsidRDefault="00FF3A00">
          <w:pPr>
            <w:pStyle w:val="Footer"/>
            <w:rPr>
              <w:b w:val="0"/>
              <w:bCs/>
            </w:rPr>
          </w:pPr>
          <w:r>
            <w:rPr>
              <w:b w:val="0"/>
              <w:bCs/>
            </w:rPr>
            <w:t>Software Design Document</w:t>
          </w:r>
        </w:p>
      </w:tc>
      <w:tc>
        <w:tcPr>
          <w:tcW w:w="2880" w:type="dxa"/>
        </w:tcPr>
        <w:p w14:paraId="036F64D4" w14:textId="77777777" w:rsidR="00FF3A00" w:rsidRDefault="00FF3A00">
          <w:pPr>
            <w:pStyle w:val="Footer"/>
            <w:rPr>
              <w:b w:val="0"/>
              <w:bCs/>
            </w:rPr>
          </w:pPr>
          <w:r>
            <w:t>&lt;team&gt;</w:t>
          </w:r>
        </w:p>
      </w:tc>
      <w:tc>
        <w:tcPr>
          <w:tcW w:w="1980" w:type="dxa"/>
        </w:tcPr>
        <w:p w14:paraId="7D34F5C7" w14:textId="77777777" w:rsidR="00FF3A00" w:rsidRDefault="00FF3A00" w:rsidP="005C639E">
          <w:pPr>
            <w:pStyle w:val="Footer"/>
          </w:pPr>
        </w:p>
      </w:tc>
      <w:tc>
        <w:tcPr>
          <w:tcW w:w="900" w:type="dxa"/>
        </w:tcPr>
        <w:p w14:paraId="20458F8E" w14:textId="77777777" w:rsidR="00FF3A00" w:rsidRDefault="00FF3A00">
          <w:pPr>
            <w:pStyle w:val="Footer"/>
            <w:rPr>
              <w:b w:val="0"/>
              <w:bCs/>
            </w:rPr>
          </w:pPr>
          <w:r>
            <w:rPr>
              <w:b w:val="0"/>
              <w:bCs/>
            </w:rPr>
            <w:t>Page</w:t>
          </w:r>
        </w:p>
        <w:p w14:paraId="4590CB77" w14:textId="77777777" w:rsidR="00FF3A00" w:rsidRDefault="00FF3A0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4020A7" w14:textId="77777777" w:rsidR="00FF3A00" w:rsidRDefault="00FF3A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FF3A00" w14:paraId="55F560C7" w14:textId="77777777">
      <w:tc>
        <w:tcPr>
          <w:tcW w:w="3240" w:type="dxa"/>
        </w:tcPr>
        <w:p w14:paraId="651BBB27" w14:textId="77777777" w:rsidR="00FF3A00" w:rsidRDefault="00FF3A00">
          <w:pPr>
            <w:pStyle w:val="Footer"/>
            <w:rPr>
              <w:b w:val="0"/>
              <w:bCs/>
            </w:rPr>
          </w:pPr>
          <w:r>
            <w:rPr>
              <w:b w:val="0"/>
              <w:bCs/>
            </w:rPr>
            <w:t>Software Design Document</w:t>
          </w:r>
        </w:p>
      </w:tc>
      <w:tc>
        <w:tcPr>
          <w:tcW w:w="2880" w:type="dxa"/>
        </w:tcPr>
        <w:p w14:paraId="66179CE8" w14:textId="77777777" w:rsidR="00FF3A00" w:rsidRDefault="00FF3A00" w:rsidP="002350AD">
          <w:pPr>
            <w:pStyle w:val="Footer"/>
            <w:rPr>
              <w:b w:val="0"/>
              <w:bCs/>
            </w:rPr>
          </w:pPr>
          <w:r>
            <w:t>&lt;team&gt;</w:t>
          </w:r>
        </w:p>
      </w:tc>
      <w:tc>
        <w:tcPr>
          <w:tcW w:w="1980" w:type="dxa"/>
        </w:tcPr>
        <w:p w14:paraId="62431CDC" w14:textId="77777777" w:rsidR="00FF3A00" w:rsidRDefault="00FF3A00" w:rsidP="005C639E">
          <w:pPr>
            <w:pStyle w:val="Footer"/>
          </w:pPr>
        </w:p>
      </w:tc>
      <w:tc>
        <w:tcPr>
          <w:tcW w:w="900" w:type="dxa"/>
        </w:tcPr>
        <w:p w14:paraId="6D74EAC0" w14:textId="77777777" w:rsidR="00FF3A00" w:rsidRDefault="00FF3A00">
          <w:pPr>
            <w:pStyle w:val="Footer"/>
            <w:rPr>
              <w:b w:val="0"/>
              <w:bCs/>
            </w:rPr>
          </w:pPr>
          <w:r>
            <w:rPr>
              <w:b w:val="0"/>
              <w:bCs/>
            </w:rPr>
            <w:t>Page</w:t>
          </w:r>
        </w:p>
        <w:p w14:paraId="74E21C83" w14:textId="77777777" w:rsidR="00FF3A00" w:rsidRDefault="00FF3A0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49E398E2" w14:textId="77777777" w:rsidR="00FF3A00" w:rsidRDefault="00FF3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87C2E" w14:textId="77777777" w:rsidR="004B3716" w:rsidRDefault="004B3716">
      <w:r>
        <w:separator/>
      </w:r>
    </w:p>
  </w:footnote>
  <w:footnote w:type="continuationSeparator" w:id="0">
    <w:p w14:paraId="783DA7B7" w14:textId="77777777" w:rsidR="004B3716" w:rsidRDefault="004B3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511A" w14:textId="77777777" w:rsidR="00FF3A00" w:rsidRDefault="00FF3A00">
    <w:pPr>
      <w:rPr>
        <w:sz w:val="24"/>
      </w:rPr>
    </w:pPr>
  </w:p>
  <w:p w14:paraId="65F9C3DC" w14:textId="77777777" w:rsidR="00FF3A00" w:rsidRDefault="00FF3A00">
    <w:pPr>
      <w:pBdr>
        <w:top w:val="single" w:sz="6" w:space="1" w:color="auto"/>
      </w:pBdr>
      <w:rPr>
        <w:sz w:val="24"/>
      </w:rPr>
    </w:pPr>
  </w:p>
  <w:p w14:paraId="700247FE" w14:textId="780342C7" w:rsidR="00FF3A00" w:rsidRDefault="00FF3A00">
    <w:pPr>
      <w:pStyle w:val="Title"/>
    </w:pPr>
    <w:r>
      <w:t>Feathersoft</w:t>
    </w:r>
  </w:p>
  <w:p w14:paraId="5023141B" w14:textId="77777777" w:rsidR="00FF3A00" w:rsidRDefault="00FF3A00">
    <w:pPr>
      <w:pBdr>
        <w:bottom w:val="single" w:sz="6" w:space="1" w:color="auto"/>
      </w:pBdr>
      <w:jc w:val="right"/>
      <w:rPr>
        <w:sz w:val="24"/>
      </w:rPr>
    </w:pPr>
  </w:p>
  <w:p w14:paraId="1F3B1409" w14:textId="77777777" w:rsidR="00FF3A00" w:rsidRDefault="00FF3A00">
    <w:pPr>
      <w:pStyle w:val="Title"/>
    </w:pPr>
  </w:p>
  <w:p w14:paraId="562C75D1" w14:textId="77777777" w:rsidR="00FF3A00" w:rsidRDefault="00FF3A00">
    <w:pPr>
      <w:pStyle w:val="Title"/>
    </w:pPr>
  </w:p>
  <w:p w14:paraId="664355AD" w14:textId="77777777" w:rsidR="00FF3A00" w:rsidRDefault="00FF3A00">
    <w:pPr>
      <w:pStyle w:val="Title"/>
    </w:pPr>
  </w:p>
  <w:p w14:paraId="1A965116" w14:textId="77777777" w:rsidR="00FF3A00" w:rsidRDefault="00FF3A00">
    <w:pPr>
      <w:pStyle w:val="Title"/>
    </w:pPr>
  </w:p>
  <w:p w14:paraId="7DF4E37C" w14:textId="77777777" w:rsidR="00FF3A00" w:rsidRDefault="00FF3A00">
    <w:pPr>
      <w:pStyle w:val="Title"/>
    </w:pPr>
  </w:p>
  <w:p w14:paraId="44FB30F8" w14:textId="77777777" w:rsidR="00FF3A00" w:rsidRDefault="00FF3A00">
    <w:pPr>
      <w:pStyle w:val="Title"/>
    </w:pPr>
  </w:p>
  <w:p w14:paraId="1DA6542E" w14:textId="77777777" w:rsidR="00FF3A00" w:rsidRDefault="00FF3A00">
    <w:pPr>
      <w:pStyle w:val="Title"/>
    </w:pPr>
  </w:p>
  <w:p w14:paraId="3041E394" w14:textId="77777777" w:rsidR="00FF3A00" w:rsidRDefault="00FF3A00">
    <w:pPr>
      <w:pStyle w:val="Title"/>
    </w:pPr>
  </w:p>
  <w:p w14:paraId="722B00AE" w14:textId="77777777" w:rsidR="00FF3A00" w:rsidRDefault="00FF3A00">
    <w:pPr>
      <w:pStyle w:val="Title"/>
    </w:pPr>
  </w:p>
  <w:p w14:paraId="42C6D796" w14:textId="77777777" w:rsidR="00FF3A00" w:rsidRDefault="00FF3A00">
    <w:pPr>
      <w:pStyle w:val="Title"/>
    </w:pPr>
  </w:p>
  <w:p w14:paraId="6E1831B3" w14:textId="77777777" w:rsidR="00FF3A00" w:rsidRDefault="00FF3A00"/>
  <w:p w14:paraId="54E11D2A" w14:textId="77777777" w:rsidR="00FF3A00" w:rsidRDefault="00FF3A00"/>
  <w:p w14:paraId="31126E5D" w14:textId="77777777" w:rsidR="00FF3A00" w:rsidRDefault="00FF3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403A5" w14:textId="77777777" w:rsidR="00FF3A00" w:rsidRPr="005C639E" w:rsidRDefault="00FF3A00"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6A722" w14:textId="77777777" w:rsidR="00FF3A00" w:rsidRDefault="00FF3A00">
    <w:pPr>
      <w:pStyle w:val="Header"/>
    </w:pPr>
    <w:r>
      <w:tab/>
    </w:r>
    <w:r>
      <w:tab/>
    </w:r>
  </w:p>
  <w:p w14:paraId="5B95CD12" w14:textId="77777777" w:rsidR="00FF3A00" w:rsidRDefault="00FF3A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A73E" w14:textId="77777777" w:rsidR="00FF3A00" w:rsidRDefault="00FF3A00">
    <w:pPr>
      <w:pStyle w:val="Header"/>
    </w:pPr>
    <w:r>
      <w:tab/>
    </w:r>
    <w:r>
      <w:tab/>
    </w:r>
  </w:p>
  <w:p w14:paraId="34B3F2EB" w14:textId="77777777" w:rsidR="00FF3A00" w:rsidRDefault="00FF3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D62564"/>
    <w:lvl w:ilvl="0">
      <w:start w:val="1"/>
      <w:numFmt w:val="decimal"/>
      <w:pStyle w:val="Heading1"/>
      <w:lvlText w:val="%1."/>
      <w:lvlJc w:val="left"/>
      <w:pPr>
        <w:ind w:left="720" w:hanging="720"/>
      </w:pPr>
    </w:lvl>
    <w:lvl w:ilvl="1">
      <w:start w:val="1"/>
      <w:numFmt w:val="decimal"/>
      <w:pStyle w:val="Heading2"/>
      <w:lvlText w:val="%1.%2."/>
      <w:lvlJc w:val="left"/>
      <w:pPr>
        <w:ind w:left="936" w:hanging="648"/>
      </w:pPr>
    </w:lvl>
    <w:lvl w:ilvl="2">
      <w:start w:val="1"/>
      <w:numFmt w:val="decimal"/>
      <w:pStyle w:val="Heading3"/>
      <w:lvlText w:val="%1.%2.%3."/>
      <w:lvlJc w:val="left"/>
      <w:pPr>
        <w:ind w:left="1152" w:hanging="432"/>
      </w:p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02B147E"/>
    <w:multiLevelType w:val="hybridMultilevel"/>
    <w:tmpl w:val="A85A01BA"/>
    <w:lvl w:ilvl="0" w:tplc="85487A9C">
      <w:start w:val="1"/>
      <w:numFmt w:val="bullet"/>
      <w:lvlText w:val=""/>
      <w:lvlJc w:val="left"/>
      <w:pPr>
        <w:ind w:left="720" w:hanging="360"/>
      </w:pPr>
      <w:rPr>
        <w:rFonts w:ascii="Symbol" w:hAnsi="Symbol" w:hint="default"/>
      </w:rPr>
    </w:lvl>
    <w:lvl w:ilvl="1" w:tplc="214CA582">
      <w:start w:val="1"/>
      <w:numFmt w:val="bullet"/>
      <w:lvlText w:val="o"/>
      <w:lvlJc w:val="left"/>
      <w:pPr>
        <w:ind w:left="1440" w:hanging="360"/>
      </w:pPr>
      <w:rPr>
        <w:rFonts w:ascii="Courier New" w:hAnsi="Courier New" w:hint="default"/>
      </w:rPr>
    </w:lvl>
    <w:lvl w:ilvl="2" w:tplc="D85243B2">
      <w:start w:val="1"/>
      <w:numFmt w:val="bullet"/>
      <w:lvlText w:val=""/>
      <w:lvlJc w:val="left"/>
      <w:pPr>
        <w:ind w:left="2160" w:hanging="360"/>
      </w:pPr>
      <w:rPr>
        <w:rFonts w:ascii="Wingdings" w:hAnsi="Wingdings" w:hint="default"/>
      </w:rPr>
    </w:lvl>
    <w:lvl w:ilvl="3" w:tplc="5114F91C">
      <w:start w:val="1"/>
      <w:numFmt w:val="bullet"/>
      <w:lvlText w:val=""/>
      <w:lvlJc w:val="left"/>
      <w:pPr>
        <w:ind w:left="2880" w:hanging="360"/>
      </w:pPr>
      <w:rPr>
        <w:rFonts w:ascii="Symbol" w:hAnsi="Symbol" w:hint="default"/>
      </w:rPr>
    </w:lvl>
    <w:lvl w:ilvl="4" w:tplc="66B48416">
      <w:start w:val="1"/>
      <w:numFmt w:val="bullet"/>
      <w:lvlText w:val="o"/>
      <w:lvlJc w:val="left"/>
      <w:pPr>
        <w:ind w:left="3600" w:hanging="360"/>
      </w:pPr>
      <w:rPr>
        <w:rFonts w:ascii="Courier New" w:hAnsi="Courier New" w:hint="default"/>
      </w:rPr>
    </w:lvl>
    <w:lvl w:ilvl="5" w:tplc="D92AA62E">
      <w:start w:val="1"/>
      <w:numFmt w:val="bullet"/>
      <w:lvlText w:val=""/>
      <w:lvlJc w:val="left"/>
      <w:pPr>
        <w:ind w:left="4320" w:hanging="360"/>
      </w:pPr>
      <w:rPr>
        <w:rFonts w:ascii="Wingdings" w:hAnsi="Wingdings" w:hint="default"/>
      </w:rPr>
    </w:lvl>
    <w:lvl w:ilvl="6" w:tplc="A9AE0748">
      <w:start w:val="1"/>
      <w:numFmt w:val="bullet"/>
      <w:lvlText w:val=""/>
      <w:lvlJc w:val="left"/>
      <w:pPr>
        <w:ind w:left="5040" w:hanging="360"/>
      </w:pPr>
      <w:rPr>
        <w:rFonts w:ascii="Symbol" w:hAnsi="Symbol" w:hint="default"/>
      </w:rPr>
    </w:lvl>
    <w:lvl w:ilvl="7" w:tplc="BED46FD2">
      <w:start w:val="1"/>
      <w:numFmt w:val="bullet"/>
      <w:lvlText w:val="o"/>
      <w:lvlJc w:val="left"/>
      <w:pPr>
        <w:ind w:left="5760" w:hanging="360"/>
      </w:pPr>
      <w:rPr>
        <w:rFonts w:ascii="Courier New" w:hAnsi="Courier New" w:hint="default"/>
      </w:rPr>
    </w:lvl>
    <w:lvl w:ilvl="8" w:tplc="2DB01FF6">
      <w:start w:val="1"/>
      <w:numFmt w:val="bullet"/>
      <w:lvlText w:val=""/>
      <w:lvlJc w:val="left"/>
      <w:pPr>
        <w:ind w:left="6480" w:hanging="360"/>
      </w:pPr>
      <w:rPr>
        <w:rFonts w:ascii="Wingdings" w:hAnsi="Wingdings" w:hint="default"/>
      </w:rPr>
    </w:lvl>
  </w:abstractNum>
  <w:abstractNum w:abstractNumId="2" w15:restartNumberingAfterBreak="0">
    <w:nsid w:val="041A14EE"/>
    <w:multiLevelType w:val="hybridMultilevel"/>
    <w:tmpl w:val="589CDA34"/>
    <w:lvl w:ilvl="0" w:tplc="A432A4D0">
      <w:start w:val="1"/>
      <w:numFmt w:val="decimal"/>
      <w:lvlText w:val="%1."/>
      <w:lvlJc w:val="left"/>
      <w:pPr>
        <w:ind w:left="720" w:hanging="360"/>
      </w:pPr>
    </w:lvl>
    <w:lvl w:ilvl="1" w:tplc="711A7114">
      <w:start w:val="1"/>
      <w:numFmt w:val="lowerLetter"/>
      <w:lvlText w:val="%2."/>
      <w:lvlJc w:val="left"/>
      <w:pPr>
        <w:ind w:left="1440" w:hanging="360"/>
      </w:pPr>
    </w:lvl>
    <w:lvl w:ilvl="2" w:tplc="9910A5AC">
      <w:start w:val="1"/>
      <w:numFmt w:val="lowerRoman"/>
      <w:lvlText w:val="%3."/>
      <w:lvlJc w:val="right"/>
      <w:pPr>
        <w:ind w:left="2160" w:hanging="180"/>
      </w:pPr>
    </w:lvl>
    <w:lvl w:ilvl="3" w:tplc="4CCE0E98">
      <w:start w:val="1"/>
      <w:numFmt w:val="decimal"/>
      <w:lvlText w:val="%4."/>
      <w:lvlJc w:val="left"/>
      <w:pPr>
        <w:ind w:left="2880" w:hanging="360"/>
      </w:pPr>
    </w:lvl>
    <w:lvl w:ilvl="4" w:tplc="35D82A4A">
      <w:start w:val="1"/>
      <w:numFmt w:val="lowerLetter"/>
      <w:lvlText w:val="%5."/>
      <w:lvlJc w:val="left"/>
      <w:pPr>
        <w:ind w:left="3600" w:hanging="360"/>
      </w:pPr>
    </w:lvl>
    <w:lvl w:ilvl="5" w:tplc="C1846A4A">
      <w:start w:val="1"/>
      <w:numFmt w:val="lowerRoman"/>
      <w:lvlText w:val="%6."/>
      <w:lvlJc w:val="right"/>
      <w:pPr>
        <w:ind w:left="4320" w:hanging="180"/>
      </w:pPr>
    </w:lvl>
    <w:lvl w:ilvl="6" w:tplc="1938F45C">
      <w:start w:val="1"/>
      <w:numFmt w:val="decimal"/>
      <w:lvlText w:val="%7."/>
      <w:lvlJc w:val="left"/>
      <w:pPr>
        <w:ind w:left="5040" w:hanging="360"/>
      </w:pPr>
    </w:lvl>
    <w:lvl w:ilvl="7" w:tplc="05BAF21A">
      <w:start w:val="1"/>
      <w:numFmt w:val="lowerLetter"/>
      <w:lvlText w:val="%8."/>
      <w:lvlJc w:val="left"/>
      <w:pPr>
        <w:ind w:left="5760" w:hanging="360"/>
      </w:pPr>
    </w:lvl>
    <w:lvl w:ilvl="8" w:tplc="4FECAB38">
      <w:start w:val="1"/>
      <w:numFmt w:val="lowerRoman"/>
      <w:lvlText w:val="%9."/>
      <w:lvlJc w:val="right"/>
      <w:pPr>
        <w:ind w:left="6480" w:hanging="180"/>
      </w:pPr>
    </w:lvl>
  </w:abstractNum>
  <w:abstractNum w:abstractNumId="3" w15:restartNumberingAfterBreak="0">
    <w:nsid w:val="061223A1"/>
    <w:multiLevelType w:val="hybridMultilevel"/>
    <w:tmpl w:val="27CC12AA"/>
    <w:lvl w:ilvl="0" w:tplc="4F5CEDBE">
      <w:start w:val="1"/>
      <w:numFmt w:val="decimal"/>
      <w:lvlText w:val="%1."/>
      <w:lvlJc w:val="left"/>
      <w:pPr>
        <w:ind w:left="720" w:hanging="360"/>
      </w:pPr>
    </w:lvl>
    <w:lvl w:ilvl="1" w:tplc="38A2EB00">
      <w:start w:val="1"/>
      <w:numFmt w:val="lowerLetter"/>
      <w:lvlText w:val="%2."/>
      <w:lvlJc w:val="left"/>
      <w:pPr>
        <w:ind w:left="1440" w:hanging="360"/>
      </w:pPr>
    </w:lvl>
    <w:lvl w:ilvl="2" w:tplc="DCB22E28">
      <w:start w:val="1"/>
      <w:numFmt w:val="lowerRoman"/>
      <w:lvlText w:val="%3."/>
      <w:lvlJc w:val="right"/>
      <w:pPr>
        <w:ind w:left="2160" w:hanging="180"/>
      </w:pPr>
    </w:lvl>
    <w:lvl w:ilvl="3" w:tplc="3CD40930">
      <w:start w:val="1"/>
      <w:numFmt w:val="decimal"/>
      <w:lvlText w:val="%4."/>
      <w:lvlJc w:val="left"/>
      <w:pPr>
        <w:ind w:left="2880" w:hanging="360"/>
      </w:pPr>
    </w:lvl>
    <w:lvl w:ilvl="4" w:tplc="F3DC0618">
      <w:start w:val="1"/>
      <w:numFmt w:val="lowerLetter"/>
      <w:lvlText w:val="%5."/>
      <w:lvlJc w:val="left"/>
      <w:pPr>
        <w:ind w:left="3600" w:hanging="360"/>
      </w:pPr>
    </w:lvl>
    <w:lvl w:ilvl="5" w:tplc="22461824">
      <w:start w:val="1"/>
      <w:numFmt w:val="lowerRoman"/>
      <w:lvlText w:val="%6."/>
      <w:lvlJc w:val="right"/>
      <w:pPr>
        <w:ind w:left="4320" w:hanging="180"/>
      </w:pPr>
    </w:lvl>
    <w:lvl w:ilvl="6" w:tplc="75E6867E">
      <w:start w:val="1"/>
      <w:numFmt w:val="decimal"/>
      <w:lvlText w:val="%7."/>
      <w:lvlJc w:val="left"/>
      <w:pPr>
        <w:ind w:left="5040" w:hanging="360"/>
      </w:pPr>
    </w:lvl>
    <w:lvl w:ilvl="7" w:tplc="2112F4AC">
      <w:start w:val="1"/>
      <w:numFmt w:val="lowerLetter"/>
      <w:lvlText w:val="%8."/>
      <w:lvlJc w:val="left"/>
      <w:pPr>
        <w:ind w:left="5760" w:hanging="360"/>
      </w:pPr>
    </w:lvl>
    <w:lvl w:ilvl="8" w:tplc="08A4C190">
      <w:start w:val="1"/>
      <w:numFmt w:val="lowerRoman"/>
      <w:lvlText w:val="%9."/>
      <w:lvlJc w:val="right"/>
      <w:pPr>
        <w:ind w:left="6480" w:hanging="180"/>
      </w:pPr>
    </w:lvl>
  </w:abstractNum>
  <w:abstractNum w:abstractNumId="4" w15:restartNumberingAfterBreak="0">
    <w:nsid w:val="06B44896"/>
    <w:multiLevelType w:val="hybridMultilevel"/>
    <w:tmpl w:val="E9866D6C"/>
    <w:lvl w:ilvl="0" w:tplc="5D96DA88">
      <w:start w:val="1"/>
      <w:numFmt w:val="decimal"/>
      <w:lvlText w:val="%1."/>
      <w:lvlJc w:val="left"/>
      <w:pPr>
        <w:ind w:left="720" w:hanging="360"/>
      </w:pPr>
    </w:lvl>
    <w:lvl w:ilvl="1" w:tplc="57386750">
      <w:start w:val="1"/>
      <w:numFmt w:val="lowerLetter"/>
      <w:lvlText w:val="%2."/>
      <w:lvlJc w:val="left"/>
      <w:pPr>
        <w:ind w:left="1440" w:hanging="360"/>
      </w:pPr>
    </w:lvl>
    <w:lvl w:ilvl="2" w:tplc="F752B406">
      <w:start w:val="1"/>
      <w:numFmt w:val="lowerRoman"/>
      <w:lvlText w:val="%3."/>
      <w:lvlJc w:val="right"/>
      <w:pPr>
        <w:ind w:left="2160" w:hanging="180"/>
      </w:pPr>
    </w:lvl>
    <w:lvl w:ilvl="3" w:tplc="EFD8CAFE">
      <w:start w:val="1"/>
      <w:numFmt w:val="decimal"/>
      <w:lvlText w:val="%4."/>
      <w:lvlJc w:val="left"/>
      <w:pPr>
        <w:ind w:left="2880" w:hanging="360"/>
      </w:pPr>
    </w:lvl>
    <w:lvl w:ilvl="4" w:tplc="14C8C1FC">
      <w:start w:val="1"/>
      <w:numFmt w:val="lowerLetter"/>
      <w:lvlText w:val="%5."/>
      <w:lvlJc w:val="left"/>
      <w:pPr>
        <w:ind w:left="3600" w:hanging="360"/>
      </w:pPr>
    </w:lvl>
    <w:lvl w:ilvl="5" w:tplc="5D3096C2">
      <w:start w:val="1"/>
      <w:numFmt w:val="lowerRoman"/>
      <w:lvlText w:val="%6."/>
      <w:lvlJc w:val="right"/>
      <w:pPr>
        <w:ind w:left="4320" w:hanging="180"/>
      </w:pPr>
    </w:lvl>
    <w:lvl w:ilvl="6" w:tplc="17428844">
      <w:start w:val="1"/>
      <w:numFmt w:val="decimal"/>
      <w:lvlText w:val="%7."/>
      <w:lvlJc w:val="left"/>
      <w:pPr>
        <w:ind w:left="5040" w:hanging="360"/>
      </w:pPr>
    </w:lvl>
    <w:lvl w:ilvl="7" w:tplc="34A61944">
      <w:start w:val="1"/>
      <w:numFmt w:val="lowerLetter"/>
      <w:lvlText w:val="%8."/>
      <w:lvlJc w:val="left"/>
      <w:pPr>
        <w:ind w:left="5760" w:hanging="360"/>
      </w:pPr>
    </w:lvl>
    <w:lvl w:ilvl="8" w:tplc="CFB4A8FC">
      <w:start w:val="1"/>
      <w:numFmt w:val="lowerRoman"/>
      <w:lvlText w:val="%9."/>
      <w:lvlJc w:val="right"/>
      <w:pPr>
        <w:ind w:left="6480" w:hanging="180"/>
      </w:pPr>
    </w:lvl>
  </w:abstractNum>
  <w:abstractNum w:abstractNumId="5" w15:restartNumberingAfterBreak="0">
    <w:nsid w:val="1ABE1F4C"/>
    <w:multiLevelType w:val="hybridMultilevel"/>
    <w:tmpl w:val="D2688F3E"/>
    <w:lvl w:ilvl="0" w:tplc="ADB69DB4">
      <w:start w:val="1"/>
      <w:numFmt w:val="decimal"/>
      <w:lvlText w:val="%1."/>
      <w:lvlJc w:val="left"/>
      <w:pPr>
        <w:ind w:left="720" w:hanging="360"/>
      </w:pPr>
    </w:lvl>
    <w:lvl w:ilvl="1" w:tplc="8B802D52">
      <w:start w:val="1"/>
      <w:numFmt w:val="lowerLetter"/>
      <w:lvlText w:val="%2."/>
      <w:lvlJc w:val="left"/>
      <w:pPr>
        <w:ind w:left="1440" w:hanging="360"/>
      </w:pPr>
    </w:lvl>
    <w:lvl w:ilvl="2" w:tplc="1C58AD32">
      <w:start w:val="1"/>
      <w:numFmt w:val="lowerRoman"/>
      <w:lvlText w:val="%3."/>
      <w:lvlJc w:val="right"/>
      <w:pPr>
        <w:ind w:left="2160" w:hanging="180"/>
      </w:pPr>
    </w:lvl>
    <w:lvl w:ilvl="3" w:tplc="E4426128">
      <w:start w:val="1"/>
      <w:numFmt w:val="decimal"/>
      <w:lvlText w:val="%4."/>
      <w:lvlJc w:val="left"/>
      <w:pPr>
        <w:ind w:left="2880" w:hanging="360"/>
      </w:pPr>
    </w:lvl>
    <w:lvl w:ilvl="4" w:tplc="CD048D52">
      <w:start w:val="1"/>
      <w:numFmt w:val="lowerLetter"/>
      <w:lvlText w:val="%5."/>
      <w:lvlJc w:val="left"/>
      <w:pPr>
        <w:ind w:left="3600" w:hanging="360"/>
      </w:pPr>
    </w:lvl>
    <w:lvl w:ilvl="5" w:tplc="F9FE2012">
      <w:start w:val="1"/>
      <w:numFmt w:val="lowerRoman"/>
      <w:lvlText w:val="%6."/>
      <w:lvlJc w:val="right"/>
      <w:pPr>
        <w:ind w:left="4320" w:hanging="180"/>
      </w:pPr>
    </w:lvl>
    <w:lvl w:ilvl="6" w:tplc="92821488">
      <w:start w:val="1"/>
      <w:numFmt w:val="decimal"/>
      <w:lvlText w:val="%7."/>
      <w:lvlJc w:val="left"/>
      <w:pPr>
        <w:ind w:left="5040" w:hanging="360"/>
      </w:pPr>
    </w:lvl>
    <w:lvl w:ilvl="7" w:tplc="0F384014">
      <w:start w:val="1"/>
      <w:numFmt w:val="lowerLetter"/>
      <w:lvlText w:val="%8."/>
      <w:lvlJc w:val="left"/>
      <w:pPr>
        <w:ind w:left="5760" w:hanging="360"/>
      </w:pPr>
    </w:lvl>
    <w:lvl w:ilvl="8" w:tplc="B7665FF0">
      <w:start w:val="1"/>
      <w:numFmt w:val="lowerRoman"/>
      <w:lvlText w:val="%9."/>
      <w:lvlJc w:val="right"/>
      <w:pPr>
        <w:ind w:left="6480" w:hanging="180"/>
      </w:pPr>
    </w:lvl>
  </w:abstractNum>
  <w:abstractNum w:abstractNumId="6" w15:restartNumberingAfterBreak="0">
    <w:nsid w:val="1B624281"/>
    <w:multiLevelType w:val="hybridMultilevel"/>
    <w:tmpl w:val="13B8DD52"/>
    <w:lvl w:ilvl="0" w:tplc="347A7496">
      <w:start w:val="1"/>
      <w:numFmt w:val="decimal"/>
      <w:lvlText w:val="%1."/>
      <w:lvlJc w:val="left"/>
      <w:pPr>
        <w:ind w:left="720" w:hanging="360"/>
      </w:pPr>
    </w:lvl>
    <w:lvl w:ilvl="1" w:tplc="3640A31C">
      <w:start w:val="1"/>
      <w:numFmt w:val="lowerLetter"/>
      <w:lvlText w:val="%2."/>
      <w:lvlJc w:val="left"/>
      <w:pPr>
        <w:ind w:left="1440" w:hanging="360"/>
      </w:pPr>
    </w:lvl>
    <w:lvl w:ilvl="2" w:tplc="026435A8">
      <w:start w:val="1"/>
      <w:numFmt w:val="lowerRoman"/>
      <w:lvlText w:val="%3."/>
      <w:lvlJc w:val="right"/>
      <w:pPr>
        <w:ind w:left="2160" w:hanging="180"/>
      </w:pPr>
    </w:lvl>
    <w:lvl w:ilvl="3" w:tplc="E84067EC">
      <w:start w:val="1"/>
      <w:numFmt w:val="decimal"/>
      <w:lvlText w:val="%4."/>
      <w:lvlJc w:val="left"/>
      <w:pPr>
        <w:ind w:left="2880" w:hanging="360"/>
      </w:pPr>
    </w:lvl>
    <w:lvl w:ilvl="4" w:tplc="5C967E32">
      <w:start w:val="1"/>
      <w:numFmt w:val="lowerLetter"/>
      <w:lvlText w:val="%5."/>
      <w:lvlJc w:val="left"/>
      <w:pPr>
        <w:ind w:left="3600" w:hanging="360"/>
      </w:pPr>
    </w:lvl>
    <w:lvl w:ilvl="5" w:tplc="C4F0BD3A">
      <w:start w:val="1"/>
      <w:numFmt w:val="lowerRoman"/>
      <w:lvlText w:val="%6."/>
      <w:lvlJc w:val="right"/>
      <w:pPr>
        <w:ind w:left="4320" w:hanging="180"/>
      </w:pPr>
    </w:lvl>
    <w:lvl w:ilvl="6" w:tplc="14FED618">
      <w:start w:val="1"/>
      <w:numFmt w:val="decimal"/>
      <w:lvlText w:val="%7."/>
      <w:lvlJc w:val="left"/>
      <w:pPr>
        <w:ind w:left="5040" w:hanging="360"/>
      </w:pPr>
    </w:lvl>
    <w:lvl w:ilvl="7" w:tplc="EDB61886">
      <w:start w:val="1"/>
      <w:numFmt w:val="lowerLetter"/>
      <w:lvlText w:val="%8."/>
      <w:lvlJc w:val="left"/>
      <w:pPr>
        <w:ind w:left="5760" w:hanging="360"/>
      </w:pPr>
    </w:lvl>
    <w:lvl w:ilvl="8" w:tplc="31FE5FEC">
      <w:start w:val="1"/>
      <w:numFmt w:val="lowerRoman"/>
      <w:lvlText w:val="%9."/>
      <w:lvlJc w:val="right"/>
      <w:pPr>
        <w:ind w:left="6480" w:hanging="180"/>
      </w:pPr>
    </w:lvl>
  </w:abstractNum>
  <w:abstractNum w:abstractNumId="7" w15:restartNumberingAfterBreak="0">
    <w:nsid w:val="1DDC263F"/>
    <w:multiLevelType w:val="hybridMultilevel"/>
    <w:tmpl w:val="0534050E"/>
    <w:lvl w:ilvl="0" w:tplc="58067448">
      <w:start w:val="1"/>
      <w:numFmt w:val="decimal"/>
      <w:lvlText w:val="%1."/>
      <w:lvlJc w:val="left"/>
      <w:pPr>
        <w:ind w:left="720" w:hanging="360"/>
      </w:pPr>
    </w:lvl>
    <w:lvl w:ilvl="1" w:tplc="490CD056">
      <w:start w:val="1"/>
      <w:numFmt w:val="lowerLetter"/>
      <w:lvlText w:val="%2."/>
      <w:lvlJc w:val="left"/>
      <w:pPr>
        <w:ind w:left="1440" w:hanging="360"/>
      </w:pPr>
    </w:lvl>
    <w:lvl w:ilvl="2" w:tplc="1D4C5FB4">
      <w:start w:val="1"/>
      <w:numFmt w:val="lowerRoman"/>
      <w:lvlText w:val="%3."/>
      <w:lvlJc w:val="right"/>
      <w:pPr>
        <w:ind w:left="2160" w:hanging="180"/>
      </w:pPr>
    </w:lvl>
    <w:lvl w:ilvl="3" w:tplc="009CC77E">
      <w:start w:val="1"/>
      <w:numFmt w:val="decimal"/>
      <w:lvlText w:val="%4."/>
      <w:lvlJc w:val="left"/>
      <w:pPr>
        <w:ind w:left="2880" w:hanging="360"/>
      </w:pPr>
    </w:lvl>
    <w:lvl w:ilvl="4" w:tplc="B2A26AFC">
      <w:start w:val="1"/>
      <w:numFmt w:val="lowerLetter"/>
      <w:lvlText w:val="%5."/>
      <w:lvlJc w:val="left"/>
      <w:pPr>
        <w:ind w:left="3600" w:hanging="360"/>
      </w:pPr>
    </w:lvl>
    <w:lvl w:ilvl="5" w:tplc="C4B606AE">
      <w:start w:val="1"/>
      <w:numFmt w:val="lowerRoman"/>
      <w:lvlText w:val="%6."/>
      <w:lvlJc w:val="right"/>
      <w:pPr>
        <w:ind w:left="4320" w:hanging="180"/>
      </w:pPr>
    </w:lvl>
    <w:lvl w:ilvl="6" w:tplc="96BC3BC0">
      <w:start w:val="1"/>
      <w:numFmt w:val="decimal"/>
      <w:lvlText w:val="%7."/>
      <w:lvlJc w:val="left"/>
      <w:pPr>
        <w:ind w:left="5040" w:hanging="360"/>
      </w:pPr>
    </w:lvl>
    <w:lvl w:ilvl="7" w:tplc="993C1FAE">
      <w:start w:val="1"/>
      <w:numFmt w:val="lowerLetter"/>
      <w:lvlText w:val="%8."/>
      <w:lvlJc w:val="left"/>
      <w:pPr>
        <w:ind w:left="5760" w:hanging="360"/>
      </w:pPr>
    </w:lvl>
    <w:lvl w:ilvl="8" w:tplc="99D88F66">
      <w:start w:val="1"/>
      <w:numFmt w:val="lowerRoman"/>
      <w:lvlText w:val="%9."/>
      <w:lvlJc w:val="right"/>
      <w:pPr>
        <w:ind w:left="6480" w:hanging="180"/>
      </w:pPr>
    </w:lvl>
  </w:abstractNum>
  <w:abstractNum w:abstractNumId="8" w15:restartNumberingAfterBreak="0">
    <w:nsid w:val="25666F82"/>
    <w:multiLevelType w:val="hybridMultilevel"/>
    <w:tmpl w:val="23CCB1AE"/>
    <w:lvl w:ilvl="0" w:tplc="D7B4CDD4">
      <w:start w:val="1"/>
      <w:numFmt w:val="decimal"/>
      <w:lvlText w:val="%1."/>
      <w:lvlJc w:val="left"/>
      <w:pPr>
        <w:ind w:left="720" w:hanging="360"/>
      </w:pPr>
    </w:lvl>
    <w:lvl w:ilvl="1" w:tplc="D05E2F26">
      <w:start w:val="1"/>
      <w:numFmt w:val="lowerLetter"/>
      <w:lvlText w:val="%2."/>
      <w:lvlJc w:val="left"/>
      <w:pPr>
        <w:ind w:left="1440" w:hanging="360"/>
      </w:pPr>
    </w:lvl>
    <w:lvl w:ilvl="2" w:tplc="436CFB42">
      <w:start w:val="1"/>
      <w:numFmt w:val="lowerRoman"/>
      <w:lvlText w:val="%3."/>
      <w:lvlJc w:val="right"/>
      <w:pPr>
        <w:ind w:left="2160" w:hanging="180"/>
      </w:pPr>
    </w:lvl>
    <w:lvl w:ilvl="3" w:tplc="9678EF68">
      <w:start w:val="1"/>
      <w:numFmt w:val="decimal"/>
      <w:lvlText w:val="%4."/>
      <w:lvlJc w:val="left"/>
      <w:pPr>
        <w:ind w:left="2880" w:hanging="360"/>
      </w:pPr>
    </w:lvl>
    <w:lvl w:ilvl="4" w:tplc="22DA8084">
      <w:start w:val="1"/>
      <w:numFmt w:val="lowerLetter"/>
      <w:lvlText w:val="%5."/>
      <w:lvlJc w:val="left"/>
      <w:pPr>
        <w:ind w:left="3600" w:hanging="360"/>
      </w:pPr>
    </w:lvl>
    <w:lvl w:ilvl="5" w:tplc="C47675D4">
      <w:start w:val="1"/>
      <w:numFmt w:val="lowerRoman"/>
      <w:lvlText w:val="%6."/>
      <w:lvlJc w:val="right"/>
      <w:pPr>
        <w:ind w:left="4320" w:hanging="180"/>
      </w:pPr>
    </w:lvl>
    <w:lvl w:ilvl="6" w:tplc="C73A7E56">
      <w:start w:val="1"/>
      <w:numFmt w:val="decimal"/>
      <w:lvlText w:val="%7."/>
      <w:lvlJc w:val="left"/>
      <w:pPr>
        <w:ind w:left="5040" w:hanging="360"/>
      </w:pPr>
    </w:lvl>
    <w:lvl w:ilvl="7" w:tplc="3050F4B6">
      <w:start w:val="1"/>
      <w:numFmt w:val="lowerLetter"/>
      <w:lvlText w:val="%8."/>
      <w:lvlJc w:val="left"/>
      <w:pPr>
        <w:ind w:left="5760" w:hanging="360"/>
      </w:pPr>
    </w:lvl>
    <w:lvl w:ilvl="8" w:tplc="7B587E76">
      <w:start w:val="1"/>
      <w:numFmt w:val="lowerRoman"/>
      <w:lvlText w:val="%9."/>
      <w:lvlJc w:val="right"/>
      <w:pPr>
        <w:ind w:left="6480" w:hanging="180"/>
      </w:pPr>
    </w:lvl>
  </w:abstractNum>
  <w:abstractNum w:abstractNumId="9" w15:restartNumberingAfterBreak="0">
    <w:nsid w:val="25B36D76"/>
    <w:multiLevelType w:val="hybridMultilevel"/>
    <w:tmpl w:val="4C886A96"/>
    <w:lvl w:ilvl="0" w:tplc="9B324F6C">
      <w:start w:val="1"/>
      <w:numFmt w:val="decimal"/>
      <w:lvlText w:val="%1."/>
      <w:lvlJc w:val="left"/>
      <w:pPr>
        <w:ind w:left="720" w:hanging="360"/>
      </w:pPr>
    </w:lvl>
    <w:lvl w:ilvl="1" w:tplc="7258368A">
      <w:start w:val="1"/>
      <w:numFmt w:val="lowerLetter"/>
      <w:lvlText w:val="%2."/>
      <w:lvlJc w:val="left"/>
      <w:pPr>
        <w:ind w:left="1440" w:hanging="360"/>
      </w:pPr>
    </w:lvl>
    <w:lvl w:ilvl="2" w:tplc="A7E0C7BE">
      <w:start w:val="1"/>
      <w:numFmt w:val="lowerRoman"/>
      <w:lvlText w:val="%3."/>
      <w:lvlJc w:val="right"/>
      <w:pPr>
        <w:ind w:left="2160" w:hanging="180"/>
      </w:pPr>
    </w:lvl>
    <w:lvl w:ilvl="3" w:tplc="44DE620A">
      <w:start w:val="1"/>
      <w:numFmt w:val="decimal"/>
      <w:lvlText w:val="%4."/>
      <w:lvlJc w:val="left"/>
      <w:pPr>
        <w:ind w:left="2880" w:hanging="360"/>
      </w:pPr>
    </w:lvl>
    <w:lvl w:ilvl="4" w:tplc="8842DCC0">
      <w:start w:val="1"/>
      <w:numFmt w:val="lowerLetter"/>
      <w:lvlText w:val="%5."/>
      <w:lvlJc w:val="left"/>
      <w:pPr>
        <w:ind w:left="3600" w:hanging="360"/>
      </w:pPr>
    </w:lvl>
    <w:lvl w:ilvl="5" w:tplc="6448870C">
      <w:start w:val="1"/>
      <w:numFmt w:val="lowerRoman"/>
      <w:lvlText w:val="%6."/>
      <w:lvlJc w:val="right"/>
      <w:pPr>
        <w:ind w:left="4320" w:hanging="180"/>
      </w:pPr>
    </w:lvl>
    <w:lvl w:ilvl="6" w:tplc="53E02E66">
      <w:start w:val="1"/>
      <w:numFmt w:val="decimal"/>
      <w:lvlText w:val="%7."/>
      <w:lvlJc w:val="left"/>
      <w:pPr>
        <w:ind w:left="5040" w:hanging="360"/>
      </w:pPr>
    </w:lvl>
    <w:lvl w:ilvl="7" w:tplc="7A826014">
      <w:start w:val="1"/>
      <w:numFmt w:val="lowerLetter"/>
      <w:lvlText w:val="%8."/>
      <w:lvlJc w:val="left"/>
      <w:pPr>
        <w:ind w:left="5760" w:hanging="360"/>
      </w:pPr>
    </w:lvl>
    <w:lvl w:ilvl="8" w:tplc="4E36BC16">
      <w:start w:val="1"/>
      <w:numFmt w:val="lowerRoman"/>
      <w:lvlText w:val="%9."/>
      <w:lvlJc w:val="right"/>
      <w:pPr>
        <w:ind w:left="6480" w:hanging="180"/>
      </w:pPr>
    </w:lvl>
  </w:abstractNum>
  <w:abstractNum w:abstractNumId="10" w15:restartNumberingAfterBreak="0">
    <w:nsid w:val="320F259C"/>
    <w:multiLevelType w:val="hybridMultilevel"/>
    <w:tmpl w:val="1076F552"/>
    <w:lvl w:ilvl="0" w:tplc="E702BDC6">
      <w:start w:val="1"/>
      <w:numFmt w:val="bullet"/>
      <w:lvlText w:val=""/>
      <w:lvlJc w:val="left"/>
      <w:pPr>
        <w:ind w:left="720" w:hanging="360"/>
      </w:pPr>
      <w:rPr>
        <w:rFonts w:ascii="Symbol" w:hAnsi="Symbol" w:hint="default"/>
      </w:rPr>
    </w:lvl>
    <w:lvl w:ilvl="1" w:tplc="0DCED2A2">
      <w:start w:val="1"/>
      <w:numFmt w:val="bullet"/>
      <w:lvlText w:val="o"/>
      <w:lvlJc w:val="left"/>
      <w:pPr>
        <w:ind w:left="1440" w:hanging="360"/>
      </w:pPr>
      <w:rPr>
        <w:rFonts w:ascii="Courier New" w:hAnsi="Courier New" w:hint="default"/>
      </w:rPr>
    </w:lvl>
    <w:lvl w:ilvl="2" w:tplc="19289B5C">
      <w:start w:val="1"/>
      <w:numFmt w:val="bullet"/>
      <w:lvlText w:val=""/>
      <w:lvlJc w:val="left"/>
      <w:pPr>
        <w:ind w:left="2160" w:hanging="360"/>
      </w:pPr>
      <w:rPr>
        <w:rFonts w:ascii="Wingdings" w:hAnsi="Wingdings" w:hint="default"/>
      </w:rPr>
    </w:lvl>
    <w:lvl w:ilvl="3" w:tplc="C9626472">
      <w:start w:val="1"/>
      <w:numFmt w:val="bullet"/>
      <w:lvlText w:val=""/>
      <w:lvlJc w:val="left"/>
      <w:pPr>
        <w:ind w:left="2880" w:hanging="360"/>
      </w:pPr>
      <w:rPr>
        <w:rFonts w:ascii="Symbol" w:hAnsi="Symbol" w:hint="default"/>
      </w:rPr>
    </w:lvl>
    <w:lvl w:ilvl="4" w:tplc="08C23ECC">
      <w:start w:val="1"/>
      <w:numFmt w:val="bullet"/>
      <w:lvlText w:val="o"/>
      <w:lvlJc w:val="left"/>
      <w:pPr>
        <w:ind w:left="3600" w:hanging="360"/>
      </w:pPr>
      <w:rPr>
        <w:rFonts w:ascii="Courier New" w:hAnsi="Courier New" w:hint="default"/>
      </w:rPr>
    </w:lvl>
    <w:lvl w:ilvl="5" w:tplc="80D86426">
      <w:start w:val="1"/>
      <w:numFmt w:val="bullet"/>
      <w:lvlText w:val=""/>
      <w:lvlJc w:val="left"/>
      <w:pPr>
        <w:ind w:left="4320" w:hanging="360"/>
      </w:pPr>
      <w:rPr>
        <w:rFonts w:ascii="Wingdings" w:hAnsi="Wingdings" w:hint="default"/>
      </w:rPr>
    </w:lvl>
    <w:lvl w:ilvl="6" w:tplc="6D8AD426">
      <w:start w:val="1"/>
      <w:numFmt w:val="bullet"/>
      <w:lvlText w:val=""/>
      <w:lvlJc w:val="left"/>
      <w:pPr>
        <w:ind w:left="5040" w:hanging="360"/>
      </w:pPr>
      <w:rPr>
        <w:rFonts w:ascii="Symbol" w:hAnsi="Symbol" w:hint="default"/>
      </w:rPr>
    </w:lvl>
    <w:lvl w:ilvl="7" w:tplc="44DAAB78">
      <w:start w:val="1"/>
      <w:numFmt w:val="bullet"/>
      <w:lvlText w:val="o"/>
      <w:lvlJc w:val="left"/>
      <w:pPr>
        <w:ind w:left="5760" w:hanging="360"/>
      </w:pPr>
      <w:rPr>
        <w:rFonts w:ascii="Courier New" w:hAnsi="Courier New" w:hint="default"/>
      </w:rPr>
    </w:lvl>
    <w:lvl w:ilvl="8" w:tplc="A97A4C34">
      <w:start w:val="1"/>
      <w:numFmt w:val="bullet"/>
      <w:lvlText w:val=""/>
      <w:lvlJc w:val="left"/>
      <w:pPr>
        <w:ind w:left="6480" w:hanging="360"/>
      </w:pPr>
      <w:rPr>
        <w:rFonts w:ascii="Wingdings" w:hAnsi="Wingdings" w:hint="default"/>
      </w:rPr>
    </w:lvl>
  </w:abstractNum>
  <w:abstractNum w:abstractNumId="11"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CCA4E59"/>
    <w:multiLevelType w:val="hybridMultilevel"/>
    <w:tmpl w:val="E1D653B0"/>
    <w:lvl w:ilvl="0" w:tplc="FCC8326A">
      <w:start w:val="1"/>
      <w:numFmt w:val="decimal"/>
      <w:lvlText w:val="%1."/>
      <w:lvlJc w:val="left"/>
      <w:pPr>
        <w:ind w:left="720" w:hanging="360"/>
      </w:pPr>
    </w:lvl>
    <w:lvl w:ilvl="1" w:tplc="6AE8C824">
      <w:start w:val="1"/>
      <w:numFmt w:val="lowerLetter"/>
      <w:lvlText w:val="%2."/>
      <w:lvlJc w:val="left"/>
      <w:pPr>
        <w:ind w:left="1440" w:hanging="360"/>
      </w:pPr>
    </w:lvl>
    <w:lvl w:ilvl="2" w:tplc="C77E9F14">
      <w:start w:val="1"/>
      <w:numFmt w:val="lowerRoman"/>
      <w:lvlText w:val="%3."/>
      <w:lvlJc w:val="right"/>
      <w:pPr>
        <w:ind w:left="2160" w:hanging="180"/>
      </w:pPr>
    </w:lvl>
    <w:lvl w:ilvl="3" w:tplc="490E2CA0">
      <w:start w:val="1"/>
      <w:numFmt w:val="decimal"/>
      <w:lvlText w:val="%4."/>
      <w:lvlJc w:val="left"/>
      <w:pPr>
        <w:ind w:left="2880" w:hanging="360"/>
      </w:pPr>
    </w:lvl>
    <w:lvl w:ilvl="4" w:tplc="55F05D80">
      <w:start w:val="1"/>
      <w:numFmt w:val="lowerLetter"/>
      <w:lvlText w:val="%5."/>
      <w:lvlJc w:val="left"/>
      <w:pPr>
        <w:ind w:left="3600" w:hanging="360"/>
      </w:pPr>
    </w:lvl>
    <w:lvl w:ilvl="5" w:tplc="5356A1F4">
      <w:start w:val="1"/>
      <w:numFmt w:val="lowerRoman"/>
      <w:lvlText w:val="%6."/>
      <w:lvlJc w:val="right"/>
      <w:pPr>
        <w:ind w:left="4320" w:hanging="180"/>
      </w:pPr>
    </w:lvl>
    <w:lvl w:ilvl="6" w:tplc="AC0CBC48">
      <w:start w:val="1"/>
      <w:numFmt w:val="decimal"/>
      <w:lvlText w:val="%7."/>
      <w:lvlJc w:val="left"/>
      <w:pPr>
        <w:ind w:left="5040" w:hanging="360"/>
      </w:pPr>
    </w:lvl>
    <w:lvl w:ilvl="7" w:tplc="CF5484FA">
      <w:start w:val="1"/>
      <w:numFmt w:val="lowerLetter"/>
      <w:lvlText w:val="%8."/>
      <w:lvlJc w:val="left"/>
      <w:pPr>
        <w:ind w:left="5760" w:hanging="360"/>
      </w:pPr>
    </w:lvl>
    <w:lvl w:ilvl="8" w:tplc="CE22960A">
      <w:start w:val="1"/>
      <w:numFmt w:val="lowerRoman"/>
      <w:lvlText w:val="%9."/>
      <w:lvlJc w:val="right"/>
      <w:pPr>
        <w:ind w:left="6480" w:hanging="180"/>
      </w:pPr>
    </w:lvl>
  </w:abstractNum>
  <w:abstractNum w:abstractNumId="13" w15:restartNumberingAfterBreak="0">
    <w:nsid w:val="3DB46F29"/>
    <w:multiLevelType w:val="hybridMultilevel"/>
    <w:tmpl w:val="7856DAC0"/>
    <w:lvl w:ilvl="0" w:tplc="845E84A2">
      <w:start w:val="1"/>
      <w:numFmt w:val="decimal"/>
      <w:lvlText w:val="%1."/>
      <w:lvlJc w:val="left"/>
      <w:pPr>
        <w:ind w:left="720" w:hanging="360"/>
      </w:pPr>
    </w:lvl>
    <w:lvl w:ilvl="1" w:tplc="BFCEFA80">
      <w:start w:val="1"/>
      <w:numFmt w:val="lowerLetter"/>
      <w:lvlText w:val="%2."/>
      <w:lvlJc w:val="left"/>
      <w:pPr>
        <w:ind w:left="1440" w:hanging="360"/>
      </w:pPr>
    </w:lvl>
    <w:lvl w:ilvl="2" w:tplc="9CA26140">
      <w:start w:val="1"/>
      <w:numFmt w:val="lowerRoman"/>
      <w:lvlText w:val="%3."/>
      <w:lvlJc w:val="right"/>
      <w:pPr>
        <w:ind w:left="2160" w:hanging="180"/>
      </w:pPr>
    </w:lvl>
    <w:lvl w:ilvl="3" w:tplc="41C80C7A">
      <w:start w:val="1"/>
      <w:numFmt w:val="decimal"/>
      <w:lvlText w:val="%4."/>
      <w:lvlJc w:val="left"/>
      <w:pPr>
        <w:ind w:left="2880" w:hanging="360"/>
      </w:pPr>
    </w:lvl>
    <w:lvl w:ilvl="4" w:tplc="1B422350">
      <w:start w:val="1"/>
      <w:numFmt w:val="lowerLetter"/>
      <w:lvlText w:val="%5."/>
      <w:lvlJc w:val="left"/>
      <w:pPr>
        <w:ind w:left="3600" w:hanging="360"/>
      </w:pPr>
    </w:lvl>
    <w:lvl w:ilvl="5" w:tplc="1B78220A">
      <w:start w:val="1"/>
      <w:numFmt w:val="lowerRoman"/>
      <w:lvlText w:val="%6."/>
      <w:lvlJc w:val="right"/>
      <w:pPr>
        <w:ind w:left="4320" w:hanging="180"/>
      </w:pPr>
    </w:lvl>
    <w:lvl w:ilvl="6" w:tplc="217AC1AA">
      <w:start w:val="1"/>
      <w:numFmt w:val="decimal"/>
      <w:lvlText w:val="%7."/>
      <w:lvlJc w:val="left"/>
      <w:pPr>
        <w:ind w:left="5040" w:hanging="360"/>
      </w:pPr>
    </w:lvl>
    <w:lvl w:ilvl="7" w:tplc="26CCA2EC">
      <w:start w:val="1"/>
      <w:numFmt w:val="lowerLetter"/>
      <w:lvlText w:val="%8."/>
      <w:lvlJc w:val="left"/>
      <w:pPr>
        <w:ind w:left="5760" w:hanging="360"/>
      </w:pPr>
    </w:lvl>
    <w:lvl w:ilvl="8" w:tplc="D116B6E0">
      <w:start w:val="1"/>
      <w:numFmt w:val="lowerRoman"/>
      <w:lvlText w:val="%9."/>
      <w:lvlJc w:val="right"/>
      <w:pPr>
        <w:ind w:left="6480" w:hanging="180"/>
      </w:pPr>
    </w:lvl>
  </w:abstractNum>
  <w:abstractNum w:abstractNumId="14" w15:restartNumberingAfterBreak="0">
    <w:nsid w:val="3DCF6932"/>
    <w:multiLevelType w:val="hybridMultilevel"/>
    <w:tmpl w:val="D18ECB34"/>
    <w:lvl w:ilvl="0" w:tplc="2938BCC8">
      <w:start w:val="1"/>
      <w:numFmt w:val="decimal"/>
      <w:lvlText w:val="%1."/>
      <w:lvlJc w:val="left"/>
      <w:pPr>
        <w:ind w:left="720" w:hanging="360"/>
      </w:pPr>
    </w:lvl>
    <w:lvl w:ilvl="1" w:tplc="C1E05588">
      <w:start w:val="1"/>
      <w:numFmt w:val="lowerLetter"/>
      <w:lvlText w:val="%2."/>
      <w:lvlJc w:val="left"/>
      <w:pPr>
        <w:ind w:left="1440" w:hanging="360"/>
      </w:pPr>
    </w:lvl>
    <w:lvl w:ilvl="2" w:tplc="D544463A">
      <w:start w:val="1"/>
      <w:numFmt w:val="lowerRoman"/>
      <w:lvlText w:val="%3."/>
      <w:lvlJc w:val="right"/>
      <w:pPr>
        <w:ind w:left="2160" w:hanging="180"/>
      </w:pPr>
    </w:lvl>
    <w:lvl w:ilvl="3" w:tplc="87264D9C">
      <w:start w:val="1"/>
      <w:numFmt w:val="decimal"/>
      <w:lvlText w:val="%4."/>
      <w:lvlJc w:val="left"/>
      <w:pPr>
        <w:ind w:left="2880" w:hanging="360"/>
      </w:pPr>
    </w:lvl>
    <w:lvl w:ilvl="4" w:tplc="C9B81AF2">
      <w:start w:val="1"/>
      <w:numFmt w:val="lowerLetter"/>
      <w:lvlText w:val="%5."/>
      <w:lvlJc w:val="left"/>
      <w:pPr>
        <w:ind w:left="3600" w:hanging="360"/>
      </w:pPr>
    </w:lvl>
    <w:lvl w:ilvl="5" w:tplc="02E8FC56">
      <w:start w:val="1"/>
      <w:numFmt w:val="lowerRoman"/>
      <w:lvlText w:val="%6."/>
      <w:lvlJc w:val="right"/>
      <w:pPr>
        <w:ind w:left="4320" w:hanging="180"/>
      </w:pPr>
    </w:lvl>
    <w:lvl w:ilvl="6" w:tplc="27FC3860">
      <w:start w:val="1"/>
      <w:numFmt w:val="decimal"/>
      <w:lvlText w:val="%7."/>
      <w:lvlJc w:val="left"/>
      <w:pPr>
        <w:ind w:left="5040" w:hanging="360"/>
      </w:pPr>
    </w:lvl>
    <w:lvl w:ilvl="7" w:tplc="2A2AF826">
      <w:start w:val="1"/>
      <w:numFmt w:val="lowerLetter"/>
      <w:lvlText w:val="%8."/>
      <w:lvlJc w:val="left"/>
      <w:pPr>
        <w:ind w:left="5760" w:hanging="360"/>
      </w:pPr>
    </w:lvl>
    <w:lvl w:ilvl="8" w:tplc="60EA7DD0">
      <w:start w:val="1"/>
      <w:numFmt w:val="lowerRoman"/>
      <w:lvlText w:val="%9."/>
      <w:lvlJc w:val="right"/>
      <w:pPr>
        <w:ind w:left="6480" w:hanging="180"/>
      </w:pPr>
    </w:lvl>
  </w:abstractNum>
  <w:abstractNum w:abstractNumId="15" w15:restartNumberingAfterBreak="0">
    <w:nsid w:val="419707F6"/>
    <w:multiLevelType w:val="hybridMultilevel"/>
    <w:tmpl w:val="186AED96"/>
    <w:lvl w:ilvl="0" w:tplc="4412BAA2">
      <w:start w:val="1"/>
      <w:numFmt w:val="decimal"/>
      <w:lvlText w:val="%1."/>
      <w:lvlJc w:val="left"/>
      <w:pPr>
        <w:ind w:left="720" w:hanging="360"/>
      </w:pPr>
    </w:lvl>
    <w:lvl w:ilvl="1" w:tplc="792ACCDA">
      <w:start w:val="1"/>
      <w:numFmt w:val="lowerLetter"/>
      <w:lvlText w:val="%2."/>
      <w:lvlJc w:val="left"/>
      <w:pPr>
        <w:ind w:left="1440" w:hanging="360"/>
      </w:pPr>
    </w:lvl>
    <w:lvl w:ilvl="2" w:tplc="679C2660">
      <w:start w:val="1"/>
      <w:numFmt w:val="lowerRoman"/>
      <w:lvlText w:val="%3."/>
      <w:lvlJc w:val="right"/>
      <w:pPr>
        <w:ind w:left="2160" w:hanging="180"/>
      </w:pPr>
    </w:lvl>
    <w:lvl w:ilvl="3" w:tplc="A5E4BE0E">
      <w:start w:val="1"/>
      <w:numFmt w:val="decimal"/>
      <w:lvlText w:val="%4."/>
      <w:lvlJc w:val="left"/>
      <w:pPr>
        <w:ind w:left="2880" w:hanging="360"/>
      </w:pPr>
    </w:lvl>
    <w:lvl w:ilvl="4" w:tplc="9790D304">
      <w:start w:val="1"/>
      <w:numFmt w:val="lowerLetter"/>
      <w:lvlText w:val="%5."/>
      <w:lvlJc w:val="left"/>
      <w:pPr>
        <w:ind w:left="3600" w:hanging="360"/>
      </w:pPr>
    </w:lvl>
    <w:lvl w:ilvl="5" w:tplc="E264C382">
      <w:start w:val="1"/>
      <w:numFmt w:val="lowerRoman"/>
      <w:lvlText w:val="%6."/>
      <w:lvlJc w:val="right"/>
      <w:pPr>
        <w:ind w:left="4320" w:hanging="180"/>
      </w:pPr>
    </w:lvl>
    <w:lvl w:ilvl="6" w:tplc="0694D718">
      <w:start w:val="1"/>
      <w:numFmt w:val="decimal"/>
      <w:lvlText w:val="%7."/>
      <w:lvlJc w:val="left"/>
      <w:pPr>
        <w:ind w:left="5040" w:hanging="360"/>
      </w:pPr>
    </w:lvl>
    <w:lvl w:ilvl="7" w:tplc="47829616">
      <w:start w:val="1"/>
      <w:numFmt w:val="lowerLetter"/>
      <w:lvlText w:val="%8."/>
      <w:lvlJc w:val="left"/>
      <w:pPr>
        <w:ind w:left="5760" w:hanging="360"/>
      </w:pPr>
    </w:lvl>
    <w:lvl w:ilvl="8" w:tplc="4BD8FDEE">
      <w:start w:val="1"/>
      <w:numFmt w:val="lowerRoman"/>
      <w:lvlText w:val="%9."/>
      <w:lvlJc w:val="right"/>
      <w:pPr>
        <w:ind w:left="6480" w:hanging="180"/>
      </w:pPr>
    </w:lvl>
  </w:abstractNum>
  <w:abstractNum w:abstractNumId="16" w15:restartNumberingAfterBreak="0">
    <w:nsid w:val="42F87831"/>
    <w:multiLevelType w:val="hybridMultilevel"/>
    <w:tmpl w:val="6DD29978"/>
    <w:lvl w:ilvl="0" w:tplc="27C8897A">
      <w:start w:val="1"/>
      <w:numFmt w:val="decimal"/>
      <w:lvlText w:val="%1."/>
      <w:lvlJc w:val="left"/>
      <w:pPr>
        <w:ind w:left="720" w:hanging="360"/>
      </w:pPr>
    </w:lvl>
    <w:lvl w:ilvl="1" w:tplc="7AB293E4">
      <w:start w:val="1"/>
      <w:numFmt w:val="bullet"/>
      <w:lvlText w:val="o"/>
      <w:lvlJc w:val="left"/>
      <w:pPr>
        <w:ind w:left="1440" w:hanging="360"/>
      </w:pPr>
      <w:rPr>
        <w:rFonts w:ascii="Courier New" w:hAnsi="Courier New" w:hint="default"/>
      </w:rPr>
    </w:lvl>
    <w:lvl w:ilvl="2" w:tplc="0F5C888A">
      <w:start w:val="1"/>
      <w:numFmt w:val="bullet"/>
      <w:lvlText w:val=""/>
      <w:lvlJc w:val="left"/>
      <w:pPr>
        <w:ind w:left="2160" w:hanging="360"/>
      </w:pPr>
      <w:rPr>
        <w:rFonts w:ascii="Wingdings" w:hAnsi="Wingdings" w:hint="default"/>
      </w:rPr>
    </w:lvl>
    <w:lvl w:ilvl="3" w:tplc="967209DA">
      <w:start w:val="1"/>
      <w:numFmt w:val="bullet"/>
      <w:lvlText w:val=""/>
      <w:lvlJc w:val="left"/>
      <w:pPr>
        <w:ind w:left="2880" w:hanging="360"/>
      </w:pPr>
      <w:rPr>
        <w:rFonts w:ascii="Symbol" w:hAnsi="Symbol" w:hint="default"/>
      </w:rPr>
    </w:lvl>
    <w:lvl w:ilvl="4" w:tplc="3E2807B4">
      <w:start w:val="1"/>
      <w:numFmt w:val="bullet"/>
      <w:lvlText w:val="o"/>
      <w:lvlJc w:val="left"/>
      <w:pPr>
        <w:ind w:left="3600" w:hanging="360"/>
      </w:pPr>
      <w:rPr>
        <w:rFonts w:ascii="Courier New" w:hAnsi="Courier New" w:hint="default"/>
      </w:rPr>
    </w:lvl>
    <w:lvl w:ilvl="5" w:tplc="F8F69F98">
      <w:start w:val="1"/>
      <w:numFmt w:val="bullet"/>
      <w:lvlText w:val=""/>
      <w:lvlJc w:val="left"/>
      <w:pPr>
        <w:ind w:left="4320" w:hanging="360"/>
      </w:pPr>
      <w:rPr>
        <w:rFonts w:ascii="Wingdings" w:hAnsi="Wingdings" w:hint="default"/>
      </w:rPr>
    </w:lvl>
    <w:lvl w:ilvl="6" w:tplc="FEFED9C4">
      <w:start w:val="1"/>
      <w:numFmt w:val="bullet"/>
      <w:lvlText w:val=""/>
      <w:lvlJc w:val="left"/>
      <w:pPr>
        <w:ind w:left="5040" w:hanging="360"/>
      </w:pPr>
      <w:rPr>
        <w:rFonts w:ascii="Symbol" w:hAnsi="Symbol" w:hint="default"/>
      </w:rPr>
    </w:lvl>
    <w:lvl w:ilvl="7" w:tplc="D89205EC">
      <w:start w:val="1"/>
      <w:numFmt w:val="bullet"/>
      <w:lvlText w:val="o"/>
      <w:lvlJc w:val="left"/>
      <w:pPr>
        <w:ind w:left="5760" w:hanging="360"/>
      </w:pPr>
      <w:rPr>
        <w:rFonts w:ascii="Courier New" w:hAnsi="Courier New" w:hint="default"/>
      </w:rPr>
    </w:lvl>
    <w:lvl w:ilvl="8" w:tplc="777E858E">
      <w:start w:val="1"/>
      <w:numFmt w:val="bullet"/>
      <w:lvlText w:val=""/>
      <w:lvlJc w:val="left"/>
      <w:pPr>
        <w:ind w:left="6480" w:hanging="360"/>
      </w:pPr>
      <w:rPr>
        <w:rFonts w:ascii="Wingdings" w:hAnsi="Wingdings" w:hint="default"/>
      </w:rPr>
    </w:lvl>
  </w:abstractNum>
  <w:abstractNum w:abstractNumId="17" w15:restartNumberingAfterBreak="0">
    <w:nsid w:val="46125CB4"/>
    <w:multiLevelType w:val="hybridMultilevel"/>
    <w:tmpl w:val="3D404C14"/>
    <w:lvl w:ilvl="0" w:tplc="2B02781C">
      <w:start w:val="1"/>
      <w:numFmt w:val="bullet"/>
      <w:lvlText w:val=""/>
      <w:lvlJc w:val="left"/>
      <w:pPr>
        <w:ind w:left="720" w:hanging="360"/>
      </w:pPr>
      <w:rPr>
        <w:rFonts w:ascii="Symbol" w:hAnsi="Symbol" w:hint="default"/>
      </w:rPr>
    </w:lvl>
    <w:lvl w:ilvl="1" w:tplc="2E6E7FA2">
      <w:start w:val="1"/>
      <w:numFmt w:val="bullet"/>
      <w:lvlText w:val="o"/>
      <w:lvlJc w:val="left"/>
      <w:pPr>
        <w:ind w:left="1440" w:hanging="360"/>
      </w:pPr>
      <w:rPr>
        <w:rFonts w:ascii="Courier New" w:hAnsi="Courier New" w:hint="default"/>
      </w:rPr>
    </w:lvl>
    <w:lvl w:ilvl="2" w:tplc="D1FC5C5C">
      <w:start w:val="1"/>
      <w:numFmt w:val="bullet"/>
      <w:lvlText w:val=""/>
      <w:lvlJc w:val="left"/>
      <w:pPr>
        <w:ind w:left="2160" w:hanging="360"/>
      </w:pPr>
      <w:rPr>
        <w:rFonts w:ascii="Wingdings" w:hAnsi="Wingdings" w:hint="default"/>
      </w:rPr>
    </w:lvl>
    <w:lvl w:ilvl="3" w:tplc="C6E00ABC">
      <w:start w:val="1"/>
      <w:numFmt w:val="bullet"/>
      <w:lvlText w:val=""/>
      <w:lvlJc w:val="left"/>
      <w:pPr>
        <w:ind w:left="2880" w:hanging="360"/>
      </w:pPr>
      <w:rPr>
        <w:rFonts w:ascii="Symbol" w:hAnsi="Symbol" w:hint="default"/>
      </w:rPr>
    </w:lvl>
    <w:lvl w:ilvl="4" w:tplc="4808EB7C">
      <w:start w:val="1"/>
      <w:numFmt w:val="bullet"/>
      <w:lvlText w:val="o"/>
      <w:lvlJc w:val="left"/>
      <w:pPr>
        <w:ind w:left="3600" w:hanging="360"/>
      </w:pPr>
      <w:rPr>
        <w:rFonts w:ascii="Courier New" w:hAnsi="Courier New" w:hint="default"/>
      </w:rPr>
    </w:lvl>
    <w:lvl w:ilvl="5" w:tplc="A7A840F8">
      <w:start w:val="1"/>
      <w:numFmt w:val="bullet"/>
      <w:lvlText w:val=""/>
      <w:lvlJc w:val="left"/>
      <w:pPr>
        <w:ind w:left="4320" w:hanging="360"/>
      </w:pPr>
      <w:rPr>
        <w:rFonts w:ascii="Wingdings" w:hAnsi="Wingdings" w:hint="default"/>
      </w:rPr>
    </w:lvl>
    <w:lvl w:ilvl="6" w:tplc="F4F0636C">
      <w:start w:val="1"/>
      <w:numFmt w:val="bullet"/>
      <w:lvlText w:val=""/>
      <w:lvlJc w:val="left"/>
      <w:pPr>
        <w:ind w:left="5040" w:hanging="360"/>
      </w:pPr>
      <w:rPr>
        <w:rFonts w:ascii="Symbol" w:hAnsi="Symbol" w:hint="default"/>
      </w:rPr>
    </w:lvl>
    <w:lvl w:ilvl="7" w:tplc="C24ED966">
      <w:start w:val="1"/>
      <w:numFmt w:val="bullet"/>
      <w:lvlText w:val="o"/>
      <w:lvlJc w:val="left"/>
      <w:pPr>
        <w:ind w:left="5760" w:hanging="360"/>
      </w:pPr>
      <w:rPr>
        <w:rFonts w:ascii="Courier New" w:hAnsi="Courier New" w:hint="default"/>
      </w:rPr>
    </w:lvl>
    <w:lvl w:ilvl="8" w:tplc="D6A29854">
      <w:start w:val="1"/>
      <w:numFmt w:val="bullet"/>
      <w:lvlText w:val=""/>
      <w:lvlJc w:val="left"/>
      <w:pPr>
        <w:ind w:left="6480" w:hanging="360"/>
      </w:pPr>
      <w:rPr>
        <w:rFonts w:ascii="Wingdings" w:hAnsi="Wingdings" w:hint="default"/>
      </w:rPr>
    </w:lvl>
  </w:abstractNum>
  <w:abstractNum w:abstractNumId="18"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9" w15:restartNumberingAfterBreak="0">
    <w:nsid w:val="4E5130FA"/>
    <w:multiLevelType w:val="hybridMultilevel"/>
    <w:tmpl w:val="5FBC0682"/>
    <w:lvl w:ilvl="0" w:tplc="110E8D86">
      <w:start w:val="1"/>
      <w:numFmt w:val="decimal"/>
      <w:lvlText w:val="%1."/>
      <w:lvlJc w:val="left"/>
      <w:pPr>
        <w:ind w:left="720" w:hanging="360"/>
      </w:pPr>
    </w:lvl>
    <w:lvl w:ilvl="1" w:tplc="EE3AD5F4">
      <w:start w:val="1"/>
      <w:numFmt w:val="lowerLetter"/>
      <w:lvlText w:val="%2."/>
      <w:lvlJc w:val="left"/>
      <w:pPr>
        <w:ind w:left="1440" w:hanging="360"/>
      </w:pPr>
    </w:lvl>
    <w:lvl w:ilvl="2" w:tplc="8F50747C">
      <w:start w:val="1"/>
      <w:numFmt w:val="lowerRoman"/>
      <w:lvlText w:val="%3."/>
      <w:lvlJc w:val="right"/>
      <w:pPr>
        <w:ind w:left="2160" w:hanging="180"/>
      </w:pPr>
    </w:lvl>
    <w:lvl w:ilvl="3" w:tplc="2EEC9C50">
      <w:start w:val="1"/>
      <w:numFmt w:val="decimal"/>
      <w:lvlText w:val="%4."/>
      <w:lvlJc w:val="left"/>
      <w:pPr>
        <w:ind w:left="2880" w:hanging="360"/>
      </w:pPr>
    </w:lvl>
    <w:lvl w:ilvl="4" w:tplc="32381D94">
      <w:start w:val="1"/>
      <w:numFmt w:val="lowerLetter"/>
      <w:lvlText w:val="%5."/>
      <w:lvlJc w:val="left"/>
      <w:pPr>
        <w:ind w:left="3600" w:hanging="360"/>
      </w:pPr>
    </w:lvl>
    <w:lvl w:ilvl="5" w:tplc="33F2319A">
      <w:start w:val="1"/>
      <w:numFmt w:val="lowerRoman"/>
      <w:lvlText w:val="%6."/>
      <w:lvlJc w:val="right"/>
      <w:pPr>
        <w:ind w:left="4320" w:hanging="180"/>
      </w:pPr>
    </w:lvl>
    <w:lvl w:ilvl="6" w:tplc="406E3C3E">
      <w:start w:val="1"/>
      <w:numFmt w:val="decimal"/>
      <w:lvlText w:val="%7."/>
      <w:lvlJc w:val="left"/>
      <w:pPr>
        <w:ind w:left="5040" w:hanging="360"/>
      </w:pPr>
    </w:lvl>
    <w:lvl w:ilvl="7" w:tplc="AA5C1BF2">
      <w:start w:val="1"/>
      <w:numFmt w:val="lowerLetter"/>
      <w:lvlText w:val="%8."/>
      <w:lvlJc w:val="left"/>
      <w:pPr>
        <w:ind w:left="5760" w:hanging="360"/>
      </w:pPr>
    </w:lvl>
    <w:lvl w:ilvl="8" w:tplc="7FA0C392">
      <w:start w:val="1"/>
      <w:numFmt w:val="lowerRoman"/>
      <w:lvlText w:val="%9."/>
      <w:lvlJc w:val="right"/>
      <w:pPr>
        <w:ind w:left="6480" w:hanging="180"/>
      </w:pPr>
    </w:lvl>
  </w:abstractNum>
  <w:abstractNum w:abstractNumId="20" w15:restartNumberingAfterBreak="0">
    <w:nsid w:val="525B3627"/>
    <w:multiLevelType w:val="hybridMultilevel"/>
    <w:tmpl w:val="8F9A87DE"/>
    <w:lvl w:ilvl="0" w:tplc="C6BCAA10">
      <w:start w:val="1"/>
      <w:numFmt w:val="decimal"/>
      <w:lvlText w:val="%1."/>
      <w:lvlJc w:val="left"/>
      <w:pPr>
        <w:ind w:left="720" w:hanging="360"/>
      </w:pPr>
    </w:lvl>
    <w:lvl w:ilvl="1" w:tplc="98BCCD84">
      <w:start w:val="1"/>
      <w:numFmt w:val="lowerLetter"/>
      <w:lvlText w:val="%2."/>
      <w:lvlJc w:val="left"/>
      <w:pPr>
        <w:ind w:left="1440" w:hanging="360"/>
      </w:pPr>
    </w:lvl>
    <w:lvl w:ilvl="2" w:tplc="D2A8329A">
      <w:start w:val="1"/>
      <w:numFmt w:val="lowerRoman"/>
      <w:lvlText w:val="%3."/>
      <w:lvlJc w:val="right"/>
      <w:pPr>
        <w:ind w:left="2160" w:hanging="180"/>
      </w:pPr>
    </w:lvl>
    <w:lvl w:ilvl="3" w:tplc="B296C810">
      <w:start w:val="1"/>
      <w:numFmt w:val="decimal"/>
      <w:lvlText w:val="%4."/>
      <w:lvlJc w:val="left"/>
      <w:pPr>
        <w:ind w:left="2880" w:hanging="360"/>
      </w:pPr>
    </w:lvl>
    <w:lvl w:ilvl="4" w:tplc="81E01388">
      <w:start w:val="1"/>
      <w:numFmt w:val="lowerLetter"/>
      <w:lvlText w:val="%5."/>
      <w:lvlJc w:val="left"/>
      <w:pPr>
        <w:ind w:left="3600" w:hanging="360"/>
      </w:pPr>
    </w:lvl>
    <w:lvl w:ilvl="5" w:tplc="915CE926">
      <w:start w:val="1"/>
      <w:numFmt w:val="lowerRoman"/>
      <w:lvlText w:val="%6."/>
      <w:lvlJc w:val="right"/>
      <w:pPr>
        <w:ind w:left="4320" w:hanging="180"/>
      </w:pPr>
    </w:lvl>
    <w:lvl w:ilvl="6" w:tplc="E6D6350E">
      <w:start w:val="1"/>
      <w:numFmt w:val="decimal"/>
      <w:lvlText w:val="%7."/>
      <w:lvlJc w:val="left"/>
      <w:pPr>
        <w:ind w:left="5040" w:hanging="360"/>
      </w:pPr>
    </w:lvl>
    <w:lvl w:ilvl="7" w:tplc="DFE852E8">
      <w:start w:val="1"/>
      <w:numFmt w:val="lowerLetter"/>
      <w:lvlText w:val="%8."/>
      <w:lvlJc w:val="left"/>
      <w:pPr>
        <w:ind w:left="5760" w:hanging="360"/>
      </w:pPr>
    </w:lvl>
    <w:lvl w:ilvl="8" w:tplc="1B48E740">
      <w:start w:val="1"/>
      <w:numFmt w:val="lowerRoman"/>
      <w:lvlText w:val="%9."/>
      <w:lvlJc w:val="right"/>
      <w:pPr>
        <w:ind w:left="6480" w:hanging="180"/>
      </w:pPr>
    </w:lvl>
  </w:abstractNum>
  <w:abstractNum w:abstractNumId="21" w15:restartNumberingAfterBreak="0">
    <w:nsid w:val="5B272C55"/>
    <w:multiLevelType w:val="hybridMultilevel"/>
    <w:tmpl w:val="C5CA87EA"/>
    <w:lvl w:ilvl="0" w:tplc="B5B2DD1C">
      <w:start w:val="1"/>
      <w:numFmt w:val="decimal"/>
      <w:lvlText w:val="%1."/>
      <w:lvlJc w:val="left"/>
      <w:pPr>
        <w:ind w:left="720" w:hanging="360"/>
      </w:pPr>
    </w:lvl>
    <w:lvl w:ilvl="1" w:tplc="28FEE0B6">
      <w:start w:val="1"/>
      <w:numFmt w:val="lowerLetter"/>
      <w:lvlText w:val="%2."/>
      <w:lvlJc w:val="left"/>
      <w:pPr>
        <w:ind w:left="1440" w:hanging="360"/>
      </w:pPr>
    </w:lvl>
    <w:lvl w:ilvl="2" w:tplc="3FD2EE4E">
      <w:start w:val="1"/>
      <w:numFmt w:val="lowerRoman"/>
      <w:lvlText w:val="%3."/>
      <w:lvlJc w:val="right"/>
      <w:pPr>
        <w:ind w:left="2160" w:hanging="180"/>
      </w:pPr>
    </w:lvl>
    <w:lvl w:ilvl="3" w:tplc="B7385374">
      <w:start w:val="1"/>
      <w:numFmt w:val="decimal"/>
      <w:lvlText w:val="%4."/>
      <w:lvlJc w:val="left"/>
      <w:pPr>
        <w:ind w:left="2880" w:hanging="360"/>
      </w:pPr>
    </w:lvl>
    <w:lvl w:ilvl="4" w:tplc="21480B44">
      <w:start w:val="1"/>
      <w:numFmt w:val="lowerLetter"/>
      <w:lvlText w:val="%5."/>
      <w:lvlJc w:val="left"/>
      <w:pPr>
        <w:ind w:left="3600" w:hanging="360"/>
      </w:pPr>
    </w:lvl>
    <w:lvl w:ilvl="5" w:tplc="851035CC">
      <w:start w:val="1"/>
      <w:numFmt w:val="lowerRoman"/>
      <w:lvlText w:val="%6."/>
      <w:lvlJc w:val="right"/>
      <w:pPr>
        <w:ind w:left="4320" w:hanging="180"/>
      </w:pPr>
    </w:lvl>
    <w:lvl w:ilvl="6" w:tplc="3A62537A">
      <w:start w:val="1"/>
      <w:numFmt w:val="decimal"/>
      <w:lvlText w:val="%7."/>
      <w:lvlJc w:val="left"/>
      <w:pPr>
        <w:ind w:left="5040" w:hanging="360"/>
      </w:pPr>
    </w:lvl>
    <w:lvl w:ilvl="7" w:tplc="05FE37DC">
      <w:start w:val="1"/>
      <w:numFmt w:val="lowerLetter"/>
      <w:lvlText w:val="%8."/>
      <w:lvlJc w:val="left"/>
      <w:pPr>
        <w:ind w:left="5760" w:hanging="360"/>
      </w:pPr>
    </w:lvl>
    <w:lvl w:ilvl="8" w:tplc="60F28D20">
      <w:start w:val="1"/>
      <w:numFmt w:val="lowerRoman"/>
      <w:lvlText w:val="%9."/>
      <w:lvlJc w:val="right"/>
      <w:pPr>
        <w:ind w:left="6480" w:hanging="180"/>
      </w:pPr>
    </w:lvl>
  </w:abstractNum>
  <w:abstractNum w:abstractNumId="22" w15:restartNumberingAfterBreak="0">
    <w:nsid w:val="5E621E94"/>
    <w:multiLevelType w:val="hybridMultilevel"/>
    <w:tmpl w:val="B71AE8E0"/>
    <w:lvl w:ilvl="0" w:tplc="723E18D6">
      <w:start w:val="1"/>
      <w:numFmt w:val="decimal"/>
      <w:lvlText w:val="%1."/>
      <w:lvlJc w:val="left"/>
      <w:pPr>
        <w:ind w:left="720" w:hanging="360"/>
      </w:pPr>
    </w:lvl>
    <w:lvl w:ilvl="1" w:tplc="4612B81E">
      <w:start w:val="1"/>
      <w:numFmt w:val="lowerLetter"/>
      <w:lvlText w:val="%2."/>
      <w:lvlJc w:val="left"/>
      <w:pPr>
        <w:ind w:left="1440" w:hanging="360"/>
      </w:pPr>
    </w:lvl>
    <w:lvl w:ilvl="2" w:tplc="05AE5FB4">
      <w:start w:val="1"/>
      <w:numFmt w:val="lowerRoman"/>
      <w:lvlText w:val="%3."/>
      <w:lvlJc w:val="right"/>
      <w:pPr>
        <w:ind w:left="2160" w:hanging="180"/>
      </w:pPr>
    </w:lvl>
    <w:lvl w:ilvl="3" w:tplc="D7185CD2">
      <w:start w:val="1"/>
      <w:numFmt w:val="decimal"/>
      <w:lvlText w:val="%4."/>
      <w:lvlJc w:val="left"/>
      <w:pPr>
        <w:ind w:left="2880" w:hanging="360"/>
      </w:pPr>
    </w:lvl>
    <w:lvl w:ilvl="4" w:tplc="3D1E08A0">
      <w:start w:val="1"/>
      <w:numFmt w:val="lowerLetter"/>
      <w:lvlText w:val="%5."/>
      <w:lvlJc w:val="left"/>
      <w:pPr>
        <w:ind w:left="3600" w:hanging="360"/>
      </w:pPr>
    </w:lvl>
    <w:lvl w:ilvl="5" w:tplc="20442F32">
      <w:start w:val="1"/>
      <w:numFmt w:val="lowerRoman"/>
      <w:lvlText w:val="%6."/>
      <w:lvlJc w:val="right"/>
      <w:pPr>
        <w:ind w:left="4320" w:hanging="180"/>
      </w:pPr>
    </w:lvl>
    <w:lvl w:ilvl="6" w:tplc="0CB26770">
      <w:start w:val="1"/>
      <w:numFmt w:val="decimal"/>
      <w:lvlText w:val="%7."/>
      <w:lvlJc w:val="left"/>
      <w:pPr>
        <w:ind w:left="5040" w:hanging="360"/>
      </w:pPr>
    </w:lvl>
    <w:lvl w:ilvl="7" w:tplc="A56E0BBE">
      <w:start w:val="1"/>
      <w:numFmt w:val="lowerLetter"/>
      <w:lvlText w:val="%8."/>
      <w:lvlJc w:val="left"/>
      <w:pPr>
        <w:ind w:left="5760" w:hanging="360"/>
      </w:pPr>
    </w:lvl>
    <w:lvl w:ilvl="8" w:tplc="E868659E">
      <w:start w:val="1"/>
      <w:numFmt w:val="lowerRoman"/>
      <w:lvlText w:val="%9."/>
      <w:lvlJc w:val="right"/>
      <w:pPr>
        <w:ind w:left="6480" w:hanging="180"/>
      </w:pPr>
    </w:lvl>
  </w:abstractNum>
  <w:abstractNum w:abstractNumId="23" w15:restartNumberingAfterBreak="0">
    <w:nsid w:val="69D27B49"/>
    <w:multiLevelType w:val="hybridMultilevel"/>
    <w:tmpl w:val="EF7E7AEC"/>
    <w:lvl w:ilvl="0" w:tplc="23FAB582">
      <w:start w:val="1"/>
      <w:numFmt w:val="decimal"/>
      <w:lvlText w:val="%1."/>
      <w:lvlJc w:val="left"/>
      <w:pPr>
        <w:ind w:left="720" w:hanging="360"/>
      </w:pPr>
    </w:lvl>
    <w:lvl w:ilvl="1" w:tplc="E2626AF2">
      <w:start w:val="1"/>
      <w:numFmt w:val="lowerLetter"/>
      <w:lvlText w:val="%2."/>
      <w:lvlJc w:val="left"/>
      <w:pPr>
        <w:ind w:left="1440" w:hanging="360"/>
      </w:pPr>
    </w:lvl>
    <w:lvl w:ilvl="2" w:tplc="5BDEF0E2">
      <w:start w:val="1"/>
      <w:numFmt w:val="lowerRoman"/>
      <w:lvlText w:val="%3."/>
      <w:lvlJc w:val="right"/>
      <w:pPr>
        <w:ind w:left="2160" w:hanging="180"/>
      </w:pPr>
    </w:lvl>
    <w:lvl w:ilvl="3" w:tplc="BB96FABA">
      <w:start w:val="1"/>
      <w:numFmt w:val="decimal"/>
      <w:lvlText w:val="%4."/>
      <w:lvlJc w:val="left"/>
      <w:pPr>
        <w:ind w:left="2880" w:hanging="360"/>
      </w:pPr>
    </w:lvl>
    <w:lvl w:ilvl="4" w:tplc="77C8D40E">
      <w:start w:val="1"/>
      <w:numFmt w:val="lowerLetter"/>
      <w:lvlText w:val="%5."/>
      <w:lvlJc w:val="left"/>
      <w:pPr>
        <w:ind w:left="3600" w:hanging="360"/>
      </w:pPr>
    </w:lvl>
    <w:lvl w:ilvl="5" w:tplc="973C43D0">
      <w:start w:val="1"/>
      <w:numFmt w:val="lowerRoman"/>
      <w:lvlText w:val="%6."/>
      <w:lvlJc w:val="right"/>
      <w:pPr>
        <w:ind w:left="4320" w:hanging="180"/>
      </w:pPr>
    </w:lvl>
    <w:lvl w:ilvl="6" w:tplc="0F3846F0">
      <w:start w:val="1"/>
      <w:numFmt w:val="decimal"/>
      <w:lvlText w:val="%7."/>
      <w:lvlJc w:val="left"/>
      <w:pPr>
        <w:ind w:left="5040" w:hanging="360"/>
      </w:pPr>
    </w:lvl>
    <w:lvl w:ilvl="7" w:tplc="DFBE2328">
      <w:start w:val="1"/>
      <w:numFmt w:val="lowerLetter"/>
      <w:lvlText w:val="%8."/>
      <w:lvlJc w:val="left"/>
      <w:pPr>
        <w:ind w:left="5760" w:hanging="360"/>
      </w:pPr>
    </w:lvl>
    <w:lvl w:ilvl="8" w:tplc="13D8B5BE">
      <w:start w:val="1"/>
      <w:numFmt w:val="lowerRoman"/>
      <w:lvlText w:val="%9."/>
      <w:lvlJc w:val="right"/>
      <w:pPr>
        <w:ind w:left="6480" w:hanging="180"/>
      </w:pPr>
    </w:lvl>
  </w:abstractNum>
  <w:abstractNum w:abstractNumId="24" w15:restartNumberingAfterBreak="0">
    <w:nsid w:val="6EB57216"/>
    <w:multiLevelType w:val="hybridMultilevel"/>
    <w:tmpl w:val="2744C44A"/>
    <w:lvl w:ilvl="0" w:tplc="EF16B550">
      <w:start w:val="1"/>
      <w:numFmt w:val="decimal"/>
      <w:lvlText w:val="%1."/>
      <w:lvlJc w:val="left"/>
      <w:pPr>
        <w:ind w:left="720" w:hanging="360"/>
      </w:pPr>
    </w:lvl>
    <w:lvl w:ilvl="1" w:tplc="4A30753C">
      <w:start w:val="1"/>
      <w:numFmt w:val="lowerLetter"/>
      <w:lvlText w:val="%2."/>
      <w:lvlJc w:val="left"/>
      <w:pPr>
        <w:ind w:left="1440" w:hanging="360"/>
      </w:pPr>
    </w:lvl>
    <w:lvl w:ilvl="2" w:tplc="23C8329A">
      <w:start w:val="1"/>
      <w:numFmt w:val="lowerRoman"/>
      <w:lvlText w:val="%3."/>
      <w:lvlJc w:val="right"/>
      <w:pPr>
        <w:ind w:left="2160" w:hanging="180"/>
      </w:pPr>
    </w:lvl>
    <w:lvl w:ilvl="3" w:tplc="8D906524">
      <w:start w:val="1"/>
      <w:numFmt w:val="decimal"/>
      <w:lvlText w:val="%4."/>
      <w:lvlJc w:val="left"/>
      <w:pPr>
        <w:ind w:left="2880" w:hanging="360"/>
      </w:pPr>
    </w:lvl>
    <w:lvl w:ilvl="4" w:tplc="776CF016">
      <w:start w:val="1"/>
      <w:numFmt w:val="lowerLetter"/>
      <w:lvlText w:val="%5."/>
      <w:lvlJc w:val="left"/>
      <w:pPr>
        <w:ind w:left="3600" w:hanging="360"/>
      </w:pPr>
    </w:lvl>
    <w:lvl w:ilvl="5" w:tplc="20281224">
      <w:start w:val="1"/>
      <w:numFmt w:val="lowerRoman"/>
      <w:lvlText w:val="%6."/>
      <w:lvlJc w:val="right"/>
      <w:pPr>
        <w:ind w:left="4320" w:hanging="180"/>
      </w:pPr>
    </w:lvl>
    <w:lvl w:ilvl="6" w:tplc="314226C0">
      <w:start w:val="1"/>
      <w:numFmt w:val="decimal"/>
      <w:lvlText w:val="%7."/>
      <w:lvlJc w:val="left"/>
      <w:pPr>
        <w:ind w:left="5040" w:hanging="360"/>
      </w:pPr>
    </w:lvl>
    <w:lvl w:ilvl="7" w:tplc="FCFE4D28">
      <w:start w:val="1"/>
      <w:numFmt w:val="lowerLetter"/>
      <w:lvlText w:val="%8."/>
      <w:lvlJc w:val="left"/>
      <w:pPr>
        <w:ind w:left="5760" w:hanging="360"/>
      </w:pPr>
    </w:lvl>
    <w:lvl w:ilvl="8" w:tplc="82D21E6E">
      <w:start w:val="1"/>
      <w:numFmt w:val="lowerRoman"/>
      <w:lvlText w:val="%9."/>
      <w:lvlJc w:val="right"/>
      <w:pPr>
        <w:ind w:left="6480" w:hanging="180"/>
      </w:pPr>
    </w:lvl>
  </w:abstractNum>
  <w:abstractNum w:abstractNumId="25" w15:restartNumberingAfterBreak="0">
    <w:nsid w:val="7DFF62DB"/>
    <w:multiLevelType w:val="hybridMultilevel"/>
    <w:tmpl w:val="83CA6B92"/>
    <w:lvl w:ilvl="0" w:tplc="2A242D3A">
      <w:start w:val="1"/>
      <w:numFmt w:val="decimal"/>
      <w:lvlText w:val="%1."/>
      <w:lvlJc w:val="left"/>
      <w:pPr>
        <w:ind w:left="720" w:hanging="360"/>
      </w:pPr>
    </w:lvl>
    <w:lvl w:ilvl="1" w:tplc="806671D8">
      <w:start w:val="1"/>
      <w:numFmt w:val="lowerLetter"/>
      <w:lvlText w:val="%2."/>
      <w:lvlJc w:val="left"/>
      <w:pPr>
        <w:ind w:left="1440" w:hanging="360"/>
      </w:pPr>
    </w:lvl>
    <w:lvl w:ilvl="2" w:tplc="D18A47F2">
      <w:start w:val="1"/>
      <w:numFmt w:val="lowerRoman"/>
      <w:lvlText w:val="%3."/>
      <w:lvlJc w:val="right"/>
      <w:pPr>
        <w:ind w:left="2160" w:hanging="180"/>
      </w:pPr>
    </w:lvl>
    <w:lvl w:ilvl="3" w:tplc="97F4D18E">
      <w:start w:val="1"/>
      <w:numFmt w:val="decimal"/>
      <w:lvlText w:val="%4."/>
      <w:lvlJc w:val="left"/>
      <w:pPr>
        <w:ind w:left="2880" w:hanging="360"/>
      </w:pPr>
    </w:lvl>
    <w:lvl w:ilvl="4" w:tplc="AD809552">
      <w:start w:val="1"/>
      <w:numFmt w:val="lowerLetter"/>
      <w:lvlText w:val="%5."/>
      <w:lvlJc w:val="left"/>
      <w:pPr>
        <w:ind w:left="3600" w:hanging="360"/>
      </w:pPr>
    </w:lvl>
    <w:lvl w:ilvl="5" w:tplc="FB38615E">
      <w:start w:val="1"/>
      <w:numFmt w:val="lowerRoman"/>
      <w:lvlText w:val="%6."/>
      <w:lvlJc w:val="right"/>
      <w:pPr>
        <w:ind w:left="4320" w:hanging="180"/>
      </w:pPr>
    </w:lvl>
    <w:lvl w:ilvl="6" w:tplc="E82C8158">
      <w:start w:val="1"/>
      <w:numFmt w:val="decimal"/>
      <w:lvlText w:val="%7."/>
      <w:lvlJc w:val="left"/>
      <w:pPr>
        <w:ind w:left="5040" w:hanging="360"/>
      </w:pPr>
    </w:lvl>
    <w:lvl w:ilvl="7" w:tplc="84CE5B04">
      <w:start w:val="1"/>
      <w:numFmt w:val="lowerLetter"/>
      <w:lvlText w:val="%8."/>
      <w:lvlJc w:val="left"/>
      <w:pPr>
        <w:ind w:left="5760" w:hanging="360"/>
      </w:pPr>
    </w:lvl>
    <w:lvl w:ilvl="8" w:tplc="3DD213D8">
      <w:start w:val="1"/>
      <w:numFmt w:val="lowerRoman"/>
      <w:lvlText w:val="%9."/>
      <w:lvlJc w:val="right"/>
      <w:pPr>
        <w:ind w:left="6480" w:hanging="180"/>
      </w:pPr>
    </w:lvl>
  </w:abstractNum>
  <w:num w:numId="1">
    <w:abstractNumId w:val="13"/>
  </w:num>
  <w:num w:numId="2">
    <w:abstractNumId w:val="9"/>
  </w:num>
  <w:num w:numId="3">
    <w:abstractNumId w:val="5"/>
  </w:num>
  <w:num w:numId="4">
    <w:abstractNumId w:val="22"/>
  </w:num>
  <w:num w:numId="5">
    <w:abstractNumId w:val="25"/>
  </w:num>
  <w:num w:numId="6">
    <w:abstractNumId w:val="17"/>
  </w:num>
  <w:num w:numId="7">
    <w:abstractNumId w:val="8"/>
  </w:num>
  <w:num w:numId="8">
    <w:abstractNumId w:val="14"/>
  </w:num>
  <w:num w:numId="9">
    <w:abstractNumId w:val="3"/>
  </w:num>
  <w:num w:numId="10">
    <w:abstractNumId w:val="7"/>
  </w:num>
  <w:num w:numId="11">
    <w:abstractNumId w:val="24"/>
  </w:num>
  <w:num w:numId="12">
    <w:abstractNumId w:val="21"/>
  </w:num>
  <w:num w:numId="13">
    <w:abstractNumId w:val="15"/>
  </w:num>
  <w:num w:numId="14">
    <w:abstractNumId w:val="19"/>
  </w:num>
  <w:num w:numId="15">
    <w:abstractNumId w:val="2"/>
  </w:num>
  <w:num w:numId="16">
    <w:abstractNumId w:val="4"/>
  </w:num>
  <w:num w:numId="17">
    <w:abstractNumId w:val="12"/>
  </w:num>
  <w:num w:numId="18">
    <w:abstractNumId w:val="20"/>
  </w:num>
  <w:num w:numId="19">
    <w:abstractNumId w:val="6"/>
  </w:num>
  <w:num w:numId="20">
    <w:abstractNumId w:val="23"/>
  </w:num>
  <w:num w:numId="21">
    <w:abstractNumId w:val="10"/>
  </w:num>
  <w:num w:numId="22">
    <w:abstractNumId w:val="1"/>
  </w:num>
  <w:num w:numId="23">
    <w:abstractNumId w:val="16"/>
  </w:num>
  <w:num w:numId="24">
    <w:abstractNumId w:val="0"/>
  </w:num>
  <w:num w:numId="25">
    <w:abstractNumId w:val="11"/>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112E3B"/>
    <w:rsid w:val="00167AC6"/>
    <w:rsid w:val="0018F916"/>
    <w:rsid w:val="00196C0D"/>
    <w:rsid w:val="0019D9FF"/>
    <w:rsid w:val="001A7E97"/>
    <w:rsid w:val="001B414D"/>
    <w:rsid w:val="001C6A57"/>
    <w:rsid w:val="001D538E"/>
    <w:rsid w:val="001E0A31"/>
    <w:rsid w:val="001F3E26"/>
    <w:rsid w:val="0021A5C7"/>
    <w:rsid w:val="002350AD"/>
    <w:rsid w:val="0023DE49"/>
    <w:rsid w:val="00247ACD"/>
    <w:rsid w:val="0029DDD6"/>
    <w:rsid w:val="002D6020"/>
    <w:rsid w:val="00313628"/>
    <w:rsid w:val="0037FA90"/>
    <w:rsid w:val="0039046B"/>
    <w:rsid w:val="003C3089"/>
    <w:rsid w:val="003D72EB"/>
    <w:rsid w:val="0043ED3A"/>
    <w:rsid w:val="00474736"/>
    <w:rsid w:val="0048032C"/>
    <w:rsid w:val="004B3716"/>
    <w:rsid w:val="004B4427"/>
    <w:rsid w:val="004F6942"/>
    <w:rsid w:val="00534CDA"/>
    <w:rsid w:val="00563CA5"/>
    <w:rsid w:val="005A9947"/>
    <w:rsid w:val="005C0AC2"/>
    <w:rsid w:val="005C639E"/>
    <w:rsid w:val="005C7189"/>
    <w:rsid w:val="005C72F4"/>
    <w:rsid w:val="005E43DE"/>
    <w:rsid w:val="005E6692"/>
    <w:rsid w:val="006015C5"/>
    <w:rsid w:val="00614834"/>
    <w:rsid w:val="006610D1"/>
    <w:rsid w:val="00681967"/>
    <w:rsid w:val="0068319E"/>
    <w:rsid w:val="0068BC8E"/>
    <w:rsid w:val="006C0376"/>
    <w:rsid w:val="006C3F28"/>
    <w:rsid w:val="0070589B"/>
    <w:rsid w:val="00722594"/>
    <w:rsid w:val="00803E38"/>
    <w:rsid w:val="008125F4"/>
    <w:rsid w:val="00842B37"/>
    <w:rsid w:val="008D1E55"/>
    <w:rsid w:val="008F0F26"/>
    <w:rsid w:val="008F316F"/>
    <w:rsid w:val="008F5BE0"/>
    <w:rsid w:val="00907980"/>
    <w:rsid w:val="0092274B"/>
    <w:rsid w:val="00956BBD"/>
    <w:rsid w:val="009D1EB0"/>
    <w:rsid w:val="009EEF02"/>
    <w:rsid w:val="00A02CAB"/>
    <w:rsid w:val="00A093CF"/>
    <w:rsid w:val="00A30B51"/>
    <w:rsid w:val="00A349E4"/>
    <w:rsid w:val="00A6C09A"/>
    <w:rsid w:val="00A70426"/>
    <w:rsid w:val="00AC7166"/>
    <w:rsid w:val="00AD6D4A"/>
    <w:rsid w:val="00B41E23"/>
    <w:rsid w:val="00B7695E"/>
    <w:rsid w:val="00B944BF"/>
    <w:rsid w:val="00BA8A8A"/>
    <w:rsid w:val="00BD167C"/>
    <w:rsid w:val="00BF0D67"/>
    <w:rsid w:val="00C72F72"/>
    <w:rsid w:val="00C85E72"/>
    <w:rsid w:val="00CF7257"/>
    <w:rsid w:val="00D41B95"/>
    <w:rsid w:val="00D659C4"/>
    <w:rsid w:val="00D9416B"/>
    <w:rsid w:val="00DB04F4"/>
    <w:rsid w:val="00DD028B"/>
    <w:rsid w:val="00DD262D"/>
    <w:rsid w:val="00DD26CA"/>
    <w:rsid w:val="00E15A23"/>
    <w:rsid w:val="00E21334"/>
    <w:rsid w:val="00E301F0"/>
    <w:rsid w:val="00E40B0D"/>
    <w:rsid w:val="00E41464"/>
    <w:rsid w:val="00E54833"/>
    <w:rsid w:val="00E83040"/>
    <w:rsid w:val="00E89014"/>
    <w:rsid w:val="00EB5FFB"/>
    <w:rsid w:val="00F182CD"/>
    <w:rsid w:val="00F50FC1"/>
    <w:rsid w:val="00F60E2C"/>
    <w:rsid w:val="00F78956"/>
    <w:rsid w:val="00F83606"/>
    <w:rsid w:val="00FA22F4"/>
    <w:rsid w:val="00FC7381"/>
    <w:rsid w:val="00FD0C92"/>
    <w:rsid w:val="00FF3A00"/>
    <w:rsid w:val="011D8079"/>
    <w:rsid w:val="0120EB85"/>
    <w:rsid w:val="014E9EA6"/>
    <w:rsid w:val="01558DF3"/>
    <w:rsid w:val="015D49FB"/>
    <w:rsid w:val="015E0527"/>
    <w:rsid w:val="01604241"/>
    <w:rsid w:val="01676AC9"/>
    <w:rsid w:val="016D68E0"/>
    <w:rsid w:val="016F5231"/>
    <w:rsid w:val="01773DE4"/>
    <w:rsid w:val="017911BE"/>
    <w:rsid w:val="017A647E"/>
    <w:rsid w:val="018C1E3D"/>
    <w:rsid w:val="018DE9D0"/>
    <w:rsid w:val="01A10ECC"/>
    <w:rsid w:val="01AE5A9E"/>
    <w:rsid w:val="01B38748"/>
    <w:rsid w:val="01B4184D"/>
    <w:rsid w:val="01B5CA84"/>
    <w:rsid w:val="01BB928E"/>
    <w:rsid w:val="01BCE94F"/>
    <w:rsid w:val="01C33511"/>
    <w:rsid w:val="01C7E7EA"/>
    <w:rsid w:val="01CD489C"/>
    <w:rsid w:val="01D26F09"/>
    <w:rsid w:val="01D7D961"/>
    <w:rsid w:val="01DE0ED3"/>
    <w:rsid w:val="01DE7872"/>
    <w:rsid w:val="01E4356B"/>
    <w:rsid w:val="0200E0C4"/>
    <w:rsid w:val="020AFEC6"/>
    <w:rsid w:val="02175B8E"/>
    <w:rsid w:val="021D90D0"/>
    <w:rsid w:val="02205775"/>
    <w:rsid w:val="022E9100"/>
    <w:rsid w:val="023759F1"/>
    <w:rsid w:val="0249ACCC"/>
    <w:rsid w:val="024E09F5"/>
    <w:rsid w:val="0253EE70"/>
    <w:rsid w:val="02617CEF"/>
    <w:rsid w:val="0279F6C8"/>
    <w:rsid w:val="027BB15F"/>
    <w:rsid w:val="028C4B6F"/>
    <w:rsid w:val="029D89EE"/>
    <w:rsid w:val="02A0AAD6"/>
    <w:rsid w:val="02B0E5B1"/>
    <w:rsid w:val="02BFC499"/>
    <w:rsid w:val="02C3461D"/>
    <w:rsid w:val="02C6E38A"/>
    <w:rsid w:val="02CE83CB"/>
    <w:rsid w:val="02D1C657"/>
    <w:rsid w:val="02E118C5"/>
    <w:rsid w:val="02E546AA"/>
    <w:rsid w:val="02EE402B"/>
    <w:rsid w:val="030278A2"/>
    <w:rsid w:val="030EDA10"/>
    <w:rsid w:val="03112B93"/>
    <w:rsid w:val="03121011"/>
    <w:rsid w:val="0318A79E"/>
    <w:rsid w:val="032968D2"/>
    <w:rsid w:val="033995B1"/>
    <w:rsid w:val="034E7341"/>
    <w:rsid w:val="03570177"/>
    <w:rsid w:val="0358A9F2"/>
    <w:rsid w:val="035B2683"/>
    <w:rsid w:val="035DDC88"/>
    <w:rsid w:val="036D434B"/>
    <w:rsid w:val="036DAF09"/>
    <w:rsid w:val="0376790B"/>
    <w:rsid w:val="03789495"/>
    <w:rsid w:val="037B8427"/>
    <w:rsid w:val="037C44CE"/>
    <w:rsid w:val="037F88DC"/>
    <w:rsid w:val="0387C572"/>
    <w:rsid w:val="038E73F7"/>
    <w:rsid w:val="039142BE"/>
    <w:rsid w:val="039DB14E"/>
    <w:rsid w:val="03A05BFE"/>
    <w:rsid w:val="03A167FD"/>
    <w:rsid w:val="03A38AB6"/>
    <w:rsid w:val="03A85CB2"/>
    <w:rsid w:val="03A97D87"/>
    <w:rsid w:val="03ABFD4D"/>
    <w:rsid w:val="03AD0946"/>
    <w:rsid w:val="03B29399"/>
    <w:rsid w:val="03C89519"/>
    <w:rsid w:val="03D259E8"/>
    <w:rsid w:val="03D7EF83"/>
    <w:rsid w:val="03D7F59B"/>
    <w:rsid w:val="03E85362"/>
    <w:rsid w:val="03F5EE29"/>
    <w:rsid w:val="03F85674"/>
    <w:rsid w:val="040AB200"/>
    <w:rsid w:val="041263EA"/>
    <w:rsid w:val="041F9B0E"/>
    <w:rsid w:val="04397241"/>
    <w:rsid w:val="04556BF6"/>
    <w:rsid w:val="0466953F"/>
    <w:rsid w:val="0468F540"/>
    <w:rsid w:val="0472E190"/>
    <w:rsid w:val="047A652A"/>
    <w:rsid w:val="049D75D2"/>
    <w:rsid w:val="04A2A549"/>
    <w:rsid w:val="04A99191"/>
    <w:rsid w:val="04B6C4E6"/>
    <w:rsid w:val="04BA25CD"/>
    <w:rsid w:val="04BA4920"/>
    <w:rsid w:val="04BAC61A"/>
    <w:rsid w:val="04C41E65"/>
    <w:rsid w:val="04C76A8E"/>
    <w:rsid w:val="04C83638"/>
    <w:rsid w:val="04D9A036"/>
    <w:rsid w:val="04D9E149"/>
    <w:rsid w:val="04DCDDD9"/>
    <w:rsid w:val="04DFAFAA"/>
    <w:rsid w:val="04E93ACA"/>
    <w:rsid w:val="04EA12AF"/>
    <w:rsid w:val="04EB8817"/>
    <w:rsid w:val="04EFE32E"/>
    <w:rsid w:val="04F1839F"/>
    <w:rsid w:val="04F200C9"/>
    <w:rsid w:val="04F48CEE"/>
    <w:rsid w:val="04F877C8"/>
    <w:rsid w:val="04F9CD8F"/>
    <w:rsid w:val="0508D1CB"/>
    <w:rsid w:val="05121713"/>
    <w:rsid w:val="05189F08"/>
    <w:rsid w:val="051D9D8B"/>
    <w:rsid w:val="05224400"/>
    <w:rsid w:val="052C6727"/>
    <w:rsid w:val="052E8991"/>
    <w:rsid w:val="0561439E"/>
    <w:rsid w:val="056635AA"/>
    <w:rsid w:val="0577E45D"/>
    <w:rsid w:val="057DCCEC"/>
    <w:rsid w:val="058180AB"/>
    <w:rsid w:val="058A9B0C"/>
    <w:rsid w:val="058D0AFA"/>
    <w:rsid w:val="05941FBE"/>
    <w:rsid w:val="059A0AB5"/>
    <w:rsid w:val="05BB7A47"/>
    <w:rsid w:val="05CA37EF"/>
    <w:rsid w:val="05E274BA"/>
    <w:rsid w:val="05E3082F"/>
    <w:rsid w:val="05E31022"/>
    <w:rsid w:val="05EC86E2"/>
    <w:rsid w:val="05EE7246"/>
    <w:rsid w:val="05EEE5CB"/>
    <w:rsid w:val="05F2537E"/>
    <w:rsid w:val="05F95F2E"/>
    <w:rsid w:val="06040B31"/>
    <w:rsid w:val="0607DEDC"/>
    <w:rsid w:val="06090DCE"/>
    <w:rsid w:val="060ED191"/>
    <w:rsid w:val="061BB581"/>
    <w:rsid w:val="0620B781"/>
    <w:rsid w:val="0641A8CF"/>
    <w:rsid w:val="064BC56E"/>
    <w:rsid w:val="06553C0E"/>
    <w:rsid w:val="0663AACE"/>
    <w:rsid w:val="06848DDB"/>
    <w:rsid w:val="068B6981"/>
    <w:rsid w:val="068C7729"/>
    <w:rsid w:val="0694E29B"/>
    <w:rsid w:val="06A1FC60"/>
    <w:rsid w:val="06A78366"/>
    <w:rsid w:val="06BACB5E"/>
    <w:rsid w:val="06BBBE37"/>
    <w:rsid w:val="06C42713"/>
    <w:rsid w:val="06C9A20C"/>
    <w:rsid w:val="06CA0CA4"/>
    <w:rsid w:val="06DAE611"/>
    <w:rsid w:val="06E9FF97"/>
    <w:rsid w:val="06F45485"/>
    <w:rsid w:val="07096F7B"/>
    <w:rsid w:val="070BE0A4"/>
    <w:rsid w:val="07157432"/>
    <w:rsid w:val="07231CDC"/>
    <w:rsid w:val="07270CB5"/>
    <w:rsid w:val="073112D3"/>
    <w:rsid w:val="0733BA26"/>
    <w:rsid w:val="07441BFF"/>
    <w:rsid w:val="0753BA3C"/>
    <w:rsid w:val="0759C3D2"/>
    <w:rsid w:val="075A27C3"/>
    <w:rsid w:val="0768A231"/>
    <w:rsid w:val="076BAB99"/>
    <w:rsid w:val="07705EE8"/>
    <w:rsid w:val="07711D7D"/>
    <w:rsid w:val="077C4EF5"/>
    <w:rsid w:val="078264ED"/>
    <w:rsid w:val="07875C27"/>
    <w:rsid w:val="079DDFEC"/>
    <w:rsid w:val="07A591BE"/>
    <w:rsid w:val="07AEA812"/>
    <w:rsid w:val="07AF9AD6"/>
    <w:rsid w:val="07B22AF0"/>
    <w:rsid w:val="07C06C5B"/>
    <w:rsid w:val="07C623B1"/>
    <w:rsid w:val="07C64428"/>
    <w:rsid w:val="07D0CE60"/>
    <w:rsid w:val="07D4B936"/>
    <w:rsid w:val="07DBD1C5"/>
    <w:rsid w:val="07E0FDB7"/>
    <w:rsid w:val="07E1CF6B"/>
    <w:rsid w:val="07E5A33A"/>
    <w:rsid w:val="0806F102"/>
    <w:rsid w:val="08082EB6"/>
    <w:rsid w:val="08102EAE"/>
    <w:rsid w:val="08193A65"/>
    <w:rsid w:val="08272231"/>
    <w:rsid w:val="0837F7DE"/>
    <w:rsid w:val="083853D3"/>
    <w:rsid w:val="083D09EE"/>
    <w:rsid w:val="08419B08"/>
    <w:rsid w:val="084C86F6"/>
    <w:rsid w:val="084E5879"/>
    <w:rsid w:val="084E60E8"/>
    <w:rsid w:val="08503FD7"/>
    <w:rsid w:val="085D9333"/>
    <w:rsid w:val="085D9ACE"/>
    <w:rsid w:val="08644850"/>
    <w:rsid w:val="0866EC5C"/>
    <w:rsid w:val="086A9F40"/>
    <w:rsid w:val="08768488"/>
    <w:rsid w:val="0877EE10"/>
    <w:rsid w:val="087A7C07"/>
    <w:rsid w:val="087A8C91"/>
    <w:rsid w:val="0883EDA4"/>
    <w:rsid w:val="0886CD54"/>
    <w:rsid w:val="0888E4F7"/>
    <w:rsid w:val="088D31EC"/>
    <w:rsid w:val="08A2C394"/>
    <w:rsid w:val="08B4E0A1"/>
    <w:rsid w:val="08D6BE4F"/>
    <w:rsid w:val="08DBC0F6"/>
    <w:rsid w:val="08F5FF25"/>
    <w:rsid w:val="090161E9"/>
    <w:rsid w:val="0905046E"/>
    <w:rsid w:val="090B6A18"/>
    <w:rsid w:val="0912FA4E"/>
    <w:rsid w:val="0915B6E1"/>
    <w:rsid w:val="092008A6"/>
    <w:rsid w:val="092C274F"/>
    <w:rsid w:val="094FC7BD"/>
    <w:rsid w:val="09545262"/>
    <w:rsid w:val="095A699F"/>
    <w:rsid w:val="0964B5E0"/>
    <w:rsid w:val="097530DC"/>
    <w:rsid w:val="0979AC7F"/>
    <w:rsid w:val="0983705B"/>
    <w:rsid w:val="09930BD4"/>
    <w:rsid w:val="09AB9776"/>
    <w:rsid w:val="09ADA5F9"/>
    <w:rsid w:val="09AF96FA"/>
    <w:rsid w:val="09C02E9F"/>
    <w:rsid w:val="09C758D1"/>
    <w:rsid w:val="09C8FCBE"/>
    <w:rsid w:val="09DE4D2A"/>
    <w:rsid w:val="09E66A8F"/>
    <w:rsid w:val="09E87917"/>
    <w:rsid w:val="09E9AEAF"/>
    <w:rsid w:val="09EC0BA8"/>
    <w:rsid w:val="09FB4221"/>
    <w:rsid w:val="09FF9410"/>
    <w:rsid w:val="0A032010"/>
    <w:rsid w:val="0A10C78C"/>
    <w:rsid w:val="0A15A75B"/>
    <w:rsid w:val="0A1B55F2"/>
    <w:rsid w:val="0A1B8980"/>
    <w:rsid w:val="0A2F16B0"/>
    <w:rsid w:val="0A2F5FBA"/>
    <w:rsid w:val="0A4BF16A"/>
    <w:rsid w:val="0A5BB587"/>
    <w:rsid w:val="0A6859B0"/>
    <w:rsid w:val="0A6B42BD"/>
    <w:rsid w:val="0A744596"/>
    <w:rsid w:val="0A7D7CAB"/>
    <w:rsid w:val="0A8A543A"/>
    <w:rsid w:val="0A8CC5B0"/>
    <w:rsid w:val="0A8EEF62"/>
    <w:rsid w:val="0A90CD05"/>
    <w:rsid w:val="0A90FD0A"/>
    <w:rsid w:val="0AA5CDF3"/>
    <w:rsid w:val="0AAEAB7C"/>
    <w:rsid w:val="0ABB4258"/>
    <w:rsid w:val="0AC245F8"/>
    <w:rsid w:val="0AD58C7D"/>
    <w:rsid w:val="0AE0FCDA"/>
    <w:rsid w:val="0AE6146F"/>
    <w:rsid w:val="0B06CB73"/>
    <w:rsid w:val="0B0D53A2"/>
    <w:rsid w:val="0B133A1E"/>
    <w:rsid w:val="0B140593"/>
    <w:rsid w:val="0B16A9B5"/>
    <w:rsid w:val="0B195A2F"/>
    <w:rsid w:val="0B197D4F"/>
    <w:rsid w:val="0B1D215F"/>
    <w:rsid w:val="0B1DAF43"/>
    <w:rsid w:val="0B20712B"/>
    <w:rsid w:val="0B2169CB"/>
    <w:rsid w:val="0B255BAE"/>
    <w:rsid w:val="0B4474C2"/>
    <w:rsid w:val="0B457A6C"/>
    <w:rsid w:val="0B485871"/>
    <w:rsid w:val="0B58ED44"/>
    <w:rsid w:val="0B5ED674"/>
    <w:rsid w:val="0B6D385B"/>
    <w:rsid w:val="0B6E7CFC"/>
    <w:rsid w:val="0B82D869"/>
    <w:rsid w:val="0BA3E456"/>
    <w:rsid w:val="0BAD466A"/>
    <w:rsid w:val="0BB196FC"/>
    <w:rsid w:val="0BB80C5A"/>
    <w:rsid w:val="0BB96E4F"/>
    <w:rsid w:val="0BBB743A"/>
    <w:rsid w:val="0BC17C01"/>
    <w:rsid w:val="0BC2255C"/>
    <w:rsid w:val="0BD988A3"/>
    <w:rsid w:val="0BE3599F"/>
    <w:rsid w:val="0BE3F77E"/>
    <w:rsid w:val="0BEB94F6"/>
    <w:rsid w:val="0BEF4BD1"/>
    <w:rsid w:val="0BF9A329"/>
    <w:rsid w:val="0C098B7D"/>
    <w:rsid w:val="0C13193B"/>
    <w:rsid w:val="0C18BE75"/>
    <w:rsid w:val="0C1D7168"/>
    <w:rsid w:val="0C1D7D1B"/>
    <w:rsid w:val="0C1E7F57"/>
    <w:rsid w:val="0C5D2C85"/>
    <w:rsid w:val="0C5E0477"/>
    <w:rsid w:val="0C61D549"/>
    <w:rsid w:val="0C66DC97"/>
    <w:rsid w:val="0C6A5EBC"/>
    <w:rsid w:val="0C724D1E"/>
    <w:rsid w:val="0C78B872"/>
    <w:rsid w:val="0C7BEB5A"/>
    <w:rsid w:val="0C830F4D"/>
    <w:rsid w:val="0C83ECBE"/>
    <w:rsid w:val="0C992258"/>
    <w:rsid w:val="0C99CBDE"/>
    <w:rsid w:val="0CAAB675"/>
    <w:rsid w:val="0CAAB6C9"/>
    <w:rsid w:val="0CAC2853"/>
    <w:rsid w:val="0CAFBF68"/>
    <w:rsid w:val="0CB50D39"/>
    <w:rsid w:val="0CBFDFED"/>
    <w:rsid w:val="0CC3CAE7"/>
    <w:rsid w:val="0CCD86FB"/>
    <w:rsid w:val="0CCEF886"/>
    <w:rsid w:val="0CD0E405"/>
    <w:rsid w:val="0CEFDD84"/>
    <w:rsid w:val="0CF27F60"/>
    <w:rsid w:val="0CF3C1E3"/>
    <w:rsid w:val="0CF45CCB"/>
    <w:rsid w:val="0D039324"/>
    <w:rsid w:val="0D05103A"/>
    <w:rsid w:val="0D13759C"/>
    <w:rsid w:val="0D1F876C"/>
    <w:rsid w:val="0D250874"/>
    <w:rsid w:val="0D2D0E0B"/>
    <w:rsid w:val="0D3524EA"/>
    <w:rsid w:val="0D41CB1E"/>
    <w:rsid w:val="0D44ED13"/>
    <w:rsid w:val="0D6366FD"/>
    <w:rsid w:val="0D6E22F1"/>
    <w:rsid w:val="0D7BA760"/>
    <w:rsid w:val="0D80AE3E"/>
    <w:rsid w:val="0D81CEB7"/>
    <w:rsid w:val="0D8A21CF"/>
    <w:rsid w:val="0D9BF510"/>
    <w:rsid w:val="0D9F23A3"/>
    <w:rsid w:val="0DA709EA"/>
    <w:rsid w:val="0DA8899A"/>
    <w:rsid w:val="0DB4FCAA"/>
    <w:rsid w:val="0DC6D17F"/>
    <w:rsid w:val="0DD9BC56"/>
    <w:rsid w:val="0DDA9F9A"/>
    <w:rsid w:val="0DEA263A"/>
    <w:rsid w:val="0E056F4F"/>
    <w:rsid w:val="0E08062A"/>
    <w:rsid w:val="0E09D916"/>
    <w:rsid w:val="0E0B3779"/>
    <w:rsid w:val="0E1F5EB0"/>
    <w:rsid w:val="0E210B4A"/>
    <w:rsid w:val="0E295A84"/>
    <w:rsid w:val="0E429142"/>
    <w:rsid w:val="0E44FA29"/>
    <w:rsid w:val="0E4AC3E7"/>
    <w:rsid w:val="0E4DE98D"/>
    <w:rsid w:val="0E5291EF"/>
    <w:rsid w:val="0E6AE366"/>
    <w:rsid w:val="0E764FCB"/>
    <w:rsid w:val="0E7C54BE"/>
    <w:rsid w:val="0E7D6BEE"/>
    <w:rsid w:val="0E7FC40D"/>
    <w:rsid w:val="0E8292ED"/>
    <w:rsid w:val="0EAA0B42"/>
    <w:rsid w:val="0EAE9744"/>
    <w:rsid w:val="0EB94183"/>
    <w:rsid w:val="0ECDAE23"/>
    <w:rsid w:val="0EE4A46D"/>
    <w:rsid w:val="0EE9F965"/>
    <w:rsid w:val="0EEB3D55"/>
    <w:rsid w:val="0EFD4BBE"/>
    <w:rsid w:val="0F02925C"/>
    <w:rsid w:val="0F093349"/>
    <w:rsid w:val="0F0C1B4C"/>
    <w:rsid w:val="0F14DA1A"/>
    <w:rsid w:val="0F1A9DE3"/>
    <w:rsid w:val="0F1D6EF2"/>
    <w:rsid w:val="0F1D759D"/>
    <w:rsid w:val="0F29BC62"/>
    <w:rsid w:val="0F2F418E"/>
    <w:rsid w:val="0F45026E"/>
    <w:rsid w:val="0F47167E"/>
    <w:rsid w:val="0F5001B3"/>
    <w:rsid w:val="0F5B868B"/>
    <w:rsid w:val="0F60532C"/>
    <w:rsid w:val="0F64D26A"/>
    <w:rsid w:val="0F69E2BE"/>
    <w:rsid w:val="0F71D5AD"/>
    <w:rsid w:val="0F72168A"/>
    <w:rsid w:val="0F8D1347"/>
    <w:rsid w:val="0F94EE3A"/>
    <w:rsid w:val="0FA2D7B1"/>
    <w:rsid w:val="0FAEA44A"/>
    <w:rsid w:val="0FAF84C2"/>
    <w:rsid w:val="0FBA7212"/>
    <w:rsid w:val="0FC16898"/>
    <w:rsid w:val="0FC934D1"/>
    <w:rsid w:val="0FDED048"/>
    <w:rsid w:val="0FE253B6"/>
    <w:rsid w:val="0FE8058F"/>
    <w:rsid w:val="0FEAE840"/>
    <w:rsid w:val="0FF3C4DF"/>
    <w:rsid w:val="0FF7C017"/>
    <w:rsid w:val="0FFC0FC5"/>
    <w:rsid w:val="100B8C44"/>
    <w:rsid w:val="100BEDF0"/>
    <w:rsid w:val="101DD784"/>
    <w:rsid w:val="101F9D94"/>
    <w:rsid w:val="102003EC"/>
    <w:rsid w:val="102E542A"/>
    <w:rsid w:val="10345320"/>
    <w:rsid w:val="10362C92"/>
    <w:rsid w:val="10426BF0"/>
    <w:rsid w:val="104C8D9B"/>
    <w:rsid w:val="104E4A25"/>
    <w:rsid w:val="1057269F"/>
    <w:rsid w:val="105DA65E"/>
    <w:rsid w:val="1066F15C"/>
    <w:rsid w:val="106849CC"/>
    <w:rsid w:val="1080DAB4"/>
    <w:rsid w:val="10861048"/>
    <w:rsid w:val="10876C95"/>
    <w:rsid w:val="109DA550"/>
    <w:rsid w:val="109FE6EA"/>
    <w:rsid w:val="10A2F9BA"/>
    <w:rsid w:val="10B14360"/>
    <w:rsid w:val="10B20478"/>
    <w:rsid w:val="10C9D936"/>
    <w:rsid w:val="10D18551"/>
    <w:rsid w:val="10DDE446"/>
    <w:rsid w:val="10E5C16A"/>
    <w:rsid w:val="10E88F4F"/>
    <w:rsid w:val="10EE3012"/>
    <w:rsid w:val="10F2F589"/>
    <w:rsid w:val="10F43641"/>
    <w:rsid w:val="110000B3"/>
    <w:rsid w:val="11000F69"/>
    <w:rsid w:val="1100AD5C"/>
    <w:rsid w:val="1113BBD1"/>
    <w:rsid w:val="111CE42E"/>
    <w:rsid w:val="112B47DD"/>
    <w:rsid w:val="11319EC2"/>
    <w:rsid w:val="113898DA"/>
    <w:rsid w:val="113E487A"/>
    <w:rsid w:val="11451080"/>
    <w:rsid w:val="114E1645"/>
    <w:rsid w:val="11505408"/>
    <w:rsid w:val="115A54E0"/>
    <w:rsid w:val="115C3E2E"/>
    <w:rsid w:val="11690EE2"/>
    <w:rsid w:val="11774693"/>
    <w:rsid w:val="117EF2A7"/>
    <w:rsid w:val="118326F3"/>
    <w:rsid w:val="1184A566"/>
    <w:rsid w:val="118519D9"/>
    <w:rsid w:val="11985B76"/>
    <w:rsid w:val="119CF88B"/>
    <w:rsid w:val="11A38B57"/>
    <w:rsid w:val="11A7141E"/>
    <w:rsid w:val="11A91AFD"/>
    <w:rsid w:val="11AAD5E8"/>
    <w:rsid w:val="11AD32CD"/>
    <w:rsid w:val="11B3C652"/>
    <w:rsid w:val="11B67FA7"/>
    <w:rsid w:val="11B6B002"/>
    <w:rsid w:val="11B853C2"/>
    <w:rsid w:val="11BCECD1"/>
    <w:rsid w:val="11BF476B"/>
    <w:rsid w:val="11D448AE"/>
    <w:rsid w:val="11D94A5B"/>
    <w:rsid w:val="11DF32EE"/>
    <w:rsid w:val="11DFA745"/>
    <w:rsid w:val="11E7643C"/>
    <w:rsid w:val="11F4CAC5"/>
    <w:rsid w:val="11FBCEF0"/>
    <w:rsid w:val="11FE2544"/>
    <w:rsid w:val="12009F87"/>
    <w:rsid w:val="1201CF67"/>
    <w:rsid w:val="120D4FF3"/>
    <w:rsid w:val="122003BF"/>
    <w:rsid w:val="1220B945"/>
    <w:rsid w:val="1239ABCE"/>
    <w:rsid w:val="123FA0FA"/>
    <w:rsid w:val="124DD271"/>
    <w:rsid w:val="124DEA90"/>
    <w:rsid w:val="124E4AA0"/>
    <w:rsid w:val="12693036"/>
    <w:rsid w:val="126FDFCC"/>
    <w:rsid w:val="12703805"/>
    <w:rsid w:val="128AC369"/>
    <w:rsid w:val="12929432"/>
    <w:rsid w:val="1297EEFA"/>
    <w:rsid w:val="12A4F1E2"/>
    <w:rsid w:val="12BB01C6"/>
    <w:rsid w:val="12BF9107"/>
    <w:rsid w:val="12C09FCE"/>
    <w:rsid w:val="12CA7744"/>
    <w:rsid w:val="12D83856"/>
    <w:rsid w:val="12E7CA03"/>
    <w:rsid w:val="12EA2FE8"/>
    <w:rsid w:val="12EF19F7"/>
    <w:rsid w:val="12EF63B8"/>
    <w:rsid w:val="12EFD8BC"/>
    <w:rsid w:val="12FA68A4"/>
    <w:rsid w:val="1305E066"/>
    <w:rsid w:val="13197E8F"/>
    <w:rsid w:val="1319ED3D"/>
    <w:rsid w:val="132FDC82"/>
    <w:rsid w:val="13374842"/>
    <w:rsid w:val="133C7357"/>
    <w:rsid w:val="133D19EF"/>
    <w:rsid w:val="1354C864"/>
    <w:rsid w:val="135CA67D"/>
    <w:rsid w:val="13641371"/>
    <w:rsid w:val="1369AA53"/>
    <w:rsid w:val="13726DC1"/>
    <w:rsid w:val="1374D371"/>
    <w:rsid w:val="1389B908"/>
    <w:rsid w:val="138ECB00"/>
    <w:rsid w:val="139D8300"/>
    <w:rsid w:val="13A12475"/>
    <w:rsid w:val="13AD3836"/>
    <w:rsid w:val="13B7E9B0"/>
    <w:rsid w:val="13BEEAE7"/>
    <w:rsid w:val="13C07989"/>
    <w:rsid w:val="13D43C0E"/>
    <w:rsid w:val="13D43D66"/>
    <w:rsid w:val="13D86C19"/>
    <w:rsid w:val="13F0E490"/>
    <w:rsid w:val="13F14F1F"/>
    <w:rsid w:val="13F2AB09"/>
    <w:rsid w:val="13F7A067"/>
    <w:rsid w:val="14042C64"/>
    <w:rsid w:val="1404D40E"/>
    <w:rsid w:val="14126E1D"/>
    <w:rsid w:val="142F0273"/>
    <w:rsid w:val="14320125"/>
    <w:rsid w:val="1447593B"/>
    <w:rsid w:val="145EAD49"/>
    <w:rsid w:val="1464111F"/>
    <w:rsid w:val="1477E45E"/>
    <w:rsid w:val="14835F35"/>
    <w:rsid w:val="1486EA53"/>
    <w:rsid w:val="148EBDD3"/>
    <w:rsid w:val="148F3937"/>
    <w:rsid w:val="14A6239B"/>
    <w:rsid w:val="14A7816F"/>
    <w:rsid w:val="14B4A471"/>
    <w:rsid w:val="14BCD8AC"/>
    <w:rsid w:val="14D0BF40"/>
    <w:rsid w:val="14D4B334"/>
    <w:rsid w:val="14EDC969"/>
    <w:rsid w:val="14F985D4"/>
    <w:rsid w:val="14F9E92F"/>
    <w:rsid w:val="14FB5FEE"/>
    <w:rsid w:val="1505F894"/>
    <w:rsid w:val="150B37DB"/>
    <w:rsid w:val="150C0402"/>
    <w:rsid w:val="150C83ED"/>
    <w:rsid w:val="1512E279"/>
    <w:rsid w:val="1516762B"/>
    <w:rsid w:val="152341CD"/>
    <w:rsid w:val="152810A2"/>
    <w:rsid w:val="15292B39"/>
    <w:rsid w:val="15379210"/>
    <w:rsid w:val="153FC13C"/>
    <w:rsid w:val="15428289"/>
    <w:rsid w:val="154963A8"/>
    <w:rsid w:val="15545957"/>
    <w:rsid w:val="1557AE84"/>
    <w:rsid w:val="15625EB7"/>
    <w:rsid w:val="15739528"/>
    <w:rsid w:val="1575B1D9"/>
    <w:rsid w:val="15772E5E"/>
    <w:rsid w:val="15898AC0"/>
    <w:rsid w:val="159557D0"/>
    <w:rsid w:val="15988994"/>
    <w:rsid w:val="15A6F356"/>
    <w:rsid w:val="15A8497A"/>
    <w:rsid w:val="15AA7B77"/>
    <w:rsid w:val="15B5D197"/>
    <w:rsid w:val="15C10F4E"/>
    <w:rsid w:val="15CFB21E"/>
    <w:rsid w:val="15D1C30D"/>
    <w:rsid w:val="15D72C1C"/>
    <w:rsid w:val="15E746BE"/>
    <w:rsid w:val="15E78439"/>
    <w:rsid w:val="15EE3239"/>
    <w:rsid w:val="15EEA98D"/>
    <w:rsid w:val="15F0F791"/>
    <w:rsid w:val="1601DD5B"/>
    <w:rsid w:val="160B181A"/>
    <w:rsid w:val="16205704"/>
    <w:rsid w:val="1628D2CE"/>
    <w:rsid w:val="1629E62F"/>
    <w:rsid w:val="1629FDEF"/>
    <w:rsid w:val="162CD318"/>
    <w:rsid w:val="16304288"/>
    <w:rsid w:val="1639D355"/>
    <w:rsid w:val="163A2A4F"/>
    <w:rsid w:val="16458721"/>
    <w:rsid w:val="1652A308"/>
    <w:rsid w:val="1653333C"/>
    <w:rsid w:val="165F7F2D"/>
    <w:rsid w:val="1660AA58"/>
    <w:rsid w:val="16732334"/>
    <w:rsid w:val="16945C48"/>
    <w:rsid w:val="1695D91F"/>
    <w:rsid w:val="1699C7FE"/>
    <w:rsid w:val="16A486AD"/>
    <w:rsid w:val="16A6F8D5"/>
    <w:rsid w:val="16A71C88"/>
    <w:rsid w:val="16A9976F"/>
    <w:rsid w:val="16ADB42E"/>
    <w:rsid w:val="16B87EEA"/>
    <w:rsid w:val="16BE84F4"/>
    <w:rsid w:val="16C5C565"/>
    <w:rsid w:val="16CFC754"/>
    <w:rsid w:val="16D0025D"/>
    <w:rsid w:val="16D27500"/>
    <w:rsid w:val="16D40FA8"/>
    <w:rsid w:val="16D8B6A9"/>
    <w:rsid w:val="16D92DB8"/>
    <w:rsid w:val="16E0430C"/>
    <w:rsid w:val="16E1D974"/>
    <w:rsid w:val="16E913C5"/>
    <w:rsid w:val="16F42BB4"/>
    <w:rsid w:val="16F46DC1"/>
    <w:rsid w:val="16F59E49"/>
    <w:rsid w:val="16FD7548"/>
    <w:rsid w:val="17027FD2"/>
    <w:rsid w:val="1702E61F"/>
    <w:rsid w:val="17087F61"/>
    <w:rsid w:val="171059C3"/>
    <w:rsid w:val="171D6833"/>
    <w:rsid w:val="171F0898"/>
    <w:rsid w:val="171FAA3F"/>
    <w:rsid w:val="172F296F"/>
    <w:rsid w:val="174204A7"/>
    <w:rsid w:val="1745C2A2"/>
    <w:rsid w:val="1748790D"/>
    <w:rsid w:val="175D5B75"/>
    <w:rsid w:val="17771DBA"/>
    <w:rsid w:val="177ED88C"/>
    <w:rsid w:val="1780E9DB"/>
    <w:rsid w:val="17869088"/>
    <w:rsid w:val="17962A8B"/>
    <w:rsid w:val="1798DE71"/>
    <w:rsid w:val="17A4CA8F"/>
    <w:rsid w:val="17B78ABE"/>
    <w:rsid w:val="17BE7F00"/>
    <w:rsid w:val="17C79419"/>
    <w:rsid w:val="17D79F90"/>
    <w:rsid w:val="17D90DCC"/>
    <w:rsid w:val="17F24910"/>
    <w:rsid w:val="17F499F2"/>
    <w:rsid w:val="183D3A8F"/>
    <w:rsid w:val="18418E9B"/>
    <w:rsid w:val="184900D3"/>
    <w:rsid w:val="184D5C1C"/>
    <w:rsid w:val="184DF014"/>
    <w:rsid w:val="185CD872"/>
    <w:rsid w:val="18605E21"/>
    <w:rsid w:val="186B6D99"/>
    <w:rsid w:val="187E113B"/>
    <w:rsid w:val="18819FCC"/>
    <w:rsid w:val="1889ABFB"/>
    <w:rsid w:val="1891FA8C"/>
    <w:rsid w:val="189607B5"/>
    <w:rsid w:val="189A338D"/>
    <w:rsid w:val="189B5790"/>
    <w:rsid w:val="189E9704"/>
    <w:rsid w:val="189EE832"/>
    <w:rsid w:val="18A5B9B9"/>
    <w:rsid w:val="18A65502"/>
    <w:rsid w:val="18B32695"/>
    <w:rsid w:val="18B876CD"/>
    <w:rsid w:val="18C62113"/>
    <w:rsid w:val="18C8A9C8"/>
    <w:rsid w:val="18CA8DF1"/>
    <w:rsid w:val="18DB5336"/>
    <w:rsid w:val="18E8185B"/>
    <w:rsid w:val="18F03BD7"/>
    <w:rsid w:val="18FE06D8"/>
    <w:rsid w:val="19097600"/>
    <w:rsid w:val="191B210F"/>
    <w:rsid w:val="1926AE2D"/>
    <w:rsid w:val="19285BA4"/>
    <w:rsid w:val="1944A5FD"/>
    <w:rsid w:val="194B3B79"/>
    <w:rsid w:val="19544A6B"/>
    <w:rsid w:val="1969E8B2"/>
    <w:rsid w:val="196B0289"/>
    <w:rsid w:val="19795259"/>
    <w:rsid w:val="197EAD5F"/>
    <w:rsid w:val="197EF3D4"/>
    <w:rsid w:val="1983F20E"/>
    <w:rsid w:val="19870E14"/>
    <w:rsid w:val="1988E570"/>
    <w:rsid w:val="1998BBC4"/>
    <w:rsid w:val="19995C55"/>
    <w:rsid w:val="19A026FC"/>
    <w:rsid w:val="19ACEE78"/>
    <w:rsid w:val="19B62722"/>
    <w:rsid w:val="19BDB73F"/>
    <w:rsid w:val="19C82CC3"/>
    <w:rsid w:val="19CC71E4"/>
    <w:rsid w:val="19CC8AE8"/>
    <w:rsid w:val="19D41D72"/>
    <w:rsid w:val="19D7ABE5"/>
    <w:rsid w:val="19D9ACC1"/>
    <w:rsid w:val="19E02747"/>
    <w:rsid w:val="19E5FEEB"/>
    <w:rsid w:val="19ED1CA7"/>
    <w:rsid w:val="19EFC920"/>
    <w:rsid w:val="19F88F66"/>
    <w:rsid w:val="19FCCDE1"/>
    <w:rsid w:val="1A04B671"/>
    <w:rsid w:val="1A05CD8C"/>
    <w:rsid w:val="1A13045C"/>
    <w:rsid w:val="1A1B7200"/>
    <w:rsid w:val="1A29465E"/>
    <w:rsid w:val="1A306D18"/>
    <w:rsid w:val="1A308104"/>
    <w:rsid w:val="1A336D4D"/>
    <w:rsid w:val="1A3B1103"/>
    <w:rsid w:val="1A3F8251"/>
    <w:rsid w:val="1A48D6C5"/>
    <w:rsid w:val="1A4CFBD4"/>
    <w:rsid w:val="1A4EB71B"/>
    <w:rsid w:val="1A5DBCA1"/>
    <w:rsid w:val="1A642ED1"/>
    <w:rsid w:val="1A64D0E4"/>
    <w:rsid w:val="1A6507E9"/>
    <w:rsid w:val="1A6ACF7E"/>
    <w:rsid w:val="1A6E578D"/>
    <w:rsid w:val="1A7CC1FD"/>
    <w:rsid w:val="1A7D582A"/>
    <w:rsid w:val="1A86BD3B"/>
    <w:rsid w:val="1A894467"/>
    <w:rsid w:val="1A8B839E"/>
    <w:rsid w:val="1AA26F5E"/>
    <w:rsid w:val="1AB4C107"/>
    <w:rsid w:val="1AB842EA"/>
    <w:rsid w:val="1AC129C8"/>
    <w:rsid w:val="1AC72196"/>
    <w:rsid w:val="1AD43D9A"/>
    <w:rsid w:val="1AEE5A8E"/>
    <w:rsid w:val="1AF508C8"/>
    <w:rsid w:val="1B0522D5"/>
    <w:rsid w:val="1B133579"/>
    <w:rsid w:val="1B15BEF2"/>
    <w:rsid w:val="1B163909"/>
    <w:rsid w:val="1B1C21FD"/>
    <w:rsid w:val="1B22D3BF"/>
    <w:rsid w:val="1B28E53E"/>
    <w:rsid w:val="1B2DA8F4"/>
    <w:rsid w:val="1B3627D8"/>
    <w:rsid w:val="1B3BD26C"/>
    <w:rsid w:val="1B424CC2"/>
    <w:rsid w:val="1B5116FE"/>
    <w:rsid w:val="1B588CBD"/>
    <w:rsid w:val="1B659F61"/>
    <w:rsid w:val="1B760BBA"/>
    <w:rsid w:val="1B88D69B"/>
    <w:rsid w:val="1B8B2BE0"/>
    <w:rsid w:val="1B9D4FEB"/>
    <w:rsid w:val="1B9E35BB"/>
    <w:rsid w:val="1BA1BEE3"/>
    <w:rsid w:val="1BA54A77"/>
    <w:rsid w:val="1BA9BAF4"/>
    <w:rsid w:val="1BBE255C"/>
    <w:rsid w:val="1BC7E47E"/>
    <w:rsid w:val="1BCDF093"/>
    <w:rsid w:val="1BCF4266"/>
    <w:rsid w:val="1BE011B8"/>
    <w:rsid w:val="1BEB7B72"/>
    <w:rsid w:val="1BFBC0A5"/>
    <w:rsid w:val="1C01EAF0"/>
    <w:rsid w:val="1C045EDF"/>
    <w:rsid w:val="1C0A1D37"/>
    <w:rsid w:val="1C0B08F2"/>
    <w:rsid w:val="1C0B45D6"/>
    <w:rsid w:val="1C13A178"/>
    <w:rsid w:val="1C24073E"/>
    <w:rsid w:val="1C26723D"/>
    <w:rsid w:val="1C30E5C3"/>
    <w:rsid w:val="1C35DAC9"/>
    <w:rsid w:val="1C369377"/>
    <w:rsid w:val="1C4812D1"/>
    <w:rsid w:val="1C52AF0C"/>
    <w:rsid w:val="1C5C38B9"/>
    <w:rsid w:val="1C5F846D"/>
    <w:rsid w:val="1C6DA807"/>
    <w:rsid w:val="1C833098"/>
    <w:rsid w:val="1C96EE86"/>
    <w:rsid w:val="1C9AD97A"/>
    <w:rsid w:val="1C9AEF0A"/>
    <w:rsid w:val="1C9F9DF6"/>
    <w:rsid w:val="1CAE4CFD"/>
    <w:rsid w:val="1CB20E13"/>
    <w:rsid w:val="1CC31326"/>
    <w:rsid w:val="1CC7B0E8"/>
    <w:rsid w:val="1CDA8DF5"/>
    <w:rsid w:val="1CE20B21"/>
    <w:rsid w:val="1CE8E0B8"/>
    <w:rsid w:val="1CEDCC25"/>
    <w:rsid w:val="1D02918D"/>
    <w:rsid w:val="1D084388"/>
    <w:rsid w:val="1D0FE140"/>
    <w:rsid w:val="1D1F88C1"/>
    <w:rsid w:val="1D30F855"/>
    <w:rsid w:val="1D35048A"/>
    <w:rsid w:val="1D49F2F3"/>
    <w:rsid w:val="1D4AADA5"/>
    <w:rsid w:val="1D52BA59"/>
    <w:rsid w:val="1D57C910"/>
    <w:rsid w:val="1D5B4E90"/>
    <w:rsid w:val="1D5CABAC"/>
    <w:rsid w:val="1D5FFD87"/>
    <w:rsid w:val="1D64403A"/>
    <w:rsid w:val="1D6B116A"/>
    <w:rsid w:val="1D6E4D92"/>
    <w:rsid w:val="1D77E575"/>
    <w:rsid w:val="1D7D38FC"/>
    <w:rsid w:val="1D894A38"/>
    <w:rsid w:val="1D91D8EE"/>
    <w:rsid w:val="1DA450FA"/>
    <w:rsid w:val="1DADB02D"/>
    <w:rsid w:val="1DB4C3BA"/>
    <w:rsid w:val="1DB4FB71"/>
    <w:rsid w:val="1DB70B42"/>
    <w:rsid w:val="1DD117CF"/>
    <w:rsid w:val="1DD8E32A"/>
    <w:rsid w:val="1DD8F5A5"/>
    <w:rsid w:val="1DE84DC5"/>
    <w:rsid w:val="1DE939A0"/>
    <w:rsid w:val="1DF3C52B"/>
    <w:rsid w:val="1DFEAF57"/>
    <w:rsid w:val="1E045E06"/>
    <w:rsid w:val="1E1009D1"/>
    <w:rsid w:val="1E151A2C"/>
    <w:rsid w:val="1E1A438C"/>
    <w:rsid w:val="1E1DCEDC"/>
    <w:rsid w:val="1E2C9187"/>
    <w:rsid w:val="1E2EFCC3"/>
    <w:rsid w:val="1E38DEEA"/>
    <w:rsid w:val="1E424805"/>
    <w:rsid w:val="1E45C006"/>
    <w:rsid w:val="1E4D5A9E"/>
    <w:rsid w:val="1E4FFC09"/>
    <w:rsid w:val="1E5E9186"/>
    <w:rsid w:val="1E6EBB7D"/>
    <w:rsid w:val="1E70EA4D"/>
    <w:rsid w:val="1E797C3E"/>
    <w:rsid w:val="1E7E8571"/>
    <w:rsid w:val="1E7F4703"/>
    <w:rsid w:val="1E80E4B5"/>
    <w:rsid w:val="1E81FB45"/>
    <w:rsid w:val="1E8F306D"/>
    <w:rsid w:val="1E983F5F"/>
    <w:rsid w:val="1EA3D1A7"/>
    <w:rsid w:val="1EA95D0D"/>
    <w:rsid w:val="1EB521AF"/>
    <w:rsid w:val="1EBDB3C4"/>
    <w:rsid w:val="1ECE0769"/>
    <w:rsid w:val="1EDBB6AE"/>
    <w:rsid w:val="1EE51B01"/>
    <w:rsid w:val="1EEC7D96"/>
    <w:rsid w:val="1EEFCF69"/>
    <w:rsid w:val="1EF062DA"/>
    <w:rsid w:val="1EF97F5C"/>
    <w:rsid w:val="1EF9980C"/>
    <w:rsid w:val="1F0FC1F8"/>
    <w:rsid w:val="1F1952C3"/>
    <w:rsid w:val="1F1964FB"/>
    <w:rsid w:val="1F33FE0B"/>
    <w:rsid w:val="1F345C23"/>
    <w:rsid w:val="1F36A062"/>
    <w:rsid w:val="1F3D784E"/>
    <w:rsid w:val="1F3E2BE4"/>
    <w:rsid w:val="1F47881E"/>
    <w:rsid w:val="1F6A8D51"/>
    <w:rsid w:val="1F746722"/>
    <w:rsid w:val="1F7A83DC"/>
    <w:rsid w:val="1F85C0B6"/>
    <w:rsid w:val="1F93AC75"/>
    <w:rsid w:val="1F9A28EF"/>
    <w:rsid w:val="1FA60273"/>
    <w:rsid w:val="1FC0DCF2"/>
    <w:rsid w:val="1FD1C124"/>
    <w:rsid w:val="1FD2F205"/>
    <w:rsid w:val="1FD85D38"/>
    <w:rsid w:val="1FDE2CBC"/>
    <w:rsid w:val="1FE2D02C"/>
    <w:rsid w:val="1FEB0475"/>
    <w:rsid w:val="1FF2A330"/>
    <w:rsid w:val="1FF315EF"/>
    <w:rsid w:val="201ABB26"/>
    <w:rsid w:val="203A8321"/>
    <w:rsid w:val="2046C105"/>
    <w:rsid w:val="204DA4C5"/>
    <w:rsid w:val="205291F5"/>
    <w:rsid w:val="205B4DF4"/>
    <w:rsid w:val="205E90BA"/>
    <w:rsid w:val="205F8070"/>
    <w:rsid w:val="20616CEA"/>
    <w:rsid w:val="2072AB2B"/>
    <w:rsid w:val="2076045F"/>
    <w:rsid w:val="2082684B"/>
    <w:rsid w:val="2089F855"/>
    <w:rsid w:val="208BEDBF"/>
    <w:rsid w:val="2090A7B3"/>
    <w:rsid w:val="20A15163"/>
    <w:rsid w:val="20ABFF19"/>
    <w:rsid w:val="20B974B2"/>
    <w:rsid w:val="20BBE53A"/>
    <w:rsid w:val="20BC3D58"/>
    <w:rsid w:val="20C5717B"/>
    <w:rsid w:val="20CEC98D"/>
    <w:rsid w:val="20D594CE"/>
    <w:rsid w:val="20E02DEA"/>
    <w:rsid w:val="20E21A6D"/>
    <w:rsid w:val="20F78544"/>
    <w:rsid w:val="20FFFBB5"/>
    <w:rsid w:val="21079C22"/>
    <w:rsid w:val="210A42D4"/>
    <w:rsid w:val="2121DE2F"/>
    <w:rsid w:val="2126F1A8"/>
    <w:rsid w:val="21371D46"/>
    <w:rsid w:val="214C87AA"/>
    <w:rsid w:val="214F9AA6"/>
    <w:rsid w:val="2152C269"/>
    <w:rsid w:val="2156B2CE"/>
    <w:rsid w:val="216165FD"/>
    <w:rsid w:val="2164FDE2"/>
    <w:rsid w:val="2180E32C"/>
    <w:rsid w:val="2183EBDD"/>
    <w:rsid w:val="218CE672"/>
    <w:rsid w:val="21905861"/>
    <w:rsid w:val="21907139"/>
    <w:rsid w:val="21A27770"/>
    <w:rsid w:val="21A6EE23"/>
    <w:rsid w:val="21AA40A4"/>
    <w:rsid w:val="21AF148F"/>
    <w:rsid w:val="21BB2110"/>
    <w:rsid w:val="21BCFA86"/>
    <w:rsid w:val="21BDBDA1"/>
    <w:rsid w:val="21C51549"/>
    <w:rsid w:val="21C51B0E"/>
    <w:rsid w:val="21C873E8"/>
    <w:rsid w:val="21DC8E1B"/>
    <w:rsid w:val="21FAE54F"/>
    <w:rsid w:val="21FFE174"/>
    <w:rsid w:val="22138DDF"/>
    <w:rsid w:val="22153EAD"/>
    <w:rsid w:val="22204D98"/>
    <w:rsid w:val="22253691"/>
    <w:rsid w:val="222A3DCA"/>
    <w:rsid w:val="222E5421"/>
    <w:rsid w:val="224A33C2"/>
    <w:rsid w:val="224D8569"/>
    <w:rsid w:val="2251B589"/>
    <w:rsid w:val="226188CB"/>
    <w:rsid w:val="226549E6"/>
    <w:rsid w:val="226B1B05"/>
    <w:rsid w:val="227730FF"/>
    <w:rsid w:val="22793427"/>
    <w:rsid w:val="2279709F"/>
    <w:rsid w:val="22915D23"/>
    <w:rsid w:val="22942472"/>
    <w:rsid w:val="229B2EFA"/>
    <w:rsid w:val="229DBDC2"/>
    <w:rsid w:val="229F3714"/>
    <w:rsid w:val="22A3BECD"/>
    <w:rsid w:val="22A55758"/>
    <w:rsid w:val="22BF09CA"/>
    <w:rsid w:val="22C2095E"/>
    <w:rsid w:val="22D0622A"/>
    <w:rsid w:val="22DB8A30"/>
    <w:rsid w:val="22E0C602"/>
    <w:rsid w:val="22E9D528"/>
    <w:rsid w:val="22ECA107"/>
    <w:rsid w:val="22FA5FFF"/>
    <w:rsid w:val="22FB86F0"/>
    <w:rsid w:val="23030760"/>
    <w:rsid w:val="231B2A3B"/>
    <w:rsid w:val="231BA33C"/>
    <w:rsid w:val="2338F89C"/>
    <w:rsid w:val="233BE878"/>
    <w:rsid w:val="233FC669"/>
    <w:rsid w:val="23422384"/>
    <w:rsid w:val="234AB000"/>
    <w:rsid w:val="23520652"/>
    <w:rsid w:val="23570E85"/>
    <w:rsid w:val="2372CAA5"/>
    <w:rsid w:val="23760D7C"/>
    <w:rsid w:val="2376904A"/>
    <w:rsid w:val="237CF7F6"/>
    <w:rsid w:val="23970AAB"/>
    <w:rsid w:val="239713CB"/>
    <w:rsid w:val="23A39F13"/>
    <w:rsid w:val="23A3D833"/>
    <w:rsid w:val="23A5FAF6"/>
    <w:rsid w:val="23B403C2"/>
    <w:rsid w:val="23B50328"/>
    <w:rsid w:val="23BC4334"/>
    <w:rsid w:val="23BF9F79"/>
    <w:rsid w:val="23C2495B"/>
    <w:rsid w:val="23CC91E0"/>
    <w:rsid w:val="23D0442A"/>
    <w:rsid w:val="23D1BEE1"/>
    <w:rsid w:val="23D74731"/>
    <w:rsid w:val="23F66BF4"/>
    <w:rsid w:val="23F6FEA3"/>
    <w:rsid w:val="23F90578"/>
    <w:rsid w:val="23FA01E0"/>
    <w:rsid w:val="23FFFCAF"/>
    <w:rsid w:val="2409A4C1"/>
    <w:rsid w:val="24114D55"/>
    <w:rsid w:val="24199D91"/>
    <w:rsid w:val="241BCFD3"/>
    <w:rsid w:val="242368CA"/>
    <w:rsid w:val="242B809B"/>
    <w:rsid w:val="24306586"/>
    <w:rsid w:val="2430930C"/>
    <w:rsid w:val="2436EC81"/>
    <w:rsid w:val="2438AAE4"/>
    <w:rsid w:val="243FD612"/>
    <w:rsid w:val="244413DC"/>
    <w:rsid w:val="244A7EB3"/>
    <w:rsid w:val="245616F8"/>
    <w:rsid w:val="24660B40"/>
    <w:rsid w:val="24747CA0"/>
    <w:rsid w:val="24790318"/>
    <w:rsid w:val="247BCE91"/>
    <w:rsid w:val="248EEFDF"/>
    <w:rsid w:val="24A1DC71"/>
    <w:rsid w:val="24B21EE0"/>
    <w:rsid w:val="24C9A052"/>
    <w:rsid w:val="24CE562D"/>
    <w:rsid w:val="24EB85E5"/>
    <w:rsid w:val="24EB89D2"/>
    <w:rsid w:val="24EF37D8"/>
    <w:rsid w:val="2500C300"/>
    <w:rsid w:val="25021904"/>
    <w:rsid w:val="250A058C"/>
    <w:rsid w:val="250DD1C7"/>
    <w:rsid w:val="251132F7"/>
    <w:rsid w:val="2511BD89"/>
    <w:rsid w:val="2518AF34"/>
    <w:rsid w:val="251D2FFA"/>
    <w:rsid w:val="2520502A"/>
    <w:rsid w:val="2527608A"/>
    <w:rsid w:val="25297AC2"/>
    <w:rsid w:val="25428003"/>
    <w:rsid w:val="25490226"/>
    <w:rsid w:val="255D7F52"/>
    <w:rsid w:val="25608670"/>
    <w:rsid w:val="2589AA95"/>
    <w:rsid w:val="25940D75"/>
    <w:rsid w:val="25973635"/>
    <w:rsid w:val="25B18288"/>
    <w:rsid w:val="25B89797"/>
    <w:rsid w:val="25C028C7"/>
    <w:rsid w:val="25DD6C04"/>
    <w:rsid w:val="25E1A5BD"/>
    <w:rsid w:val="25E53231"/>
    <w:rsid w:val="25F2D7FC"/>
    <w:rsid w:val="25F97CEB"/>
    <w:rsid w:val="2601925C"/>
    <w:rsid w:val="2603C756"/>
    <w:rsid w:val="26278CD7"/>
    <w:rsid w:val="2629204B"/>
    <w:rsid w:val="263069C1"/>
    <w:rsid w:val="2634A441"/>
    <w:rsid w:val="2635C136"/>
    <w:rsid w:val="26404FB7"/>
    <w:rsid w:val="2640DB7B"/>
    <w:rsid w:val="264AA4E7"/>
    <w:rsid w:val="2652F28D"/>
    <w:rsid w:val="265E8464"/>
    <w:rsid w:val="266EFADA"/>
    <w:rsid w:val="26776D0D"/>
    <w:rsid w:val="267AE8E7"/>
    <w:rsid w:val="267DF772"/>
    <w:rsid w:val="2681AA4E"/>
    <w:rsid w:val="268C38A5"/>
    <w:rsid w:val="268FEA7F"/>
    <w:rsid w:val="2691D6BD"/>
    <w:rsid w:val="2696FB41"/>
    <w:rsid w:val="26CDDA50"/>
    <w:rsid w:val="26CDF41B"/>
    <w:rsid w:val="26DBE6B0"/>
    <w:rsid w:val="26E0FBE9"/>
    <w:rsid w:val="26E6F162"/>
    <w:rsid w:val="26E9A0DD"/>
    <w:rsid w:val="26EFD52D"/>
    <w:rsid w:val="26F12CF9"/>
    <w:rsid w:val="26F65C62"/>
    <w:rsid w:val="26F78937"/>
    <w:rsid w:val="26FB06E4"/>
    <w:rsid w:val="270564A6"/>
    <w:rsid w:val="270913B6"/>
    <w:rsid w:val="27250966"/>
    <w:rsid w:val="2744D82F"/>
    <w:rsid w:val="2754B271"/>
    <w:rsid w:val="275598EA"/>
    <w:rsid w:val="276C4815"/>
    <w:rsid w:val="277607AF"/>
    <w:rsid w:val="277913E9"/>
    <w:rsid w:val="27880CDA"/>
    <w:rsid w:val="279CAC9D"/>
    <w:rsid w:val="279F42AC"/>
    <w:rsid w:val="27A9333F"/>
    <w:rsid w:val="27AA6847"/>
    <w:rsid w:val="27B3BB43"/>
    <w:rsid w:val="27B4AFDC"/>
    <w:rsid w:val="27DC639D"/>
    <w:rsid w:val="27DE5E6E"/>
    <w:rsid w:val="27E2674F"/>
    <w:rsid w:val="27EFF9DC"/>
    <w:rsid w:val="27F3DCDD"/>
    <w:rsid w:val="27FB0E36"/>
    <w:rsid w:val="2807D8D5"/>
    <w:rsid w:val="2810EF1C"/>
    <w:rsid w:val="281B8844"/>
    <w:rsid w:val="281D3D21"/>
    <w:rsid w:val="2820AC0D"/>
    <w:rsid w:val="2820EE1C"/>
    <w:rsid w:val="282EF677"/>
    <w:rsid w:val="282F0A86"/>
    <w:rsid w:val="2835DD6B"/>
    <w:rsid w:val="283726A6"/>
    <w:rsid w:val="284F7B58"/>
    <w:rsid w:val="28595BD7"/>
    <w:rsid w:val="2859B3FB"/>
    <w:rsid w:val="285D2F00"/>
    <w:rsid w:val="28614A22"/>
    <w:rsid w:val="2862040D"/>
    <w:rsid w:val="28645A8D"/>
    <w:rsid w:val="28694C56"/>
    <w:rsid w:val="287233B4"/>
    <w:rsid w:val="28790401"/>
    <w:rsid w:val="2885BFF8"/>
    <w:rsid w:val="288AF55D"/>
    <w:rsid w:val="2893E99A"/>
    <w:rsid w:val="28B7CD51"/>
    <w:rsid w:val="28BD2BD8"/>
    <w:rsid w:val="28C44815"/>
    <w:rsid w:val="28CBA44F"/>
    <w:rsid w:val="28CE55DA"/>
    <w:rsid w:val="28D170C2"/>
    <w:rsid w:val="28D36106"/>
    <w:rsid w:val="28DE58A9"/>
    <w:rsid w:val="28E2F124"/>
    <w:rsid w:val="28E8127B"/>
    <w:rsid w:val="28F4A96C"/>
    <w:rsid w:val="29184856"/>
    <w:rsid w:val="291C56C7"/>
    <w:rsid w:val="29369B42"/>
    <w:rsid w:val="29379D4C"/>
    <w:rsid w:val="295E3406"/>
    <w:rsid w:val="296CE774"/>
    <w:rsid w:val="2973E690"/>
    <w:rsid w:val="29750E55"/>
    <w:rsid w:val="297826D1"/>
    <w:rsid w:val="297D8A11"/>
    <w:rsid w:val="298C385F"/>
    <w:rsid w:val="298E4FFC"/>
    <w:rsid w:val="299366CF"/>
    <w:rsid w:val="29945106"/>
    <w:rsid w:val="299539C3"/>
    <w:rsid w:val="29961843"/>
    <w:rsid w:val="2998B7BD"/>
    <w:rsid w:val="29A6A5A7"/>
    <w:rsid w:val="29B1DB78"/>
    <w:rsid w:val="29B591B4"/>
    <w:rsid w:val="29B97B6B"/>
    <w:rsid w:val="29C6508E"/>
    <w:rsid w:val="29C70A17"/>
    <w:rsid w:val="29CEAD9E"/>
    <w:rsid w:val="29D826D3"/>
    <w:rsid w:val="29F5C548"/>
    <w:rsid w:val="29F647BF"/>
    <w:rsid w:val="29F98E83"/>
    <w:rsid w:val="2A04668F"/>
    <w:rsid w:val="2A0A062C"/>
    <w:rsid w:val="2A0D6A52"/>
    <w:rsid w:val="2A16E15E"/>
    <w:rsid w:val="2A1C6975"/>
    <w:rsid w:val="2A1EFC84"/>
    <w:rsid w:val="2A2C4964"/>
    <w:rsid w:val="2A2D796F"/>
    <w:rsid w:val="2A31FC8A"/>
    <w:rsid w:val="2A3EA533"/>
    <w:rsid w:val="2A413FE9"/>
    <w:rsid w:val="2A44E474"/>
    <w:rsid w:val="2A4DF3A9"/>
    <w:rsid w:val="2A4F0F17"/>
    <w:rsid w:val="2A63C3DE"/>
    <w:rsid w:val="2A657809"/>
    <w:rsid w:val="2A683366"/>
    <w:rsid w:val="2A6894FB"/>
    <w:rsid w:val="2A703DC4"/>
    <w:rsid w:val="2A720183"/>
    <w:rsid w:val="2A7440DA"/>
    <w:rsid w:val="2A77333B"/>
    <w:rsid w:val="2A7EEC01"/>
    <w:rsid w:val="2A7FF20B"/>
    <w:rsid w:val="2A7FF886"/>
    <w:rsid w:val="2A814598"/>
    <w:rsid w:val="2A8DFC95"/>
    <w:rsid w:val="2A99043D"/>
    <w:rsid w:val="2AAB14FE"/>
    <w:rsid w:val="2AB1B025"/>
    <w:rsid w:val="2ACDCA04"/>
    <w:rsid w:val="2AD0C805"/>
    <w:rsid w:val="2ADBC30B"/>
    <w:rsid w:val="2AEE9575"/>
    <w:rsid w:val="2AEE9CB6"/>
    <w:rsid w:val="2AF7DC42"/>
    <w:rsid w:val="2AFA6506"/>
    <w:rsid w:val="2AFF591E"/>
    <w:rsid w:val="2AFFDBF4"/>
    <w:rsid w:val="2B016A19"/>
    <w:rsid w:val="2B102762"/>
    <w:rsid w:val="2B1E6929"/>
    <w:rsid w:val="2B21F6D9"/>
    <w:rsid w:val="2B30451A"/>
    <w:rsid w:val="2B391721"/>
    <w:rsid w:val="2B3BBF17"/>
    <w:rsid w:val="2B3D4586"/>
    <w:rsid w:val="2B4539F4"/>
    <w:rsid w:val="2B619523"/>
    <w:rsid w:val="2B64AB2C"/>
    <w:rsid w:val="2B6CD2BE"/>
    <w:rsid w:val="2B6D9A2C"/>
    <w:rsid w:val="2B805001"/>
    <w:rsid w:val="2B81292B"/>
    <w:rsid w:val="2B816E21"/>
    <w:rsid w:val="2B86C5D1"/>
    <w:rsid w:val="2B955515"/>
    <w:rsid w:val="2B9C4166"/>
    <w:rsid w:val="2BA79876"/>
    <w:rsid w:val="2BACEEF1"/>
    <w:rsid w:val="2BAE1072"/>
    <w:rsid w:val="2BB0A154"/>
    <w:rsid w:val="2BB115D5"/>
    <w:rsid w:val="2BB612A3"/>
    <w:rsid w:val="2BBFDF44"/>
    <w:rsid w:val="2BC6FD99"/>
    <w:rsid w:val="2BD99A44"/>
    <w:rsid w:val="2BD9B65C"/>
    <w:rsid w:val="2BE09C92"/>
    <w:rsid w:val="2BE92F0C"/>
    <w:rsid w:val="2BFE0ED7"/>
    <w:rsid w:val="2C0A6079"/>
    <w:rsid w:val="2C0F97C6"/>
    <w:rsid w:val="2C12998F"/>
    <w:rsid w:val="2C24F8DB"/>
    <w:rsid w:val="2C2566F3"/>
    <w:rsid w:val="2C2902D9"/>
    <w:rsid w:val="2C2EBE09"/>
    <w:rsid w:val="2C311BF5"/>
    <w:rsid w:val="2C33D5DE"/>
    <w:rsid w:val="2C33D920"/>
    <w:rsid w:val="2C66267A"/>
    <w:rsid w:val="2C726D79"/>
    <w:rsid w:val="2C735111"/>
    <w:rsid w:val="2C7E54CB"/>
    <w:rsid w:val="2C924D35"/>
    <w:rsid w:val="2C92FABC"/>
    <w:rsid w:val="2CA66CF3"/>
    <w:rsid w:val="2CA9E502"/>
    <w:rsid w:val="2CABFBB1"/>
    <w:rsid w:val="2CBAD8A2"/>
    <w:rsid w:val="2CCCCB37"/>
    <w:rsid w:val="2CD94925"/>
    <w:rsid w:val="2CDFFC57"/>
    <w:rsid w:val="2CDFFCA5"/>
    <w:rsid w:val="2D07F3DE"/>
    <w:rsid w:val="2D0DA630"/>
    <w:rsid w:val="2D2D6942"/>
    <w:rsid w:val="2D305919"/>
    <w:rsid w:val="2D389D93"/>
    <w:rsid w:val="2D3BDBB6"/>
    <w:rsid w:val="2D3C44A6"/>
    <w:rsid w:val="2D3D0844"/>
    <w:rsid w:val="2D3F2140"/>
    <w:rsid w:val="2D497E6B"/>
    <w:rsid w:val="2D5ABD87"/>
    <w:rsid w:val="2D5B6854"/>
    <w:rsid w:val="2D5FE22C"/>
    <w:rsid w:val="2D60B2A1"/>
    <w:rsid w:val="2D620A7C"/>
    <w:rsid w:val="2D62C270"/>
    <w:rsid w:val="2D656956"/>
    <w:rsid w:val="2D6A3E16"/>
    <w:rsid w:val="2D6EFD3B"/>
    <w:rsid w:val="2D77235F"/>
    <w:rsid w:val="2D894486"/>
    <w:rsid w:val="2D92056F"/>
    <w:rsid w:val="2D94DC16"/>
    <w:rsid w:val="2DABF33D"/>
    <w:rsid w:val="2DAE8614"/>
    <w:rsid w:val="2DB20504"/>
    <w:rsid w:val="2DBCE290"/>
    <w:rsid w:val="2DCB186C"/>
    <w:rsid w:val="2DCE1BC4"/>
    <w:rsid w:val="2DD1008A"/>
    <w:rsid w:val="2DE8CF9B"/>
    <w:rsid w:val="2DF77443"/>
    <w:rsid w:val="2DFE02B5"/>
    <w:rsid w:val="2E20D259"/>
    <w:rsid w:val="2E3520BD"/>
    <w:rsid w:val="2E4D2C11"/>
    <w:rsid w:val="2E55B06F"/>
    <w:rsid w:val="2E584EA6"/>
    <w:rsid w:val="2E655D51"/>
    <w:rsid w:val="2E793B9A"/>
    <w:rsid w:val="2E9A11F9"/>
    <w:rsid w:val="2EB4BB31"/>
    <w:rsid w:val="2EDA6409"/>
    <w:rsid w:val="2EDBD892"/>
    <w:rsid w:val="2EE2C36C"/>
    <w:rsid w:val="2EEA3FA0"/>
    <w:rsid w:val="2EF8276C"/>
    <w:rsid w:val="2F006C20"/>
    <w:rsid w:val="2F1E38ED"/>
    <w:rsid w:val="2F1F9643"/>
    <w:rsid w:val="2F2EFF93"/>
    <w:rsid w:val="2F48E50F"/>
    <w:rsid w:val="2F4B3013"/>
    <w:rsid w:val="2F4F2ECC"/>
    <w:rsid w:val="2F5086BB"/>
    <w:rsid w:val="2F5C3299"/>
    <w:rsid w:val="2F5CFC84"/>
    <w:rsid w:val="2F61B7A7"/>
    <w:rsid w:val="2F7A93CF"/>
    <w:rsid w:val="2F89BB29"/>
    <w:rsid w:val="2F8EF1F2"/>
    <w:rsid w:val="2F8FDE11"/>
    <w:rsid w:val="2FA064F6"/>
    <w:rsid w:val="2FA154D5"/>
    <w:rsid w:val="2FB546B9"/>
    <w:rsid w:val="2FB9D10B"/>
    <w:rsid w:val="2FBB45B7"/>
    <w:rsid w:val="2FC17598"/>
    <w:rsid w:val="2FC59763"/>
    <w:rsid w:val="2FC91CC0"/>
    <w:rsid w:val="2FD4C1E3"/>
    <w:rsid w:val="2FDE930E"/>
    <w:rsid w:val="2FECDFF1"/>
    <w:rsid w:val="300D39F4"/>
    <w:rsid w:val="300ED2DE"/>
    <w:rsid w:val="3020C3F8"/>
    <w:rsid w:val="3027039D"/>
    <w:rsid w:val="30330F84"/>
    <w:rsid w:val="3048A078"/>
    <w:rsid w:val="304A9600"/>
    <w:rsid w:val="30540655"/>
    <w:rsid w:val="30550779"/>
    <w:rsid w:val="3055E870"/>
    <w:rsid w:val="306B306D"/>
    <w:rsid w:val="307C11E1"/>
    <w:rsid w:val="307FA27E"/>
    <w:rsid w:val="30830DC2"/>
    <w:rsid w:val="3085296F"/>
    <w:rsid w:val="309A3731"/>
    <w:rsid w:val="30AD8AE7"/>
    <w:rsid w:val="30C42B82"/>
    <w:rsid w:val="30C9C4A3"/>
    <w:rsid w:val="30E3E6F7"/>
    <w:rsid w:val="30EE345C"/>
    <w:rsid w:val="30F91EEC"/>
    <w:rsid w:val="30FB1B17"/>
    <w:rsid w:val="30FD68AD"/>
    <w:rsid w:val="31043DF3"/>
    <w:rsid w:val="31105F4F"/>
    <w:rsid w:val="3112C472"/>
    <w:rsid w:val="312E1D35"/>
    <w:rsid w:val="314FDD3D"/>
    <w:rsid w:val="3153CB8D"/>
    <w:rsid w:val="3157BD27"/>
    <w:rsid w:val="315E7E1D"/>
    <w:rsid w:val="3167CD81"/>
    <w:rsid w:val="317D7327"/>
    <w:rsid w:val="317F73CA"/>
    <w:rsid w:val="3183B33A"/>
    <w:rsid w:val="3183ED09"/>
    <w:rsid w:val="3188E2AF"/>
    <w:rsid w:val="31898D15"/>
    <w:rsid w:val="319F91F1"/>
    <w:rsid w:val="31A1FE58"/>
    <w:rsid w:val="31AF0FBC"/>
    <w:rsid w:val="31B7774C"/>
    <w:rsid w:val="31B876EE"/>
    <w:rsid w:val="31BE807C"/>
    <w:rsid w:val="31C3E6CB"/>
    <w:rsid w:val="31CB8C61"/>
    <w:rsid w:val="31CD9F60"/>
    <w:rsid w:val="31CDEE44"/>
    <w:rsid w:val="31E14DA0"/>
    <w:rsid w:val="31FA0308"/>
    <w:rsid w:val="322514D0"/>
    <w:rsid w:val="3242A4D0"/>
    <w:rsid w:val="32445A36"/>
    <w:rsid w:val="324464E7"/>
    <w:rsid w:val="32493A85"/>
    <w:rsid w:val="324942F9"/>
    <w:rsid w:val="3257F2DA"/>
    <w:rsid w:val="325A2193"/>
    <w:rsid w:val="325B18A6"/>
    <w:rsid w:val="325D2088"/>
    <w:rsid w:val="32662614"/>
    <w:rsid w:val="327250FF"/>
    <w:rsid w:val="32752BA7"/>
    <w:rsid w:val="327EB258"/>
    <w:rsid w:val="32823909"/>
    <w:rsid w:val="328290E4"/>
    <w:rsid w:val="32973947"/>
    <w:rsid w:val="329F1DF4"/>
    <w:rsid w:val="329FCB9F"/>
    <w:rsid w:val="32A0278C"/>
    <w:rsid w:val="32A894FA"/>
    <w:rsid w:val="32B4087A"/>
    <w:rsid w:val="32BC6656"/>
    <w:rsid w:val="32CF5C0A"/>
    <w:rsid w:val="32D7BC0C"/>
    <w:rsid w:val="32E41BD1"/>
    <w:rsid w:val="32F9C668"/>
    <w:rsid w:val="330E5659"/>
    <w:rsid w:val="331D90E2"/>
    <w:rsid w:val="332DCE37"/>
    <w:rsid w:val="33322DC8"/>
    <w:rsid w:val="334A3DE1"/>
    <w:rsid w:val="33554087"/>
    <w:rsid w:val="33596671"/>
    <w:rsid w:val="335ACA48"/>
    <w:rsid w:val="3363E4A1"/>
    <w:rsid w:val="33681F87"/>
    <w:rsid w:val="337AEEC8"/>
    <w:rsid w:val="3389D67F"/>
    <w:rsid w:val="338A7A24"/>
    <w:rsid w:val="33980974"/>
    <w:rsid w:val="3398B5ED"/>
    <w:rsid w:val="339C26AB"/>
    <w:rsid w:val="33B6830B"/>
    <w:rsid w:val="33BBED9B"/>
    <w:rsid w:val="33BECFC9"/>
    <w:rsid w:val="33C79BA9"/>
    <w:rsid w:val="33ED7927"/>
    <w:rsid w:val="33EEB42F"/>
    <w:rsid w:val="33F648DA"/>
    <w:rsid w:val="33F64D7E"/>
    <w:rsid w:val="33F6DCD3"/>
    <w:rsid w:val="34010BC6"/>
    <w:rsid w:val="3405A566"/>
    <w:rsid w:val="340A84C6"/>
    <w:rsid w:val="340CFCAB"/>
    <w:rsid w:val="3410BE93"/>
    <w:rsid w:val="3423E7EB"/>
    <w:rsid w:val="34314372"/>
    <w:rsid w:val="3431A9F0"/>
    <w:rsid w:val="3439DA7F"/>
    <w:rsid w:val="3446CE4F"/>
    <w:rsid w:val="3447D430"/>
    <w:rsid w:val="34552695"/>
    <w:rsid w:val="34647CB6"/>
    <w:rsid w:val="3467B5C9"/>
    <w:rsid w:val="346D7EFB"/>
    <w:rsid w:val="347551DD"/>
    <w:rsid w:val="3478EFCE"/>
    <w:rsid w:val="3483B75D"/>
    <w:rsid w:val="34963F55"/>
    <w:rsid w:val="34A3CBF2"/>
    <w:rsid w:val="34A5EC30"/>
    <w:rsid w:val="34AC08E6"/>
    <w:rsid w:val="34BAA186"/>
    <w:rsid w:val="34C4DB79"/>
    <w:rsid w:val="34CA9718"/>
    <w:rsid w:val="34DC7286"/>
    <w:rsid w:val="34DF06B1"/>
    <w:rsid w:val="34F60926"/>
    <w:rsid w:val="350437E9"/>
    <w:rsid w:val="35099F65"/>
    <w:rsid w:val="3514C8F4"/>
    <w:rsid w:val="3521BF6C"/>
    <w:rsid w:val="3524B6A8"/>
    <w:rsid w:val="352C8246"/>
    <w:rsid w:val="3531A53A"/>
    <w:rsid w:val="353C5FC8"/>
    <w:rsid w:val="3540FADA"/>
    <w:rsid w:val="354AFE83"/>
    <w:rsid w:val="35656065"/>
    <w:rsid w:val="357D9940"/>
    <w:rsid w:val="35AA4940"/>
    <w:rsid w:val="35B218DE"/>
    <w:rsid w:val="35B57285"/>
    <w:rsid w:val="35B73AEB"/>
    <w:rsid w:val="35C92689"/>
    <w:rsid w:val="35CAB45E"/>
    <w:rsid w:val="35D0F958"/>
    <w:rsid w:val="35E21164"/>
    <w:rsid w:val="35E4F633"/>
    <w:rsid w:val="35E69C73"/>
    <w:rsid w:val="35F36755"/>
    <w:rsid w:val="35F67EBC"/>
    <w:rsid w:val="360475BF"/>
    <w:rsid w:val="360C768A"/>
    <w:rsid w:val="3610B605"/>
    <w:rsid w:val="3631D100"/>
    <w:rsid w:val="3634BF03"/>
    <w:rsid w:val="364DD926"/>
    <w:rsid w:val="364EC0F1"/>
    <w:rsid w:val="36563F48"/>
    <w:rsid w:val="36591A26"/>
    <w:rsid w:val="36625DAE"/>
    <w:rsid w:val="367B5E6D"/>
    <w:rsid w:val="36874358"/>
    <w:rsid w:val="368A1EAE"/>
    <w:rsid w:val="36984AB1"/>
    <w:rsid w:val="36A4A557"/>
    <w:rsid w:val="36B27EC7"/>
    <w:rsid w:val="36B8D126"/>
    <w:rsid w:val="36B9E98F"/>
    <w:rsid w:val="36BEE9B1"/>
    <w:rsid w:val="36C1EF5C"/>
    <w:rsid w:val="36C4D121"/>
    <w:rsid w:val="36C8F213"/>
    <w:rsid w:val="36CF23C9"/>
    <w:rsid w:val="36F42E45"/>
    <w:rsid w:val="37017B28"/>
    <w:rsid w:val="3705B6FE"/>
    <w:rsid w:val="370ECA83"/>
    <w:rsid w:val="37124F09"/>
    <w:rsid w:val="3713DD4F"/>
    <w:rsid w:val="371B5AE7"/>
    <w:rsid w:val="371C5451"/>
    <w:rsid w:val="372A05E2"/>
    <w:rsid w:val="372DB31B"/>
    <w:rsid w:val="37317104"/>
    <w:rsid w:val="373187A0"/>
    <w:rsid w:val="37373074"/>
    <w:rsid w:val="373F058E"/>
    <w:rsid w:val="375C57EA"/>
    <w:rsid w:val="375D471A"/>
    <w:rsid w:val="376D23E4"/>
    <w:rsid w:val="37765962"/>
    <w:rsid w:val="377AABF9"/>
    <w:rsid w:val="377F3304"/>
    <w:rsid w:val="378CD478"/>
    <w:rsid w:val="378FBC36"/>
    <w:rsid w:val="37A1C6B9"/>
    <w:rsid w:val="37A77E20"/>
    <w:rsid w:val="37A851DC"/>
    <w:rsid w:val="37ACAD67"/>
    <w:rsid w:val="37AE60F7"/>
    <w:rsid w:val="37B5301D"/>
    <w:rsid w:val="37B9506F"/>
    <w:rsid w:val="37BCE483"/>
    <w:rsid w:val="37BE6ADF"/>
    <w:rsid w:val="37BF1912"/>
    <w:rsid w:val="37C16DC6"/>
    <w:rsid w:val="37C1DE70"/>
    <w:rsid w:val="37C51A29"/>
    <w:rsid w:val="37C85D3E"/>
    <w:rsid w:val="37CFDDF0"/>
    <w:rsid w:val="37D30CC4"/>
    <w:rsid w:val="37D60F39"/>
    <w:rsid w:val="37E39742"/>
    <w:rsid w:val="37FE763C"/>
    <w:rsid w:val="38010A0F"/>
    <w:rsid w:val="380EE889"/>
    <w:rsid w:val="381964AA"/>
    <w:rsid w:val="3822D5B6"/>
    <w:rsid w:val="38289CFD"/>
    <w:rsid w:val="382C1095"/>
    <w:rsid w:val="38462E07"/>
    <w:rsid w:val="38522ED0"/>
    <w:rsid w:val="385EF134"/>
    <w:rsid w:val="38749634"/>
    <w:rsid w:val="387DDE0F"/>
    <w:rsid w:val="387E83E1"/>
    <w:rsid w:val="388689E5"/>
    <w:rsid w:val="3887FD6C"/>
    <w:rsid w:val="389751B1"/>
    <w:rsid w:val="38985238"/>
    <w:rsid w:val="38AEA2CE"/>
    <w:rsid w:val="38C1FA4E"/>
    <w:rsid w:val="38C3BB7B"/>
    <w:rsid w:val="38D2FF0D"/>
    <w:rsid w:val="38DA8023"/>
    <w:rsid w:val="38E05953"/>
    <w:rsid w:val="38E2C66C"/>
    <w:rsid w:val="38E326DA"/>
    <w:rsid w:val="38E3539D"/>
    <w:rsid w:val="38E5B02B"/>
    <w:rsid w:val="38E809E3"/>
    <w:rsid w:val="38FC2A2C"/>
    <w:rsid w:val="39004C3C"/>
    <w:rsid w:val="3903911F"/>
    <w:rsid w:val="390ABE42"/>
    <w:rsid w:val="3910F908"/>
    <w:rsid w:val="3912C433"/>
    <w:rsid w:val="39159CC5"/>
    <w:rsid w:val="3919BCC4"/>
    <w:rsid w:val="39277F4F"/>
    <w:rsid w:val="39297B6B"/>
    <w:rsid w:val="392F5854"/>
    <w:rsid w:val="3931967A"/>
    <w:rsid w:val="3938A666"/>
    <w:rsid w:val="39394FC6"/>
    <w:rsid w:val="393E46FC"/>
    <w:rsid w:val="39487E3A"/>
    <w:rsid w:val="394BCE51"/>
    <w:rsid w:val="39532A75"/>
    <w:rsid w:val="395BDD22"/>
    <w:rsid w:val="3967470D"/>
    <w:rsid w:val="398A0045"/>
    <w:rsid w:val="398F8A81"/>
    <w:rsid w:val="399C3426"/>
    <w:rsid w:val="39A2FC9C"/>
    <w:rsid w:val="39A7A28A"/>
    <w:rsid w:val="39BE451E"/>
    <w:rsid w:val="39CE6124"/>
    <w:rsid w:val="39D77769"/>
    <w:rsid w:val="39E4A25B"/>
    <w:rsid w:val="3A019294"/>
    <w:rsid w:val="3A07338C"/>
    <w:rsid w:val="3A1EDB54"/>
    <w:rsid w:val="3A1F696E"/>
    <w:rsid w:val="3A255749"/>
    <w:rsid w:val="3A28C463"/>
    <w:rsid w:val="3A2E9446"/>
    <w:rsid w:val="3A486B92"/>
    <w:rsid w:val="3A65D657"/>
    <w:rsid w:val="3A699DFD"/>
    <w:rsid w:val="3A6E504D"/>
    <w:rsid w:val="3A808930"/>
    <w:rsid w:val="3A851BA9"/>
    <w:rsid w:val="3A87BE34"/>
    <w:rsid w:val="3A8FF459"/>
    <w:rsid w:val="3A95CBBF"/>
    <w:rsid w:val="3A9FDFD0"/>
    <w:rsid w:val="3AA8BA64"/>
    <w:rsid w:val="3AAA4C46"/>
    <w:rsid w:val="3AAAECE1"/>
    <w:rsid w:val="3AAC86EA"/>
    <w:rsid w:val="3AADA5DF"/>
    <w:rsid w:val="3AB2FF44"/>
    <w:rsid w:val="3AB6CD48"/>
    <w:rsid w:val="3AB8F8A3"/>
    <w:rsid w:val="3AC45856"/>
    <w:rsid w:val="3ADEAD19"/>
    <w:rsid w:val="3AE80F48"/>
    <w:rsid w:val="3AF02BEA"/>
    <w:rsid w:val="3AF767F0"/>
    <w:rsid w:val="3AF9005A"/>
    <w:rsid w:val="3B179D92"/>
    <w:rsid w:val="3B454E77"/>
    <w:rsid w:val="3B4616BE"/>
    <w:rsid w:val="3B5081AF"/>
    <w:rsid w:val="3B666370"/>
    <w:rsid w:val="3B69C675"/>
    <w:rsid w:val="3B7C9375"/>
    <w:rsid w:val="3B820C5A"/>
    <w:rsid w:val="3B84926F"/>
    <w:rsid w:val="3B8A832B"/>
    <w:rsid w:val="3B8B6E42"/>
    <w:rsid w:val="3B9BC62E"/>
    <w:rsid w:val="3BBE10C5"/>
    <w:rsid w:val="3BE197EA"/>
    <w:rsid w:val="3BE3F695"/>
    <w:rsid w:val="3BF4C04E"/>
    <w:rsid w:val="3BFE447F"/>
    <w:rsid w:val="3C07BB7C"/>
    <w:rsid w:val="3C0CD87A"/>
    <w:rsid w:val="3C110334"/>
    <w:rsid w:val="3C25DC64"/>
    <w:rsid w:val="3C4AA642"/>
    <w:rsid w:val="3C4CB7B6"/>
    <w:rsid w:val="3C4FB652"/>
    <w:rsid w:val="3C5BBBA8"/>
    <w:rsid w:val="3C5BE8C4"/>
    <w:rsid w:val="3C68A119"/>
    <w:rsid w:val="3C70A827"/>
    <w:rsid w:val="3C85012E"/>
    <w:rsid w:val="3C8675B9"/>
    <w:rsid w:val="3C8BAEAD"/>
    <w:rsid w:val="3C90FBC0"/>
    <w:rsid w:val="3C9132C1"/>
    <w:rsid w:val="3CA51ABA"/>
    <w:rsid w:val="3CB319D9"/>
    <w:rsid w:val="3CB47E91"/>
    <w:rsid w:val="3CBEEC49"/>
    <w:rsid w:val="3CC1CBCF"/>
    <w:rsid w:val="3CC8222C"/>
    <w:rsid w:val="3CCCF8C0"/>
    <w:rsid w:val="3CD0A541"/>
    <w:rsid w:val="3CD689F7"/>
    <w:rsid w:val="3CDD80FF"/>
    <w:rsid w:val="3CDDDC82"/>
    <w:rsid w:val="3CECA14C"/>
    <w:rsid w:val="3CF1B350"/>
    <w:rsid w:val="3CF5B0F9"/>
    <w:rsid w:val="3CFB1C16"/>
    <w:rsid w:val="3CFF10E5"/>
    <w:rsid w:val="3CFF8278"/>
    <w:rsid w:val="3CFFCA6C"/>
    <w:rsid w:val="3D0424F7"/>
    <w:rsid w:val="3D058AEE"/>
    <w:rsid w:val="3D0BBD30"/>
    <w:rsid w:val="3D2DF0FF"/>
    <w:rsid w:val="3D3582C5"/>
    <w:rsid w:val="3D48D20F"/>
    <w:rsid w:val="3D4E611B"/>
    <w:rsid w:val="3D501D70"/>
    <w:rsid w:val="3D53D3FA"/>
    <w:rsid w:val="3D5FDC20"/>
    <w:rsid w:val="3D61A323"/>
    <w:rsid w:val="3D6612B4"/>
    <w:rsid w:val="3D686559"/>
    <w:rsid w:val="3D6AB2C0"/>
    <w:rsid w:val="3D715FCE"/>
    <w:rsid w:val="3D734F46"/>
    <w:rsid w:val="3D810A4B"/>
    <w:rsid w:val="3D8A75BB"/>
    <w:rsid w:val="3DA2C9D0"/>
    <w:rsid w:val="3DAB4C13"/>
    <w:rsid w:val="3DAC1F3D"/>
    <w:rsid w:val="3DB3B2EB"/>
    <w:rsid w:val="3DB6A178"/>
    <w:rsid w:val="3DBC4433"/>
    <w:rsid w:val="3DD44AF0"/>
    <w:rsid w:val="3DD536AE"/>
    <w:rsid w:val="3DD5FB64"/>
    <w:rsid w:val="3DE6B446"/>
    <w:rsid w:val="3DE91C25"/>
    <w:rsid w:val="3DF05F83"/>
    <w:rsid w:val="3DF13C71"/>
    <w:rsid w:val="3E08D0BD"/>
    <w:rsid w:val="3E0DFFDA"/>
    <w:rsid w:val="3E109C09"/>
    <w:rsid w:val="3E10D0F3"/>
    <w:rsid w:val="3E12B7A3"/>
    <w:rsid w:val="3E15861C"/>
    <w:rsid w:val="3E1F227B"/>
    <w:rsid w:val="3E23EC1B"/>
    <w:rsid w:val="3E253EED"/>
    <w:rsid w:val="3E25AF32"/>
    <w:rsid w:val="3E368907"/>
    <w:rsid w:val="3E37C3E6"/>
    <w:rsid w:val="3E53BB6A"/>
    <w:rsid w:val="3E5FF81C"/>
    <w:rsid w:val="3E6B61C9"/>
    <w:rsid w:val="3E6C42E8"/>
    <w:rsid w:val="3E70953E"/>
    <w:rsid w:val="3E7C76F1"/>
    <w:rsid w:val="3E7D5E72"/>
    <w:rsid w:val="3E875756"/>
    <w:rsid w:val="3E8F01D2"/>
    <w:rsid w:val="3E936E2F"/>
    <w:rsid w:val="3E9D9FFD"/>
    <w:rsid w:val="3EAA5351"/>
    <w:rsid w:val="3EB64F92"/>
    <w:rsid w:val="3EBAD916"/>
    <w:rsid w:val="3ED3CD69"/>
    <w:rsid w:val="3EDC4175"/>
    <w:rsid w:val="3EDF87E0"/>
    <w:rsid w:val="3EE84815"/>
    <w:rsid w:val="3EF7DF6E"/>
    <w:rsid w:val="3EFCB535"/>
    <w:rsid w:val="3EFE3F05"/>
    <w:rsid w:val="3F0AA5BE"/>
    <w:rsid w:val="3F1390F5"/>
    <w:rsid w:val="3F1A9725"/>
    <w:rsid w:val="3F1DAA07"/>
    <w:rsid w:val="3F1EFC43"/>
    <w:rsid w:val="3F2AEB9B"/>
    <w:rsid w:val="3F369F9B"/>
    <w:rsid w:val="3F37EECF"/>
    <w:rsid w:val="3F38832F"/>
    <w:rsid w:val="3F3C4A0E"/>
    <w:rsid w:val="3F567F81"/>
    <w:rsid w:val="3F6F2CC0"/>
    <w:rsid w:val="3F738419"/>
    <w:rsid w:val="3F7EEAB9"/>
    <w:rsid w:val="3F87ABC3"/>
    <w:rsid w:val="3FAE1C69"/>
    <w:rsid w:val="3FAEC24E"/>
    <w:rsid w:val="3FAF1FF7"/>
    <w:rsid w:val="3FC064F5"/>
    <w:rsid w:val="3FC409C4"/>
    <w:rsid w:val="3FC65DD0"/>
    <w:rsid w:val="3FD6050E"/>
    <w:rsid w:val="3FD95F40"/>
    <w:rsid w:val="3FF394EA"/>
    <w:rsid w:val="3FF66A43"/>
    <w:rsid w:val="40002CDD"/>
    <w:rsid w:val="40091499"/>
    <w:rsid w:val="4016808A"/>
    <w:rsid w:val="4021683C"/>
    <w:rsid w:val="40234E45"/>
    <w:rsid w:val="402A6CC2"/>
    <w:rsid w:val="4032A2AD"/>
    <w:rsid w:val="403414D0"/>
    <w:rsid w:val="4047D38B"/>
    <w:rsid w:val="40524792"/>
    <w:rsid w:val="4052C509"/>
    <w:rsid w:val="40535715"/>
    <w:rsid w:val="4058CC14"/>
    <w:rsid w:val="40698E75"/>
    <w:rsid w:val="4072ABFE"/>
    <w:rsid w:val="4072BA6E"/>
    <w:rsid w:val="40AD7FAC"/>
    <w:rsid w:val="40AE6495"/>
    <w:rsid w:val="40AEF93D"/>
    <w:rsid w:val="40CC7BE3"/>
    <w:rsid w:val="40DA96B4"/>
    <w:rsid w:val="40E57E8A"/>
    <w:rsid w:val="40E6E2CD"/>
    <w:rsid w:val="40F46131"/>
    <w:rsid w:val="4109A1B6"/>
    <w:rsid w:val="410BDE20"/>
    <w:rsid w:val="412588D6"/>
    <w:rsid w:val="413607F4"/>
    <w:rsid w:val="413EA351"/>
    <w:rsid w:val="414799C0"/>
    <w:rsid w:val="41510B55"/>
    <w:rsid w:val="41545545"/>
    <w:rsid w:val="41545BB6"/>
    <w:rsid w:val="4157BD57"/>
    <w:rsid w:val="4158870A"/>
    <w:rsid w:val="415920EA"/>
    <w:rsid w:val="4172E021"/>
    <w:rsid w:val="417DD37E"/>
    <w:rsid w:val="417FD97D"/>
    <w:rsid w:val="4181EB2C"/>
    <w:rsid w:val="418CA74D"/>
    <w:rsid w:val="41A4399C"/>
    <w:rsid w:val="41BF9F64"/>
    <w:rsid w:val="41C053E1"/>
    <w:rsid w:val="41C8448C"/>
    <w:rsid w:val="41D0E723"/>
    <w:rsid w:val="41D49686"/>
    <w:rsid w:val="41D53742"/>
    <w:rsid w:val="41D674FC"/>
    <w:rsid w:val="41E80EAA"/>
    <w:rsid w:val="41F146CB"/>
    <w:rsid w:val="41F55764"/>
    <w:rsid w:val="420530FB"/>
    <w:rsid w:val="42087482"/>
    <w:rsid w:val="42097B16"/>
    <w:rsid w:val="420DC1B1"/>
    <w:rsid w:val="4226C1A5"/>
    <w:rsid w:val="42277474"/>
    <w:rsid w:val="424FD848"/>
    <w:rsid w:val="425577BA"/>
    <w:rsid w:val="42644BE9"/>
    <w:rsid w:val="4264E270"/>
    <w:rsid w:val="4266D3B0"/>
    <w:rsid w:val="4267C81D"/>
    <w:rsid w:val="426F4063"/>
    <w:rsid w:val="42790EA8"/>
    <w:rsid w:val="42806448"/>
    <w:rsid w:val="428190FD"/>
    <w:rsid w:val="42969BC9"/>
    <w:rsid w:val="429C445F"/>
    <w:rsid w:val="429F785C"/>
    <w:rsid w:val="42A2843F"/>
    <w:rsid w:val="42B013B4"/>
    <w:rsid w:val="42B670DD"/>
    <w:rsid w:val="42BAAEC7"/>
    <w:rsid w:val="42C54785"/>
    <w:rsid w:val="42CE2C6A"/>
    <w:rsid w:val="42E39BE6"/>
    <w:rsid w:val="42E7F17E"/>
    <w:rsid w:val="42EA8911"/>
    <w:rsid w:val="42EB11BF"/>
    <w:rsid w:val="42EED0EB"/>
    <w:rsid w:val="4302D1BB"/>
    <w:rsid w:val="43034F1E"/>
    <w:rsid w:val="43079442"/>
    <w:rsid w:val="4309A8FC"/>
    <w:rsid w:val="430B543D"/>
    <w:rsid w:val="430FAF84"/>
    <w:rsid w:val="4314EAA2"/>
    <w:rsid w:val="43203462"/>
    <w:rsid w:val="4348A861"/>
    <w:rsid w:val="434FD12B"/>
    <w:rsid w:val="435094EC"/>
    <w:rsid w:val="43525FDE"/>
    <w:rsid w:val="43591941"/>
    <w:rsid w:val="4362D4BF"/>
    <w:rsid w:val="43686B38"/>
    <w:rsid w:val="437F0048"/>
    <w:rsid w:val="4396EF2C"/>
    <w:rsid w:val="43A10A19"/>
    <w:rsid w:val="43B0C80F"/>
    <w:rsid w:val="43B7DB70"/>
    <w:rsid w:val="43D0E871"/>
    <w:rsid w:val="43D1EBE9"/>
    <w:rsid w:val="43D93DBF"/>
    <w:rsid w:val="43DB5927"/>
    <w:rsid w:val="43E152A1"/>
    <w:rsid w:val="43E52D36"/>
    <w:rsid w:val="43F0BD7F"/>
    <w:rsid w:val="43F1DE78"/>
    <w:rsid w:val="43F1E48A"/>
    <w:rsid w:val="44095595"/>
    <w:rsid w:val="440D5EDF"/>
    <w:rsid w:val="440ECDA4"/>
    <w:rsid w:val="4418F488"/>
    <w:rsid w:val="441AAF98"/>
    <w:rsid w:val="441B3061"/>
    <w:rsid w:val="4420238A"/>
    <w:rsid w:val="4421C33B"/>
    <w:rsid w:val="44257DE2"/>
    <w:rsid w:val="4428D0C2"/>
    <w:rsid w:val="44413C6A"/>
    <w:rsid w:val="444169B7"/>
    <w:rsid w:val="444CB903"/>
    <w:rsid w:val="44525530"/>
    <w:rsid w:val="445A912F"/>
    <w:rsid w:val="44604AC5"/>
    <w:rsid w:val="446113C2"/>
    <w:rsid w:val="446D44B9"/>
    <w:rsid w:val="4481C1C1"/>
    <w:rsid w:val="4483CB24"/>
    <w:rsid w:val="448B62A3"/>
    <w:rsid w:val="44939B67"/>
    <w:rsid w:val="449B8E2A"/>
    <w:rsid w:val="449BAA33"/>
    <w:rsid w:val="44BF7332"/>
    <w:rsid w:val="44C0726C"/>
    <w:rsid w:val="44C5C3AE"/>
    <w:rsid w:val="44CCA053"/>
    <w:rsid w:val="44D92E30"/>
    <w:rsid w:val="44DEC19E"/>
    <w:rsid w:val="44E42BC6"/>
    <w:rsid w:val="44E99616"/>
    <w:rsid w:val="44F334A4"/>
    <w:rsid w:val="44FD719C"/>
    <w:rsid w:val="4508FAB6"/>
    <w:rsid w:val="451421A3"/>
    <w:rsid w:val="4517516A"/>
    <w:rsid w:val="451CFB0A"/>
    <w:rsid w:val="451E7C9B"/>
    <w:rsid w:val="451FDF6C"/>
    <w:rsid w:val="452721F0"/>
    <w:rsid w:val="45328C49"/>
    <w:rsid w:val="4535D135"/>
    <w:rsid w:val="453BADA1"/>
    <w:rsid w:val="454B4581"/>
    <w:rsid w:val="45530305"/>
    <w:rsid w:val="4554ADFE"/>
    <w:rsid w:val="45599BD4"/>
    <w:rsid w:val="45603E15"/>
    <w:rsid w:val="45633BB3"/>
    <w:rsid w:val="4564BB52"/>
    <w:rsid w:val="4566E038"/>
    <w:rsid w:val="4569D4E3"/>
    <w:rsid w:val="4574F1B2"/>
    <w:rsid w:val="45845235"/>
    <w:rsid w:val="45A110D8"/>
    <w:rsid w:val="45AFCA99"/>
    <w:rsid w:val="45B30443"/>
    <w:rsid w:val="45B7B59C"/>
    <w:rsid w:val="45B83DFA"/>
    <w:rsid w:val="45C07FD1"/>
    <w:rsid w:val="45C46131"/>
    <w:rsid w:val="45C9C7F3"/>
    <w:rsid w:val="45CC7977"/>
    <w:rsid w:val="45D87BBC"/>
    <w:rsid w:val="45DC54CE"/>
    <w:rsid w:val="45E6D58E"/>
    <w:rsid w:val="45EB214B"/>
    <w:rsid w:val="45F5BF80"/>
    <w:rsid w:val="45F8C124"/>
    <w:rsid w:val="4601182C"/>
    <w:rsid w:val="460970D7"/>
    <w:rsid w:val="460F461C"/>
    <w:rsid w:val="4614EE79"/>
    <w:rsid w:val="461F25F9"/>
    <w:rsid w:val="4621E84F"/>
    <w:rsid w:val="462983FF"/>
    <w:rsid w:val="4651BCF0"/>
    <w:rsid w:val="465660ED"/>
    <w:rsid w:val="465B685C"/>
    <w:rsid w:val="465B7604"/>
    <w:rsid w:val="4670B8D4"/>
    <w:rsid w:val="4698D265"/>
    <w:rsid w:val="469A952D"/>
    <w:rsid w:val="46ACB4DA"/>
    <w:rsid w:val="46B4A001"/>
    <w:rsid w:val="46C32186"/>
    <w:rsid w:val="46C5787C"/>
    <w:rsid w:val="46C5B925"/>
    <w:rsid w:val="46C71D80"/>
    <w:rsid w:val="46D7FB7F"/>
    <w:rsid w:val="46E92263"/>
    <w:rsid w:val="470BEB18"/>
    <w:rsid w:val="470E35E1"/>
    <w:rsid w:val="47100143"/>
    <w:rsid w:val="4710195F"/>
    <w:rsid w:val="471E53CD"/>
    <w:rsid w:val="471F8CC6"/>
    <w:rsid w:val="472A8DF9"/>
    <w:rsid w:val="47322B69"/>
    <w:rsid w:val="47362903"/>
    <w:rsid w:val="473E2A9E"/>
    <w:rsid w:val="4743D32D"/>
    <w:rsid w:val="474ACE2E"/>
    <w:rsid w:val="474D5C21"/>
    <w:rsid w:val="4756F68B"/>
    <w:rsid w:val="475C15E6"/>
    <w:rsid w:val="475C869B"/>
    <w:rsid w:val="4760A9C4"/>
    <w:rsid w:val="4761A87F"/>
    <w:rsid w:val="476F5A0A"/>
    <w:rsid w:val="477396DD"/>
    <w:rsid w:val="478647AF"/>
    <w:rsid w:val="47C88AB5"/>
    <w:rsid w:val="47C91B22"/>
    <w:rsid w:val="47D05CD3"/>
    <w:rsid w:val="47D155A3"/>
    <w:rsid w:val="47D8BC0A"/>
    <w:rsid w:val="47DE73CE"/>
    <w:rsid w:val="47E03D44"/>
    <w:rsid w:val="47EB4106"/>
    <w:rsid w:val="48057486"/>
    <w:rsid w:val="480669B7"/>
    <w:rsid w:val="480BA399"/>
    <w:rsid w:val="4811B243"/>
    <w:rsid w:val="4814761F"/>
    <w:rsid w:val="482EBDE9"/>
    <w:rsid w:val="4837897D"/>
    <w:rsid w:val="483789F1"/>
    <w:rsid w:val="483F27C0"/>
    <w:rsid w:val="484DFB80"/>
    <w:rsid w:val="485CD8CA"/>
    <w:rsid w:val="4867DF69"/>
    <w:rsid w:val="48733B68"/>
    <w:rsid w:val="48795201"/>
    <w:rsid w:val="48999C98"/>
    <w:rsid w:val="489D398E"/>
    <w:rsid w:val="489DABD9"/>
    <w:rsid w:val="48A159FB"/>
    <w:rsid w:val="48A8F21B"/>
    <w:rsid w:val="48AC8EB5"/>
    <w:rsid w:val="48AE94C1"/>
    <w:rsid w:val="48BAF31A"/>
    <w:rsid w:val="48D39FAA"/>
    <w:rsid w:val="48DB27D1"/>
    <w:rsid w:val="48DE2D07"/>
    <w:rsid w:val="48E7F231"/>
    <w:rsid w:val="48F02686"/>
    <w:rsid w:val="48FF6903"/>
    <w:rsid w:val="48FFFE85"/>
    <w:rsid w:val="4906584E"/>
    <w:rsid w:val="49161201"/>
    <w:rsid w:val="49199F4B"/>
    <w:rsid w:val="49242FAB"/>
    <w:rsid w:val="492B46FE"/>
    <w:rsid w:val="49319EBF"/>
    <w:rsid w:val="4937F6A1"/>
    <w:rsid w:val="493AECDE"/>
    <w:rsid w:val="49466A7F"/>
    <w:rsid w:val="494B481E"/>
    <w:rsid w:val="494CF669"/>
    <w:rsid w:val="494F4D1C"/>
    <w:rsid w:val="4956498B"/>
    <w:rsid w:val="495EE85E"/>
    <w:rsid w:val="496C4041"/>
    <w:rsid w:val="497CEA9F"/>
    <w:rsid w:val="497E67FB"/>
    <w:rsid w:val="49867C32"/>
    <w:rsid w:val="498EDAEB"/>
    <w:rsid w:val="4991B160"/>
    <w:rsid w:val="499640FC"/>
    <w:rsid w:val="499C5B3E"/>
    <w:rsid w:val="499DAB4D"/>
    <w:rsid w:val="49A95D0A"/>
    <w:rsid w:val="49AA3AFF"/>
    <w:rsid w:val="49AD5D83"/>
    <w:rsid w:val="49AF9A95"/>
    <w:rsid w:val="49B89B4A"/>
    <w:rsid w:val="49BF8E69"/>
    <w:rsid w:val="49BFD335"/>
    <w:rsid w:val="49D163DB"/>
    <w:rsid w:val="49D921D5"/>
    <w:rsid w:val="49FB56A8"/>
    <w:rsid w:val="4A01F14E"/>
    <w:rsid w:val="4A0C447B"/>
    <w:rsid w:val="4A0D858B"/>
    <w:rsid w:val="4A120560"/>
    <w:rsid w:val="4A1D8D61"/>
    <w:rsid w:val="4A262076"/>
    <w:rsid w:val="4A3EAE1E"/>
    <w:rsid w:val="4A4ACF4E"/>
    <w:rsid w:val="4A4E0103"/>
    <w:rsid w:val="4A4F2D15"/>
    <w:rsid w:val="4A574396"/>
    <w:rsid w:val="4A5ACA13"/>
    <w:rsid w:val="4A5B2978"/>
    <w:rsid w:val="4A660AAC"/>
    <w:rsid w:val="4A7826DF"/>
    <w:rsid w:val="4A87EE7D"/>
    <w:rsid w:val="4A9FC9AC"/>
    <w:rsid w:val="4AA7A912"/>
    <w:rsid w:val="4AB2C888"/>
    <w:rsid w:val="4AB4ED73"/>
    <w:rsid w:val="4AC7FBD7"/>
    <w:rsid w:val="4AC92AD4"/>
    <w:rsid w:val="4ACFD2AE"/>
    <w:rsid w:val="4AD06BE2"/>
    <w:rsid w:val="4AD8638D"/>
    <w:rsid w:val="4AE3D87A"/>
    <w:rsid w:val="4AE41816"/>
    <w:rsid w:val="4AE9744D"/>
    <w:rsid w:val="4AEBCD63"/>
    <w:rsid w:val="4AEE7303"/>
    <w:rsid w:val="4AEF1E32"/>
    <w:rsid w:val="4AF62FF7"/>
    <w:rsid w:val="4AFBC661"/>
    <w:rsid w:val="4AFF23AF"/>
    <w:rsid w:val="4B032DC5"/>
    <w:rsid w:val="4B1ABFEA"/>
    <w:rsid w:val="4B25A9C2"/>
    <w:rsid w:val="4B349BDD"/>
    <w:rsid w:val="4B3C0B17"/>
    <w:rsid w:val="4B5A1112"/>
    <w:rsid w:val="4B695FC8"/>
    <w:rsid w:val="4B7A5044"/>
    <w:rsid w:val="4B80494F"/>
    <w:rsid w:val="4B8DC329"/>
    <w:rsid w:val="4BA619E2"/>
    <w:rsid w:val="4BBD59ED"/>
    <w:rsid w:val="4BCF2B25"/>
    <w:rsid w:val="4BD83ABD"/>
    <w:rsid w:val="4BE615C7"/>
    <w:rsid w:val="4BEB97DD"/>
    <w:rsid w:val="4BEF600F"/>
    <w:rsid w:val="4BF0D6D3"/>
    <w:rsid w:val="4C02E66A"/>
    <w:rsid w:val="4C105EB8"/>
    <w:rsid w:val="4C126D38"/>
    <w:rsid w:val="4C2D8EF7"/>
    <w:rsid w:val="4C32401B"/>
    <w:rsid w:val="4C3D28FC"/>
    <w:rsid w:val="4C421613"/>
    <w:rsid w:val="4C48A8A4"/>
    <w:rsid w:val="4C4CDA56"/>
    <w:rsid w:val="4C523E63"/>
    <w:rsid w:val="4C690271"/>
    <w:rsid w:val="4C6BD043"/>
    <w:rsid w:val="4C75368F"/>
    <w:rsid w:val="4C7BABC2"/>
    <w:rsid w:val="4C82EAD1"/>
    <w:rsid w:val="4C8AAF8C"/>
    <w:rsid w:val="4C9995D5"/>
    <w:rsid w:val="4C9C3A7B"/>
    <w:rsid w:val="4CAA0046"/>
    <w:rsid w:val="4CBCEBA9"/>
    <w:rsid w:val="4CBFAC39"/>
    <w:rsid w:val="4CD1A694"/>
    <w:rsid w:val="4CDF113D"/>
    <w:rsid w:val="4CE1A715"/>
    <w:rsid w:val="4CE468FD"/>
    <w:rsid w:val="4CED7777"/>
    <w:rsid w:val="4CF81414"/>
    <w:rsid w:val="4D0A320F"/>
    <w:rsid w:val="4D0DD3EC"/>
    <w:rsid w:val="4D244A3B"/>
    <w:rsid w:val="4D27A135"/>
    <w:rsid w:val="4D28B78B"/>
    <w:rsid w:val="4D2CF57F"/>
    <w:rsid w:val="4D38FAE4"/>
    <w:rsid w:val="4D39326F"/>
    <w:rsid w:val="4D3E3389"/>
    <w:rsid w:val="4D4BCA8E"/>
    <w:rsid w:val="4D4FEA32"/>
    <w:rsid w:val="4D5DED8E"/>
    <w:rsid w:val="4D74400E"/>
    <w:rsid w:val="4D7F04FE"/>
    <w:rsid w:val="4D826A08"/>
    <w:rsid w:val="4D90AB96"/>
    <w:rsid w:val="4D90C7E2"/>
    <w:rsid w:val="4DA65961"/>
    <w:rsid w:val="4DA8C712"/>
    <w:rsid w:val="4DB6A727"/>
    <w:rsid w:val="4DC0E65E"/>
    <w:rsid w:val="4DC7308A"/>
    <w:rsid w:val="4DC7BA3E"/>
    <w:rsid w:val="4DD16BBC"/>
    <w:rsid w:val="4DD1E38B"/>
    <w:rsid w:val="4DD27C4D"/>
    <w:rsid w:val="4DED7C27"/>
    <w:rsid w:val="4DEE92FD"/>
    <w:rsid w:val="4DF9EC1A"/>
    <w:rsid w:val="4E03B830"/>
    <w:rsid w:val="4E09F459"/>
    <w:rsid w:val="4E0DD1CF"/>
    <w:rsid w:val="4E1ABCAF"/>
    <w:rsid w:val="4E2151D3"/>
    <w:rsid w:val="4E253758"/>
    <w:rsid w:val="4E2D2BCE"/>
    <w:rsid w:val="4E2FB4C7"/>
    <w:rsid w:val="4E33B76A"/>
    <w:rsid w:val="4E3AA71D"/>
    <w:rsid w:val="4E4719ED"/>
    <w:rsid w:val="4E4FFC94"/>
    <w:rsid w:val="4E65C17A"/>
    <w:rsid w:val="4E6899B6"/>
    <w:rsid w:val="4E7255E5"/>
    <w:rsid w:val="4E77C21C"/>
    <w:rsid w:val="4E8AF4BC"/>
    <w:rsid w:val="4EA41DF0"/>
    <w:rsid w:val="4EB2E159"/>
    <w:rsid w:val="4EB30590"/>
    <w:rsid w:val="4EC5898D"/>
    <w:rsid w:val="4EC848B1"/>
    <w:rsid w:val="4ECFF445"/>
    <w:rsid w:val="4ED0F850"/>
    <w:rsid w:val="4ED8CC7E"/>
    <w:rsid w:val="4EE17D56"/>
    <w:rsid w:val="4EE24685"/>
    <w:rsid w:val="4EE51FA0"/>
    <w:rsid w:val="4EE7E766"/>
    <w:rsid w:val="4EF30F0E"/>
    <w:rsid w:val="4EF58FAF"/>
    <w:rsid w:val="4EF58FB9"/>
    <w:rsid w:val="4EF68450"/>
    <w:rsid w:val="4EFF8BCA"/>
    <w:rsid w:val="4F242329"/>
    <w:rsid w:val="4F27D4FF"/>
    <w:rsid w:val="4F297E65"/>
    <w:rsid w:val="4F2B2CA3"/>
    <w:rsid w:val="4F2C062A"/>
    <w:rsid w:val="4F35BFDB"/>
    <w:rsid w:val="4F35EBBE"/>
    <w:rsid w:val="4F4DE815"/>
    <w:rsid w:val="4F53EF42"/>
    <w:rsid w:val="4F7BC3B2"/>
    <w:rsid w:val="4F7E78FE"/>
    <w:rsid w:val="4F84C492"/>
    <w:rsid w:val="4FA0DD2D"/>
    <w:rsid w:val="4FA17CCB"/>
    <w:rsid w:val="4FA20A42"/>
    <w:rsid w:val="4FB07655"/>
    <w:rsid w:val="4FB25AD0"/>
    <w:rsid w:val="4FB7E560"/>
    <w:rsid w:val="4FB91D04"/>
    <w:rsid w:val="4FB9F29F"/>
    <w:rsid w:val="4FC916FD"/>
    <w:rsid w:val="4FCCA0CD"/>
    <w:rsid w:val="4FCCEEC6"/>
    <w:rsid w:val="4FCE8833"/>
    <w:rsid w:val="4FD61525"/>
    <w:rsid w:val="4FDA36E5"/>
    <w:rsid w:val="4FE3DD19"/>
    <w:rsid w:val="4FF6FE60"/>
    <w:rsid w:val="50010C15"/>
    <w:rsid w:val="5004FB8A"/>
    <w:rsid w:val="5007A17E"/>
    <w:rsid w:val="500DB556"/>
    <w:rsid w:val="50137000"/>
    <w:rsid w:val="50149A53"/>
    <w:rsid w:val="501615E1"/>
    <w:rsid w:val="5029CF26"/>
    <w:rsid w:val="50332B50"/>
    <w:rsid w:val="5040AB59"/>
    <w:rsid w:val="5046ADAD"/>
    <w:rsid w:val="504D8056"/>
    <w:rsid w:val="505C9A9F"/>
    <w:rsid w:val="50697DF3"/>
    <w:rsid w:val="506B7F21"/>
    <w:rsid w:val="507BB1AE"/>
    <w:rsid w:val="50914218"/>
    <w:rsid w:val="50A19390"/>
    <w:rsid w:val="50AAD549"/>
    <w:rsid w:val="50C6360A"/>
    <w:rsid w:val="50D1E0A3"/>
    <w:rsid w:val="50E02B2F"/>
    <w:rsid w:val="50E04554"/>
    <w:rsid w:val="50EDCF91"/>
    <w:rsid w:val="50F00188"/>
    <w:rsid w:val="50F74704"/>
    <w:rsid w:val="50FF7326"/>
    <w:rsid w:val="510417EC"/>
    <w:rsid w:val="5104AA16"/>
    <w:rsid w:val="51080B0F"/>
    <w:rsid w:val="510A4E11"/>
    <w:rsid w:val="510E678C"/>
    <w:rsid w:val="51107867"/>
    <w:rsid w:val="5115D07F"/>
    <w:rsid w:val="512FF0C6"/>
    <w:rsid w:val="51354991"/>
    <w:rsid w:val="5148802C"/>
    <w:rsid w:val="51548B6C"/>
    <w:rsid w:val="5168B271"/>
    <w:rsid w:val="516BFC16"/>
    <w:rsid w:val="518193F3"/>
    <w:rsid w:val="5185657E"/>
    <w:rsid w:val="5186B7DB"/>
    <w:rsid w:val="5186E040"/>
    <w:rsid w:val="518F09A3"/>
    <w:rsid w:val="5190C719"/>
    <w:rsid w:val="5190D537"/>
    <w:rsid w:val="5194CB0B"/>
    <w:rsid w:val="5199C0DB"/>
    <w:rsid w:val="51A226A5"/>
    <w:rsid w:val="51A39C5E"/>
    <w:rsid w:val="51B1F95D"/>
    <w:rsid w:val="51C3A781"/>
    <w:rsid w:val="51D6B7DB"/>
    <w:rsid w:val="51D6B892"/>
    <w:rsid w:val="51DC5B91"/>
    <w:rsid w:val="51DD63B7"/>
    <w:rsid w:val="51E1CAE8"/>
    <w:rsid w:val="51E58541"/>
    <w:rsid w:val="51E6741B"/>
    <w:rsid w:val="51EDF65D"/>
    <w:rsid w:val="5207C10D"/>
    <w:rsid w:val="520E7AD6"/>
    <w:rsid w:val="5218304C"/>
    <w:rsid w:val="522EA69B"/>
    <w:rsid w:val="52358879"/>
    <w:rsid w:val="525FF369"/>
    <w:rsid w:val="52659479"/>
    <w:rsid w:val="52737C7B"/>
    <w:rsid w:val="5273CDFC"/>
    <w:rsid w:val="527E8FB1"/>
    <w:rsid w:val="52864CC4"/>
    <w:rsid w:val="528F9D9F"/>
    <w:rsid w:val="529CA08C"/>
    <w:rsid w:val="52A14852"/>
    <w:rsid w:val="52A25995"/>
    <w:rsid w:val="52AAAFD0"/>
    <w:rsid w:val="52ABAE52"/>
    <w:rsid w:val="52C487A8"/>
    <w:rsid w:val="52C9795E"/>
    <w:rsid w:val="52D3C18E"/>
    <w:rsid w:val="52E02DB0"/>
    <w:rsid w:val="52E21154"/>
    <w:rsid w:val="52E712CC"/>
    <w:rsid w:val="52FA6B60"/>
    <w:rsid w:val="5305A757"/>
    <w:rsid w:val="53136E1C"/>
    <w:rsid w:val="531F450A"/>
    <w:rsid w:val="53279633"/>
    <w:rsid w:val="532CBCB2"/>
    <w:rsid w:val="53378D8B"/>
    <w:rsid w:val="5343A489"/>
    <w:rsid w:val="53451518"/>
    <w:rsid w:val="534D9C2F"/>
    <w:rsid w:val="53525E0E"/>
    <w:rsid w:val="5352DD26"/>
    <w:rsid w:val="5358001C"/>
    <w:rsid w:val="53581BD5"/>
    <w:rsid w:val="535D9E40"/>
    <w:rsid w:val="536287A3"/>
    <w:rsid w:val="5364D1BB"/>
    <w:rsid w:val="53704F26"/>
    <w:rsid w:val="53784C39"/>
    <w:rsid w:val="538686C4"/>
    <w:rsid w:val="538C5A6B"/>
    <w:rsid w:val="5393B25E"/>
    <w:rsid w:val="5394B1A8"/>
    <w:rsid w:val="53A2B656"/>
    <w:rsid w:val="53A79A8C"/>
    <w:rsid w:val="53A7E37D"/>
    <w:rsid w:val="53AE5AA7"/>
    <w:rsid w:val="53BA33F8"/>
    <w:rsid w:val="53BFCF88"/>
    <w:rsid w:val="53C04BD8"/>
    <w:rsid w:val="53C282EF"/>
    <w:rsid w:val="53CCBA2B"/>
    <w:rsid w:val="53CCCE70"/>
    <w:rsid w:val="53CED8BE"/>
    <w:rsid w:val="53D191FB"/>
    <w:rsid w:val="53D2A49A"/>
    <w:rsid w:val="53DAC819"/>
    <w:rsid w:val="53FA02B5"/>
    <w:rsid w:val="541354BD"/>
    <w:rsid w:val="5413ECD6"/>
    <w:rsid w:val="54140156"/>
    <w:rsid w:val="54160A10"/>
    <w:rsid w:val="541B77CB"/>
    <w:rsid w:val="541CFC33"/>
    <w:rsid w:val="5429B705"/>
    <w:rsid w:val="54313622"/>
    <w:rsid w:val="54428E95"/>
    <w:rsid w:val="54434EB3"/>
    <w:rsid w:val="544AD030"/>
    <w:rsid w:val="54530FC3"/>
    <w:rsid w:val="545971C5"/>
    <w:rsid w:val="54612100"/>
    <w:rsid w:val="54716D90"/>
    <w:rsid w:val="549056A0"/>
    <w:rsid w:val="549EAC98"/>
    <w:rsid w:val="54A5AD40"/>
    <w:rsid w:val="54A767FC"/>
    <w:rsid w:val="54AD8B93"/>
    <w:rsid w:val="54B94E44"/>
    <w:rsid w:val="54BB0AD8"/>
    <w:rsid w:val="54CBC6D9"/>
    <w:rsid w:val="54DDD766"/>
    <w:rsid w:val="54E577AC"/>
    <w:rsid w:val="55186912"/>
    <w:rsid w:val="5518BAE0"/>
    <w:rsid w:val="552C7338"/>
    <w:rsid w:val="553235C0"/>
    <w:rsid w:val="5533F789"/>
    <w:rsid w:val="5535F860"/>
    <w:rsid w:val="554CCEDA"/>
    <w:rsid w:val="554FB3CE"/>
    <w:rsid w:val="5566BB8B"/>
    <w:rsid w:val="5569ABD1"/>
    <w:rsid w:val="556F48E9"/>
    <w:rsid w:val="557B2679"/>
    <w:rsid w:val="558ABD59"/>
    <w:rsid w:val="5593A50D"/>
    <w:rsid w:val="55943EAA"/>
    <w:rsid w:val="559848C7"/>
    <w:rsid w:val="559AB936"/>
    <w:rsid w:val="55A52B32"/>
    <w:rsid w:val="55AE024C"/>
    <w:rsid w:val="55B41432"/>
    <w:rsid w:val="55B4F0F9"/>
    <w:rsid w:val="55B7113A"/>
    <w:rsid w:val="55BFA63C"/>
    <w:rsid w:val="55C36718"/>
    <w:rsid w:val="55C3CD92"/>
    <w:rsid w:val="55D2704B"/>
    <w:rsid w:val="55D3FAC9"/>
    <w:rsid w:val="55D4219D"/>
    <w:rsid w:val="55DE3343"/>
    <w:rsid w:val="55E02080"/>
    <w:rsid w:val="55EA112D"/>
    <w:rsid w:val="55F1EA18"/>
    <w:rsid w:val="55F4A833"/>
    <w:rsid w:val="55F99F8E"/>
    <w:rsid w:val="560248A5"/>
    <w:rsid w:val="561AAA05"/>
    <w:rsid w:val="561DCFEB"/>
    <w:rsid w:val="5620A041"/>
    <w:rsid w:val="563017D2"/>
    <w:rsid w:val="5635FB08"/>
    <w:rsid w:val="5637CBFA"/>
    <w:rsid w:val="564292AC"/>
    <w:rsid w:val="564C1C77"/>
    <w:rsid w:val="56579F8F"/>
    <w:rsid w:val="5658162F"/>
    <w:rsid w:val="5661B7CA"/>
    <w:rsid w:val="56679D5C"/>
    <w:rsid w:val="566C4D00"/>
    <w:rsid w:val="568D982E"/>
    <w:rsid w:val="569322E1"/>
    <w:rsid w:val="56A5F44C"/>
    <w:rsid w:val="56A81273"/>
    <w:rsid w:val="56B2C2D7"/>
    <w:rsid w:val="56D53872"/>
    <w:rsid w:val="56DA508B"/>
    <w:rsid w:val="56DC3173"/>
    <w:rsid w:val="56DD42B4"/>
    <w:rsid w:val="56E9316D"/>
    <w:rsid w:val="56F3A783"/>
    <w:rsid w:val="56FD5903"/>
    <w:rsid w:val="57091A5F"/>
    <w:rsid w:val="570C3E24"/>
    <w:rsid w:val="571E2DA1"/>
    <w:rsid w:val="573B664D"/>
    <w:rsid w:val="573CFE11"/>
    <w:rsid w:val="574BFF49"/>
    <w:rsid w:val="575BC1CF"/>
    <w:rsid w:val="575C3F18"/>
    <w:rsid w:val="575C522A"/>
    <w:rsid w:val="575D3338"/>
    <w:rsid w:val="576409FE"/>
    <w:rsid w:val="5778AB70"/>
    <w:rsid w:val="5789BD48"/>
    <w:rsid w:val="57908F8C"/>
    <w:rsid w:val="57A32632"/>
    <w:rsid w:val="57B44C8B"/>
    <w:rsid w:val="57B5D431"/>
    <w:rsid w:val="57C02707"/>
    <w:rsid w:val="57C7117F"/>
    <w:rsid w:val="57DF64B8"/>
    <w:rsid w:val="57DFBC31"/>
    <w:rsid w:val="57E7BD4D"/>
    <w:rsid w:val="57E95D91"/>
    <w:rsid w:val="57F8C415"/>
    <w:rsid w:val="57F9E4A0"/>
    <w:rsid w:val="57FDB6AC"/>
    <w:rsid w:val="57FE4E50"/>
    <w:rsid w:val="57FF0BB4"/>
    <w:rsid w:val="58005077"/>
    <w:rsid w:val="580DB1B5"/>
    <w:rsid w:val="58104698"/>
    <w:rsid w:val="5827AA2C"/>
    <w:rsid w:val="5828FB5B"/>
    <w:rsid w:val="583B8C46"/>
    <w:rsid w:val="583ED86E"/>
    <w:rsid w:val="584BD592"/>
    <w:rsid w:val="5854E2E6"/>
    <w:rsid w:val="585A3739"/>
    <w:rsid w:val="585E9335"/>
    <w:rsid w:val="585FBBED"/>
    <w:rsid w:val="5862740C"/>
    <w:rsid w:val="586B2467"/>
    <w:rsid w:val="586BA613"/>
    <w:rsid w:val="586E69B5"/>
    <w:rsid w:val="586F8B06"/>
    <w:rsid w:val="587283E0"/>
    <w:rsid w:val="588C49A0"/>
    <w:rsid w:val="588CDC3E"/>
    <w:rsid w:val="58987D99"/>
    <w:rsid w:val="589C9BAB"/>
    <w:rsid w:val="58A1012C"/>
    <w:rsid w:val="58A4F7A9"/>
    <w:rsid w:val="58A60F18"/>
    <w:rsid w:val="58A9B322"/>
    <w:rsid w:val="58A9B849"/>
    <w:rsid w:val="58B0FE8E"/>
    <w:rsid w:val="58B19CDC"/>
    <w:rsid w:val="58B1E5A4"/>
    <w:rsid w:val="58B55EA9"/>
    <w:rsid w:val="58BF19EB"/>
    <w:rsid w:val="58C25EC8"/>
    <w:rsid w:val="58DE61A7"/>
    <w:rsid w:val="58E3FE75"/>
    <w:rsid w:val="58F47D46"/>
    <w:rsid w:val="58F8F548"/>
    <w:rsid w:val="5902BF16"/>
    <w:rsid w:val="590DB093"/>
    <w:rsid w:val="592485FE"/>
    <w:rsid w:val="593CE428"/>
    <w:rsid w:val="59487695"/>
    <w:rsid w:val="594ACC25"/>
    <w:rsid w:val="5950CE7B"/>
    <w:rsid w:val="59548116"/>
    <w:rsid w:val="598083EF"/>
    <w:rsid w:val="5982CEAF"/>
    <w:rsid w:val="5985B06A"/>
    <w:rsid w:val="59AA9D15"/>
    <w:rsid w:val="59B81F70"/>
    <w:rsid w:val="59BF9256"/>
    <w:rsid w:val="59D46BE5"/>
    <w:rsid w:val="59DC0578"/>
    <w:rsid w:val="59F6DA22"/>
    <w:rsid w:val="59FFFE39"/>
    <w:rsid w:val="5A00191C"/>
    <w:rsid w:val="5A175AA3"/>
    <w:rsid w:val="5A1C886A"/>
    <w:rsid w:val="5A290BEB"/>
    <w:rsid w:val="5A2B6CBD"/>
    <w:rsid w:val="5A2DFB11"/>
    <w:rsid w:val="5A3EAFC4"/>
    <w:rsid w:val="5A466094"/>
    <w:rsid w:val="5A5849D9"/>
    <w:rsid w:val="5A5DA62B"/>
    <w:rsid w:val="5A6152DA"/>
    <w:rsid w:val="5A631720"/>
    <w:rsid w:val="5A63FC08"/>
    <w:rsid w:val="5A67A8D5"/>
    <w:rsid w:val="5A6A5C4C"/>
    <w:rsid w:val="5A76B721"/>
    <w:rsid w:val="5A8132A4"/>
    <w:rsid w:val="5A940484"/>
    <w:rsid w:val="5AAE7B03"/>
    <w:rsid w:val="5AC2431E"/>
    <w:rsid w:val="5AD2EB91"/>
    <w:rsid w:val="5AE1469E"/>
    <w:rsid w:val="5AE38C7D"/>
    <w:rsid w:val="5B014E59"/>
    <w:rsid w:val="5B1209E5"/>
    <w:rsid w:val="5B156248"/>
    <w:rsid w:val="5B17748F"/>
    <w:rsid w:val="5B191800"/>
    <w:rsid w:val="5B32A901"/>
    <w:rsid w:val="5B4DF863"/>
    <w:rsid w:val="5B4FE716"/>
    <w:rsid w:val="5B50A61C"/>
    <w:rsid w:val="5B5BE63E"/>
    <w:rsid w:val="5B817D22"/>
    <w:rsid w:val="5B858D07"/>
    <w:rsid w:val="5B8EE036"/>
    <w:rsid w:val="5BAC54FA"/>
    <w:rsid w:val="5BB7E4B1"/>
    <w:rsid w:val="5BBD9FC1"/>
    <w:rsid w:val="5BC53E23"/>
    <w:rsid w:val="5BD2CE21"/>
    <w:rsid w:val="5BDBFFC7"/>
    <w:rsid w:val="5BE4CAD3"/>
    <w:rsid w:val="5BF94524"/>
    <w:rsid w:val="5C049DD6"/>
    <w:rsid w:val="5C05CF02"/>
    <w:rsid w:val="5C098B56"/>
    <w:rsid w:val="5C170591"/>
    <w:rsid w:val="5C196308"/>
    <w:rsid w:val="5C1AB61F"/>
    <w:rsid w:val="5C1CA0DB"/>
    <w:rsid w:val="5C2AF83A"/>
    <w:rsid w:val="5C467F5B"/>
    <w:rsid w:val="5C493613"/>
    <w:rsid w:val="5C4B877A"/>
    <w:rsid w:val="5C4C8106"/>
    <w:rsid w:val="5C519212"/>
    <w:rsid w:val="5C65D55F"/>
    <w:rsid w:val="5C7F5A40"/>
    <w:rsid w:val="5C8131CB"/>
    <w:rsid w:val="5C8A6CD9"/>
    <w:rsid w:val="5C900138"/>
    <w:rsid w:val="5C9C4FF8"/>
    <w:rsid w:val="5CB1D7F4"/>
    <w:rsid w:val="5CF87F12"/>
    <w:rsid w:val="5CF9049B"/>
    <w:rsid w:val="5D28F199"/>
    <w:rsid w:val="5D3433F0"/>
    <w:rsid w:val="5D3F5AA0"/>
    <w:rsid w:val="5D4187D5"/>
    <w:rsid w:val="5D45C0FF"/>
    <w:rsid w:val="5D4B12E0"/>
    <w:rsid w:val="5D75BB04"/>
    <w:rsid w:val="5D85E7B6"/>
    <w:rsid w:val="5D874A9F"/>
    <w:rsid w:val="5D9042A8"/>
    <w:rsid w:val="5DA4C39E"/>
    <w:rsid w:val="5DA9BB93"/>
    <w:rsid w:val="5DADE8DB"/>
    <w:rsid w:val="5DCBB87A"/>
    <w:rsid w:val="5DD4FFAF"/>
    <w:rsid w:val="5DE6CABB"/>
    <w:rsid w:val="5DF786EA"/>
    <w:rsid w:val="5DFC34F7"/>
    <w:rsid w:val="5E06BDCF"/>
    <w:rsid w:val="5E118341"/>
    <w:rsid w:val="5E142FC5"/>
    <w:rsid w:val="5E2C4D8A"/>
    <w:rsid w:val="5E2E86D6"/>
    <w:rsid w:val="5E349980"/>
    <w:rsid w:val="5E44180E"/>
    <w:rsid w:val="5E502824"/>
    <w:rsid w:val="5E571930"/>
    <w:rsid w:val="5E5ABAE2"/>
    <w:rsid w:val="5E5F2DFA"/>
    <w:rsid w:val="5E632408"/>
    <w:rsid w:val="5E70C426"/>
    <w:rsid w:val="5E8123F5"/>
    <w:rsid w:val="5E8AA608"/>
    <w:rsid w:val="5E8C8CEB"/>
    <w:rsid w:val="5E8FD3ED"/>
    <w:rsid w:val="5E95E31F"/>
    <w:rsid w:val="5EA517B6"/>
    <w:rsid w:val="5EA5C61F"/>
    <w:rsid w:val="5EA9AB6F"/>
    <w:rsid w:val="5EBE7AC2"/>
    <w:rsid w:val="5ECF31C1"/>
    <w:rsid w:val="5ECF6CE9"/>
    <w:rsid w:val="5ED255E1"/>
    <w:rsid w:val="5ED78580"/>
    <w:rsid w:val="5EE7A078"/>
    <w:rsid w:val="5EEFD8FF"/>
    <w:rsid w:val="5EF22153"/>
    <w:rsid w:val="5EF3E324"/>
    <w:rsid w:val="5EFC8734"/>
    <w:rsid w:val="5F15999A"/>
    <w:rsid w:val="5F230B23"/>
    <w:rsid w:val="5F2A15AE"/>
    <w:rsid w:val="5F2AEA94"/>
    <w:rsid w:val="5F2AF596"/>
    <w:rsid w:val="5F2D9F2A"/>
    <w:rsid w:val="5F2F3805"/>
    <w:rsid w:val="5F3997AA"/>
    <w:rsid w:val="5F5E4F2B"/>
    <w:rsid w:val="5F6D6BB9"/>
    <w:rsid w:val="5F767016"/>
    <w:rsid w:val="5F782EC8"/>
    <w:rsid w:val="5F7A2A86"/>
    <w:rsid w:val="5F7D46DD"/>
    <w:rsid w:val="5FA4E512"/>
    <w:rsid w:val="5FCCBE7B"/>
    <w:rsid w:val="5FD2F564"/>
    <w:rsid w:val="5FD48806"/>
    <w:rsid w:val="5FD79B93"/>
    <w:rsid w:val="5FE114AA"/>
    <w:rsid w:val="5FF3A2FC"/>
    <w:rsid w:val="5FFC44E6"/>
    <w:rsid w:val="5FFD4DEE"/>
    <w:rsid w:val="600BAD5A"/>
    <w:rsid w:val="600F0E1E"/>
    <w:rsid w:val="60224E1F"/>
    <w:rsid w:val="603BF1BB"/>
    <w:rsid w:val="603F0DF8"/>
    <w:rsid w:val="604308B8"/>
    <w:rsid w:val="60443724"/>
    <w:rsid w:val="604B0263"/>
    <w:rsid w:val="604C39B1"/>
    <w:rsid w:val="605630A0"/>
    <w:rsid w:val="605DB08D"/>
    <w:rsid w:val="607EE1AF"/>
    <w:rsid w:val="6081EEB3"/>
    <w:rsid w:val="6092E8F5"/>
    <w:rsid w:val="609FFD54"/>
    <w:rsid w:val="60AAA522"/>
    <w:rsid w:val="60ACF7DA"/>
    <w:rsid w:val="60B12FB2"/>
    <w:rsid w:val="60B57A9C"/>
    <w:rsid w:val="60B5E4C8"/>
    <w:rsid w:val="60C14C02"/>
    <w:rsid w:val="60C2C3A3"/>
    <w:rsid w:val="60CD5FF9"/>
    <w:rsid w:val="60D16D1C"/>
    <w:rsid w:val="60D8FA88"/>
    <w:rsid w:val="60EA553E"/>
    <w:rsid w:val="60EB2305"/>
    <w:rsid w:val="60EF0D90"/>
    <w:rsid w:val="60F90C1C"/>
    <w:rsid w:val="60FC4B21"/>
    <w:rsid w:val="6100E461"/>
    <w:rsid w:val="61167589"/>
    <w:rsid w:val="611AEF81"/>
    <w:rsid w:val="6121CE4D"/>
    <w:rsid w:val="6133BF21"/>
    <w:rsid w:val="61424EF7"/>
    <w:rsid w:val="614778C2"/>
    <w:rsid w:val="6148150D"/>
    <w:rsid w:val="61520CAA"/>
    <w:rsid w:val="616ED1B3"/>
    <w:rsid w:val="617DD847"/>
    <w:rsid w:val="6184FD9E"/>
    <w:rsid w:val="61922064"/>
    <w:rsid w:val="6196178A"/>
    <w:rsid w:val="61BF0771"/>
    <w:rsid w:val="61C36331"/>
    <w:rsid w:val="61C5B3F9"/>
    <w:rsid w:val="61DBD2F1"/>
    <w:rsid w:val="61F955DE"/>
    <w:rsid w:val="61FA21DF"/>
    <w:rsid w:val="61FD527C"/>
    <w:rsid w:val="6207BFCF"/>
    <w:rsid w:val="62081019"/>
    <w:rsid w:val="6213FC36"/>
    <w:rsid w:val="6227A4DF"/>
    <w:rsid w:val="622B4E4C"/>
    <w:rsid w:val="622C37FD"/>
    <w:rsid w:val="623CF0A9"/>
    <w:rsid w:val="6271214E"/>
    <w:rsid w:val="6275B755"/>
    <w:rsid w:val="6278D3CE"/>
    <w:rsid w:val="627AAF12"/>
    <w:rsid w:val="62851703"/>
    <w:rsid w:val="62863DA0"/>
    <w:rsid w:val="62924DC8"/>
    <w:rsid w:val="6292D0C9"/>
    <w:rsid w:val="6297280A"/>
    <w:rsid w:val="629BD8FD"/>
    <w:rsid w:val="62A309C9"/>
    <w:rsid w:val="62A948C4"/>
    <w:rsid w:val="62B4348E"/>
    <w:rsid w:val="62BFDA0B"/>
    <w:rsid w:val="62DD99D7"/>
    <w:rsid w:val="62E6502B"/>
    <w:rsid w:val="62FF5528"/>
    <w:rsid w:val="62FF996F"/>
    <w:rsid w:val="62FFB2A1"/>
    <w:rsid w:val="6303BAED"/>
    <w:rsid w:val="6306DAED"/>
    <w:rsid w:val="630C8D7F"/>
    <w:rsid w:val="631B9E13"/>
    <w:rsid w:val="6326C848"/>
    <w:rsid w:val="632BA828"/>
    <w:rsid w:val="632DA65F"/>
    <w:rsid w:val="63310662"/>
    <w:rsid w:val="6331C215"/>
    <w:rsid w:val="63406DFF"/>
    <w:rsid w:val="6340E4B6"/>
    <w:rsid w:val="6344A9A0"/>
    <w:rsid w:val="6349652E"/>
    <w:rsid w:val="634C04D4"/>
    <w:rsid w:val="6354BB55"/>
    <w:rsid w:val="63609FE5"/>
    <w:rsid w:val="636AA4EF"/>
    <w:rsid w:val="63726A90"/>
    <w:rsid w:val="6372B645"/>
    <w:rsid w:val="63743003"/>
    <w:rsid w:val="63760F4E"/>
    <w:rsid w:val="6384A874"/>
    <w:rsid w:val="63866C5E"/>
    <w:rsid w:val="639C864F"/>
    <w:rsid w:val="63A509DC"/>
    <w:rsid w:val="63A5924A"/>
    <w:rsid w:val="63A711B8"/>
    <w:rsid w:val="63AED96B"/>
    <w:rsid w:val="63AFAAD3"/>
    <w:rsid w:val="63B68730"/>
    <w:rsid w:val="63B9CB60"/>
    <w:rsid w:val="63BF47C2"/>
    <w:rsid w:val="63C81F86"/>
    <w:rsid w:val="63CD10DD"/>
    <w:rsid w:val="63CFB173"/>
    <w:rsid w:val="63DC9D38"/>
    <w:rsid w:val="63E01C2E"/>
    <w:rsid w:val="63E1D75C"/>
    <w:rsid w:val="63E44EFB"/>
    <w:rsid w:val="63E97652"/>
    <w:rsid w:val="63F9B71D"/>
    <w:rsid w:val="641439E0"/>
    <w:rsid w:val="641DD7F3"/>
    <w:rsid w:val="6420DD92"/>
    <w:rsid w:val="642F0B5C"/>
    <w:rsid w:val="64389DE6"/>
    <w:rsid w:val="6439AD5C"/>
    <w:rsid w:val="643E10B3"/>
    <w:rsid w:val="64427EF0"/>
    <w:rsid w:val="64433480"/>
    <w:rsid w:val="6444A2EF"/>
    <w:rsid w:val="644527E5"/>
    <w:rsid w:val="6448F296"/>
    <w:rsid w:val="6456C755"/>
    <w:rsid w:val="645B17AB"/>
    <w:rsid w:val="6464A53A"/>
    <w:rsid w:val="646650CA"/>
    <w:rsid w:val="6472C64C"/>
    <w:rsid w:val="6472DF58"/>
    <w:rsid w:val="647B298C"/>
    <w:rsid w:val="648497B3"/>
    <w:rsid w:val="648721FF"/>
    <w:rsid w:val="648814FC"/>
    <w:rsid w:val="648C914C"/>
    <w:rsid w:val="6498F418"/>
    <w:rsid w:val="649A97AC"/>
    <w:rsid w:val="64AFD8DF"/>
    <w:rsid w:val="64B09F7D"/>
    <w:rsid w:val="64B7F4D5"/>
    <w:rsid w:val="64B9FE75"/>
    <w:rsid w:val="64BDFA53"/>
    <w:rsid w:val="64C72FA8"/>
    <w:rsid w:val="64DFEE22"/>
    <w:rsid w:val="64E5CF7E"/>
    <w:rsid w:val="64F0DCDC"/>
    <w:rsid w:val="64F28152"/>
    <w:rsid w:val="64F346F3"/>
    <w:rsid w:val="64F62AC4"/>
    <w:rsid w:val="650104D6"/>
    <w:rsid w:val="65184F89"/>
    <w:rsid w:val="6523FA35"/>
    <w:rsid w:val="65307F53"/>
    <w:rsid w:val="655576B6"/>
    <w:rsid w:val="655D7859"/>
    <w:rsid w:val="655F24BD"/>
    <w:rsid w:val="6565C16D"/>
    <w:rsid w:val="657254E8"/>
    <w:rsid w:val="65764396"/>
    <w:rsid w:val="657829E1"/>
    <w:rsid w:val="6579D05C"/>
    <w:rsid w:val="657B7726"/>
    <w:rsid w:val="6582122B"/>
    <w:rsid w:val="65A76205"/>
    <w:rsid w:val="65A9A7EA"/>
    <w:rsid w:val="65B6F11A"/>
    <w:rsid w:val="65BB33C0"/>
    <w:rsid w:val="65C0C193"/>
    <w:rsid w:val="65C27ABF"/>
    <w:rsid w:val="65E18FB3"/>
    <w:rsid w:val="65E86B72"/>
    <w:rsid w:val="65E8DF63"/>
    <w:rsid w:val="65EBB1FD"/>
    <w:rsid w:val="65F56FDE"/>
    <w:rsid w:val="65FD1095"/>
    <w:rsid w:val="66023F72"/>
    <w:rsid w:val="661BEFE8"/>
    <w:rsid w:val="66249A29"/>
    <w:rsid w:val="662D2230"/>
    <w:rsid w:val="662EE1A8"/>
    <w:rsid w:val="663560FA"/>
    <w:rsid w:val="6637119E"/>
    <w:rsid w:val="6638DC7E"/>
    <w:rsid w:val="664860A4"/>
    <w:rsid w:val="66670B4F"/>
    <w:rsid w:val="666D94A9"/>
    <w:rsid w:val="667B26F9"/>
    <w:rsid w:val="667B7618"/>
    <w:rsid w:val="667CEFA9"/>
    <w:rsid w:val="66810867"/>
    <w:rsid w:val="66838CE1"/>
    <w:rsid w:val="668534D0"/>
    <w:rsid w:val="669088E5"/>
    <w:rsid w:val="66A03D25"/>
    <w:rsid w:val="66AEED6C"/>
    <w:rsid w:val="66AFB09E"/>
    <w:rsid w:val="66B0BCDD"/>
    <w:rsid w:val="66B912F7"/>
    <w:rsid w:val="66C0C1AC"/>
    <w:rsid w:val="66CD0CE4"/>
    <w:rsid w:val="66D64AAF"/>
    <w:rsid w:val="66DDAA73"/>
    <w:rsid w:val="66E2D89E"/>
    <w:rsid w:val="66E3ED28"/>
    <w:rsid w:val="66E9A89D"/>
    <w:rsid w:val="66F67282"/>
    <w:rsid w:val="66F6F101"/>
    <w:rsid w:val="6704AA61"/>
    <w:rsid w:val="67102AFA"/>
    <w:rsid w:val="671BF7B7"/>
    <w:rsid w:val="671FA4A0"/>
    <w:rsid w:val="6723A492"/>
    <w:rsid w:val="672613A9"/>
    <w:rsid w:val="6731D651"/>
    <w:rsid w:val="6744D3A4"/>
    <w:rsid w:val="6746CA5C"/>
    <w:rsid w:val="675B21F3"/>
    <w:rsid w:val="675E8CC2"/>
    <w:rsid w:val="67663956"/>
    <w:rsid w:val="6767AF3A"/>
    <w:rsid w:val="6775DF14"/>
    <w:rsid w:val="677868AA"/>
    <w:rsid w:val="677AA193"/>
    <w:rsid w:val="677E4CC9"/>
    <w:rsid w:val="67863807"/>
    <w:rsid w:val="678C0200"/>
    <w:rsid w:val="679B005A"/>
    <w:rsid w:val="67A56352"/>
    <w:rsid w:val="67A57F6F"/>
    <w:rsid w:val="67A92315"/>
    <w:rsid w:val="67B5C257"/>
    <w:rsid w:val="67B626EB"/>
    <w:rsid w:val="67BC0EF3"/>
    <w:rsid w:val="67C40B89"/>
    <w:rsid w:val="67E036CF"/>
    <w:rsid w:val="67E79B6A"/>
    <w:rsid w:val="67E98C2B"/>
    <w:rsid w:val="67F07939"/>
    <w:rsid w:val="67F1CF21"/>
    <w:rsid w:val="6818F61F"/>
    <w:rsid w:val="681AA4A1"/>
    <w:rsid w:val="681ADB36"/>
    <w:rsid w:val="681ADC7E"/>
    <w:rsid w:val="682180AC"/>
    <w:rsid w:val="682223CF"/>
    <w:rsid w:val="682BDA32"/>
    <w:rsid w:val="682D055C"/>
    <w:rsid w:val="68347FD4"/>
    <w:rsid w:val="6842B29D"/>
    <w:rsid w:val="68475A7D"/>
    <w:rsid w:val="68519C1A"/>
    <w:rsid w:val="686B525E"/>
    <w:rsid w:val="6880CED9"/>
    <w:rsid w:val="68818CE3"/>
    <w:rsid w:val="6882AF40"/>
    <w:rsid w:val="689EEC27"/>
    <w:rsid w:val="68C52BBA"/>
    <w:rsid w:val="68CCB93A"/>
    <w:rsid w:val="68CD0EBA"/>
    <w:rsid w:val="68D62F9E"/>
    <w:rsid w:val="68D8408E"/>
    <w:rsid w:val="68E71E51"/>
    <w:rsid w:val="68F1141A"/>
    <w:rsid w:val="68F5E855"/>
    <w:rsid w:val="68F81EB2"/>
    <w:rsid w:val="68F937B4"/>
    <w:rsid w:val="68FEEA10"/>
    <w:rsid w:val="69062E13"/>
    <w:rsid w:val="690E3744"/>
    <w:rsid w:val="691A26A9"/>
    <w:rsid w:val="691E4AE7"/>
    <w:rsid w:val="6935551B"/>
    <w:rsid w:val="693F7D21"/>
    <w:rsid w:val="694258DB"/>
    <w:rsid w:val="69550E3A"/>
    <w:rsid w:val="69575F9E"/>
    <w:rsid w:val="695C37FF"/>
    <w:rsid w:val="695F5B29"/>
    <w:rsid w:val="69670EEB"/>
    <w:rsid w:val="697A251D"/>
    <w:rsid w:val="697A4586"/>
    <w:rsid w:val="697DA792"/>
    <w:rsid w:val="6986F53B"/>
    <w:rsid w:val="6987516C"/>
    <w:rsid w:val="698DDE21"/>
    <w:rsid w:val="69950819"/>
    <w:rsid w:val="699916F9"/>
    <w:rsid w:val="69A5F0AB"/>
    <w:rsid w:val="69AA11BC"/>
    <w:rsid w:val="69B38501"/>
    <w:rsid w:val="69B73D5D"/>
    <w:rsid w:val="69B93957"/>
    <w:rsid w:val="69C40DE8"/>
    <w:rsid w:val="69D6A87E"/>
    <w:rsid w:val="69E225F1"/>
    <w:rsid w:val="69E2E2D2"/>
    <w:rsid w:val="69E64A40"/>
    <w:rsid w:val="69F58F8A"/>
    <w:rsid w:val="69F74DE6"/>
    <w:rsid w:val="6A00BF99"/>
    <w:rsid w:val="6A18EC08"/>
    <w:rsid w:val="6A229153"/>
    <w:rsid w:val="6A2DDD8E"/>
    <w:rsid w:val="6A36A3CD"/>
    <w:rsid w:val="6A3A96F0"/>
    <w:rsid w:val="6A3B07BE"/>
    <w:rsid w:val="6A3EA0E2"/>
    <w:rsid w:val="6A3EB9B0"/>
    <w:rsid w:val="6A4CA652"/>
    <w:rsid w:val="6A4E0930"/>
    <w:rsid w:val="6A5A0402"/>
    <w:rsid w:val="6A786814"/>
    <w:rsid w:val="6A7AC8D5"/>
    <w:rsid w:val="6A7D8C6B"/>
    <w:rsid w:val="6A8F9AA7"/>
    <w:rsid w:val="6A90D5AB"/>
    <w:rsid w:val="6A9C1E8B"/>
    <w:rsid w:val="6AA76E63"/>
    <w:rsid w:val="6AACC5B3"/>
    <w:rsid w:val="6AC1D7F3"/>
    <w:rsid w:val="6ACB89CD"/>
    <w:rsid w:val="6AD67B3D"/>
    <w:rsid w:val="6AD957D3"/>
    <w:rsid w:val="6AE0A453"/>
    <w:rsid w:val="6AF0A607"/>
    <w:rsid w:val="6AF8647A"/>
    <w:rsid w:val="6B0C0533"/>
    <w:rsid w:val="6B0CBEA7"/>
    <w:rsid w:val="6B1B2DDA"/>
    <w:rsid w:val="6B287914"/>
    <w:rsid w:val="6B2D1958"/>
    <w:rsid w:val="6B308B84"/>
    <w:rsid w:val="6B354C22"/>
    <w:rsid w:val="6B38EEAB"/>
    <w:rsid w:val="6B52C164"/>
    <w:rsid w:val="6B5C5853"/>
    <w:rsid w:val="6B5E928D"/>
    <w:rsid w:val="6B5F1B8A"/>
    <w:rsid w:val="6B60EDBE"/>
    <w:rsid w:val="6B6F64D3"/>
    <w:rsid w:val="6B742E6C"/>
    <w:rsid w:val="6B75A22F"/>
    <w:rsid w:val="6B7D9560"/>
    <w:rsid w:val="6B90627A"/>
    <w:rsid w:val="6BBC56D5"/>
    <w:rsid w:val="6BBE795A"/>
    <w:rsid w:val="6BC6393F"/>
    <w:rsid w:val="6BC8CC96"/>
    <w:rsid w:val="6BEE2656"/>
    <w:rsid w:val="6BEE95EC"/>
    <w:rsid w:val="6BEEE964"/>
    <w:rsid w:val="6BF8637A"/>
    <w:rsid w:val="6C0C406D"/>
    <w:rsid w:val="6C120E8C"/>
    <w:rsid w:val="6C1391A8"/>
    <w:rsid w:val="6C304972"/>
    <w:rsid w:val="6C39B2C3"/>
    <w:rsid w:val="6C49073D"/>
    <w:rsid w:val="6C62A266"/>
    <w:rsid w:val="6C6932F1"/>
    <w:rsid w:val="6C6AA56B"/>
    <w:rsid w:val="6C6CBD5F"/>
    <w:rsid w:val="6C734F3D"/>
    <w:rsid w:val="6C74D2EA"/>
    <w:rsid w:val="6C84450B"/>
    <w:rsid w:val="6C925BF4"/>
    <w:rsid w:val="6C9687BE"/>
    <w:rsid w:val="6C9A2DC0"/>
    <w:rsid w:val="6C9D7628"/>
    <w:rsid w:val="6CA116A9"/>
    <w:rsid w:val="6CA253DD"/>
    <w:rsid w:val="6CA54A7B"/>
    <w:rsid w:val="6CB42676"/>
    <w:rsid w:val="6CC5E429"/>
    <w:rsid w:val="6CDAFB5E"/>
    <w:rsid w:val="6CE836B8"/>
    <w:rsid w:val="6CEA41CF"/>
    <w:rsid w:val="6CEF153F"/>
    <w:rsid w:val="6CF121CF"/>
    <w:rsid w:val="6CFD4223"/>
    <w:rsid w:val="6D006181"/>
    <w:rsid w:val="6D1AF35E"/>
    <w:rsid w:val="6D22AAD6"/>
    <w:rsid w:val="6D2B0033"/>
    <w:rsid w:val="6D3D1952"/>
    <w:rsid w:val="6D4669BC"/>
    <w:rsid w:val="6D568B72"/>
    <w:rsid w:val="6D5D37C9"/>
    <w:rsid w:val="6D6238D1"/>
    <w:rsid w:val="6D669B12"/>
    <w:rsid w:val="6D66E9BB"/>
    <w:rsid w:val="6D712266"/>
    <w:rsid w:val="6D7524DE"/>
    <w:rsid w:val="6D759E90"/>
    <w:rsid w:val="6D7FB374"/>
    <w:rsid w:val="6D88D8E6"/>
    <w:rsid w:val="6D962E2F"/>
    <w:rsid w:val="6DA0360C"/>
    <w:rsid w:val="6DAF0E4C"/>
    <w:rsid w:val="6DB9C783"/>
    <w:rsid w:val="6DCA3E0A"/>
    <w:rsid w:val="6DCE6BC4"/>
    <w:rsid w:val="6DE3294F"/>
    <w:rsid w:val="6DE70CC5"/>
    <w:rsid w:val="6DF7ECD3"/>
    <w:rsid w:val="6DFB3BFE"/>
    <w:rsid w:val="6E060543"/>
    <w:rsid w:val="6E086105"/>
    <w:rsid w:val="6E1CBB99"/>
    <w:rsid w:val="6E26955A"/>
    <w:rsid w:val="6E2B87D6"/>
    <w:rsid w:val="6E323B0A"/>
    <w:rsid w:val="6E381B7D"/>
    <w:rsid w:val="6E3CD776"/>
    <w:rsid w:val="6E4D3212"/>
    <w:rsid w:val="6E566F53"/>
    <w:rsid w:val="6E67EA19"/>
    <w:rsid w:val="6E70DF39"/>
    <w:rsid w:val="6E766894"/>
    <w:rsid w:val="6E863F6C"/>
    <w:rsid w:val="6E8EB1F9"/>
    <w:rsid w:val="6EA2AA9B"/>
    <w:rsid w:val="6EAB938A"/>
    <w:rsid w:val="6EBA0C78"/>
    <w:rsid w:val="6EC275B6"/>
    <w:rsid w:val="6ED8EB1B"/>
    <w:rsid w:val="6ED8FB81"/>
    <w:rsid w:val="6EDA82EC"/>
    <w:rsid w:val="6EE4527F"/>
    <w:rsid w:val="6EE865D8"/>
    <w:rsid w:val="6EF3EEAB"/>
    <w:rsid w:val="6EFCFFDD"/>
    <w:rsid w:val="6F069D28"/>
    <w:rsid w:val="6F27B626"/>
    <w:rsid w:val="6F2E0AC4"/>
    <w:rsid w:val="6F3250C2"/>
    <w:rsid w:val="6F383DD7"/>
    <w:rsid w:val="6F3AF325"/>
    <w:rsid w:val="6F5BC5BC"/>
    <w:rsid w:val="6F669EFB"/>
    <w:rsid w:val="6F6E7335"/>
    <w:rsid w:val="6F77ED74"/>
    <w:rsid w:val="6F82F4FD"/>
    <w:rsid w:val="6F8DFD79"/>
    <w:rsid w:val="6F943F44"/>
    <w:rsid w:val="6FA51375"/>
    <w:rsid w:val="6FAAC628"/>
    <w:rsid w:val="6FB34DDD"/>
    <w:rsid w:val="6FC1877E"/>
    <w:rsid w:val="6FDF6E64"/>
    <w:rsid w:val="6FE4F406"/>
    <w:rsid w:val="6FE96098"/>
    <w:rsid w:val="6FF515AB"/>
    <w:rsid w:val="6FF9C4B6"/>
    <w:rsid w:val="701EB69F"/>
    <w:rsid w:val="703642AE"/>
    <w:rsid w:val="7039AD84"/>
    <w:rsid w:val="7059235F"/>
    <w:rsid w:val="705F6175"/>
    <w:rsid w:val="70724B62"/>
    <w:rsid w:val="7078345C"/>
    <w:rsid w:val="707851B9"/>
    <w:rsid w:val="7093B810"/>
    <w:rsid w:val="709D554D"/>
    <w:rsid w:val="70ACD122"/>
    <w:rsid w:val="70BDA006"/>
    <w:rsid w:val="70C0338B"/>
    <w:rsid w:val="70C39D78"/>
    <w:rsid w:val="70C93A3E"/>
    <w:rsid w:val="70E0DD43"/>
    <w:rsid w:val="70F00DA4"/>
    <w:rsid w:val="70FD3BA6"/>
    <w:rsid w:val="70FED116"/>
    <w:rsid w:val="70FF09DA"/>
    <w:rsid w:val="71093D45"/>
    <w:rsid w:val="710EC03F"/>
    <w:rsid w:val="71187CCE"/>
    <w:rsid w:val="711AACEC"/>
    <w:rsid w:val="71320DEB"/>
    <w:rsid w:val="7133C4A3"/>
    <w:rsid w:val="7136DB98"/>
    <w:rsid w:val="713B6D5E"/>
    <w:rsid w:val="71408D9F"/>
    <w:rsid w:val="7143F1CE"/>
    <w:rsid w:val="71625CED"/>
    <w:rsid w:val="71657B5B"/>
    <w:rsid w:val="716BD974"/>
    <w:rsid w:val="716D79B4"/>
    <w:rsid w:val="7177602D"/>
    <w:rsid w:val="717DC98F"/>
    <w:rsid w:val="71818BB3"/>
    <w:rsid w:val="71976F30"/>
    <w:rsid w:val="71A49E15"/>
    <w:rsid w:val="71A53091"/>
    <w:rsid w:val="71BA5359"/>
    <w:rsid w:val="71C700AD"/>
    <w:rsid w:val="71D62D45"/>
    <w:rsid w:val="71E68652"/>
    <w:rsid w:val="71F0A178"/>
    <w:rsid w:val="721D8496"/>
    <w:rsid w:val="7220DBFB"/>
    <w:rsid w:val="7224C329"/>
    <w:rsid w:val="722649DC"/>
    <w:rsid w:val="7247EE12"/>
    <w:rsid w:val="7249C23A"/>
    <w:rsid w:val="724A8F37"/>
    <w:rsid w:val="7253C011"/>
    <w:rsid w:val="72552242"/>
    <w:rsid w:val="725B3752"/>
    <w:rsid w:val="725F8192"/>
    <w:rsid w:val="7262FB0A"/>
    <w:rsid w:val="726C484A"/>
    <w:rsid w:val="72837269"/>
    <w:rsid w:val="7286C4AA"/>
    <w:rsid w:val="72946B06"/>
    <w:rsid w:val="72AC3C84"/>
    <w:rsid w:val="72B28E5D"/>
    <w:rsid w:val="72B2B84E"/>
    <w:rsid w:val="72BCD6C3"/>
    <w:rsid w:val="72BD6803"/>
    <w:rsid w:val="72BD877D"/>
    <w:rsid w:val="72BF1F85"/>
    <w:rsid w:val="72D265C5"/>
    <w:rsid w:val="72DE9F47"/>
    <w:rsid w:val="72E75A06"/>
    <w:rsid w:val="7309671C"/>
    <w:rsid w:val="73104906"/>
    <w:rsid w:val="731E9AB8"/>
    <w:rsid w:val="734B6731"/>
    <w:rsid w:val="734D10AF"/>
    <w:rsid w:val="735192F4"/>
    <w:rsid w:val="73591C77"/>
    <w:rsid w:val="736B8E94"/>
    <w:rsid w:val="736C3BF4"/>
    <w:rsid w:val="7379B3EF"/>
    <w:rsid w:val="7383441E"/>
    <w:rsid w:val="73851EBF"/>
    <w:rsid w:val="73882AC0"/>
    <w:rsid w:val="7389D961"/>
    <w:rsid w:val="738FFAFE"/>
    <w:rsid w:val="739EF223"/>
    <w:rsid w:val="73A31B01"/>
    <w:rsid w:val="73A7BFBD"/>
    <w:rsid w:val="73B3CB99"/>
    <w:rsid w:val="73B4C7B8"/>
    <w:rsid w:val="73C86EED"/>
    <w:rsid w:val="73C87B18"/>
    <w:rsid w:val="73CACD9E"/>
    <w:rsid w:val="73CF0A59"/>
    <w:rsid w:val="73DA6AA5"/>
    <w:rsid w:val="73E822ED"/>
    <w:rsid w:val="73F1BB77"/>
    <w:rsid w:val="73FFA2BC"/>
    <w:rsid w:val="740105BB"/>
    <w:rsid w:val="741F03D6"/>
    <w:rsid w:val="741FFBED"/>
    <w:rsid w:val="742823C6"/>
    <w:rsid w:val="74314C6F"/>
    <w:rsid w:val="74529099"/>
    <w:rsid w:val="7453F714"/>
    <w:rsid w:val="745428C3"/>
    <w:rsid w:val="746E286F"/>
    <w:rsid w:val="74702CC4"/>
    <w:rsid w:val="74766EA0"/>
    <w:rsid w:val="747A4B06"/>
    <w:rsid w:val="748D6D9E"/>
    <w:rsid w:val="748DFD6B"/>
    <w:rsid w:val="74951D28"/>
    <w:rsid w:val="74A00354"/>
    <w:rsid w:val="74A1AF02"/>
    <w:rsid w:val="74A78A27"/>
    <w:rsid w:val="74A96FFB"/>
    <w:rsid w:val="74AD08DA"/>
    <w:rsid w:val="74B2BD0E"/>
    <w:rsid w:val="74BAC30A"/>
    <w:rsid w:val="74CC58A2"/>
    <w:rsid w:val="74CD59AA"/>
    <w:rsid w:val="74CFF83D"/>
    <w:rsid w:val="74D91552"/>
    <w:rsid w:val="74E33E06"/>
    <w:rsid w:val="74E4DD9D"/>
    <w:rsid w:val="74EDD80F"/>
    <w:rsid w:val="74FE3C15"/>
    <w:rsid w:val="750D5EF6"/>
    <w:rsid w:val="7510B0A8"/>
    <w:rsid w:val="751AAEF7"/>
    <w:rsid w:val="751CED5D"/>
    <w:rsid w:val="7525EB5E"/>
    <w:rsid w:val="752DFF2B"/>
    <w:rsid w:val="7535FBE4"/>
    <w:rsid w:val="7550642B"/>
    <w:rsid w:val="75595DFB"/>
    <w:rsid w:val="755E2C70"/>
    <w:rsid w:val="755FF013"/>
    <w:rsid w:val="756C8D76"/>
    <w:rsid w:val="7577C169"/>
    <w:rsid w:val="75828372"/>
    <w:rsid w:val="7583726B"/>
    <w:rsid w:val="7589E8BD"/>
    <w:rsid w:val="758F12DF"/>
    <w:rsid w:val="75A603D6"/>
    <w:rsid w:val="75B077BF"/>
    <w:rsid w:val="75B6A14F"/>
    <w:rsid w:val="75D1FBE6"/>
    <w:rsid w:val="75D89AD1"/>
    <w:rsid w:val="75E6750C"/>
    <w:rsid w:val="75FA86BA"/>
    <w:rsid w:val="76005709"/>
    <w:rsid w:val="760DD165"/>
    <w:rsid w:val="76270612"/>
    <w:rsid w:val="763F0BE3"/>
    <w:rsid w:val="76436AED"/>
    <w:rsid w:val="76452EC7"/>
    <w:rsid w:val="76482A48"/>
    <w:rsid w:val="7649AB80"/>
    <w:rsid w:val="765A5CD7"/>
    <w:rsid w:val="765D6D48"/>
    <w:rsid w:val="7670C020"/>
    <w:rsid w:val="76758F65"/>
    <w:rsid w:val="7679EE9F"/>
    <w:rsid w:val="767DDF7A"/>
    <w:rsid w:val="7688D18F"/>
    <w:rsid w:val="7694AC9E"/>
    <w:rsid w:val="76A4F37D"/>
    <w:rsid w:val="76A6B39F"/>
    <w:rsid w:val="76AFB5C9"/>
    <w:rsid w:val="76AFFF2C"/>
    <w:rsid w:val="76B35CE2"/>
    <w:rsid w:val="76C266CB"/>
    <w:rsid w:val="76C57F82"/>
    <w:rsid w:val="76C7ACC9"/>
    <w:rsid w:val="76D3B7E1"/>
    <w:rsid w:val="76E89B1F"/>
    <w:rsid w:val="76E9F2FC"/>
    <w:rsid w:val="76EA7A1C"/>
    <w:rsid w:val="76EC89EC"/>
    <w:rsid w:val="76F0E3E8"/>
    <w:rsid w:val="76F673FF"/>
    <w:rsid w:val="76F925F5"/>
    <w:rsid w:val="76FD47D3"/>
    <w:rsid w:val="76FE3F38"/>
    <w:rsid w:val="76FE6055"/>
    <w:rsid w:val="77045CDD"/>
    <w:rsid w:val="770DEE29"/>
    <w:rsid w:val="77152883"/>
    <w:rsid w:val="772704A1"/>
    <w:rsid w:val="772A03E8"/>
    <w:rsid w:val="772A378C"/>
    <w:rsid w:val="772C38E3"/>
    <w:rsid w:val="77355B9F"/>
    <w:rsid w:val="7745FDE4"/>
    <w:rsid w:val="7761DA78"/>
    <w:rsid w:val="77681785"/>
    <w:rsid w:val="776D72C0"/>
    <w:rsid w:val="777168C8"/>
    <w:rsid w:val="7775CD87"/>
    <w:rsid w:val="77800A17"/>
    <w:rsid w:val="7787EF34"/>
    <w:rsid w:val="779EB426"/>
    <w:rsid w:val="77A00EB4"/>
    <w:rsid w:val="77A6344D"/>
    <w:rsid w:val="77ABDA48"/>
    <w:rsid w:val="77AC60CD"/>
    <w:rsid w:val="77AE2BD4"/>
    <w:rsid w:val="77AF2A3F"/>
    <w:rsid w:val="77BE998F"/>
    <w:rsid w:val="77C3CD2D"/>
    <w:rsid w:val="77CCA643"/>
    <w:rsid w:val="77D29CEE"/>
    <w:rsid w:val="77D76A01"/>
    <w:rsid w:val="77DAAE5C"/>
    <w:rsid w:val="77F44DF1"/>
    <w:rsid w:val="77F68DA0"/>
    <w:rsid w:val="77F7C7D2"/>
    <w:rsid w:val="77FBCCB9"/>
    <w:rsid w:val="7808A8FF"/>
    <w:rsid w:val="780A5564"/>
    <w:rsid w:val="780DBC8A"/>
    <w:rsid w:val="78147914"/>
    <w:rsid w:val="78150750"/>
    <w:rsid w:val="7822D1D5"/>
    <w:rsid w:val="782330C3"/>
    <w:rsid w:val="7827956B"/>
    <w:rsid w:val="78390E63"/>
    <w:rsid w:val="783C012F"/>
    <w:rsid w:val="7853D2E6"/>
    <w:rsid w:val="785421A8"/>
    <w:rsid w:val="7855C2AA"/>
    <w:rsid w:val="785B2E3A"/>
    <w:rsid w:val="786416B6"/>
    <w:rsid w:val="78674839"/>
    <w:rsid w:val="7869EBA3"/>
    <w:rsid w:val="786AB8BD"/>
    <w:rsid w:val="7877C307"/>
    <w:rsid w:val="787BA1E6"/>
    <w:rsid w:val="7882E182"/>
    <w:rsid w:val="7884F72C"/>
    <w:rsid w:val="78913393"/>
    <w:rsid w:val="78973E0B"/>
    <w:rsid w:val="789E4825"/>
    <w:rsid w:val="78A0DFEA"/>
    <w:rsid w:val="78B27BB9"/>
    <w:rsid w:val="78B4D3E3"/>
    <w:rsid w:val="78BB273C"/>
    <w:rsid w:val="78BF8A12"/>
    <w:rsid w:val="78C09960"/>
    <w:rsid w:val="78C6709A"/>
    <w:rsid w:val="78D4AB16"/>
    <w:rsid w:val="78D57852"/>
    <w:rsid w:val="78D745BE"/>
    <w:rsid w:val="78DF55E4"/>
    <w:rsid w:val="78E19D62"/>
    <w:rsid w:val="78E4A969"/>
    <w:rsid w:val="78E7E84B"/>
    <w:rsid w:val="78EC9AAD"/>
    <w:rsid w:val="78EDA13D"/>
    <w:rsid w:val="78F4CFA7"/>
    <w:rsid w:val="78FF895C"/>
    <w:rsid w:val="7907CC47"/>
    <w:rsid w:val="790AD325"/>
    <w:rsid w:val="791860C5"/>
    <w:rsid w:val="792B3012"/>
    <w:rsid w:val="792FFB37"/>
    <w:rsid w:val="7944EBDB"/>
    <w:rsid w:val="79564794"/>
    <w:rsid w:val="795D3AE4"/>
    <w:rsid w:val="796A6B13"/>
    <w:rsid w:val="796F5D0B"/>
    <w:rsid w:val="79713C7D"/>
    <w:rsid w:val="797190A0"/>
    <w:rsid w:val="7978D26E"/>
    <w:rsid w:val="797AA036"/>
    <w:rsid w:val="7982F791"/>
    <w:rsid w:val="7984ECC2"/>
    <w:rsid w:val="7986CFE4"/>
    <w:rsid w:val="79941664"/>
    <w:rsid w:val="799541B1"/>
    <w:rsid w:val="79A1CCD0"/>
    <w:rsid w:val="79A95CFC"/>
    <w:rsid w:val="79ABC377"/>
    <w:rsid w:val="79B7BB46"/>
    <w:rsid w:val="79DA9A85"/>
    <w:rsid w:val="79DDEB3E"/>
    <w:rsid w:val="79E0E70B"/>
    <w:rsid w:val="79EB7DFA"/>
    <w:rsid w:val="7A00BC0A"/>
    <w:rsid w:val="7A0394D4"/>
    <w:rsid w:val="7A06C790"/>
    <w:rsid w:val="7A0ABA6D"/>
    <w:rsid w:val="7A291608"/>
    <w:rsid w:val="7A353134"/>
    <w:rsid w:val="7A3B580C"/>
    <w:rsid w:val="7A447862"/>
    <w:rsid w:val="7A47A10E"/>
    <w:rsid w:val="7A4CA2A1"/>
    <w:rsid w:val="7A4D154D"/>
    <w:rsid w:val="7A5440CF"/>
    <w:rsid w:val="7A5B3734"/>
    <w:rsid w:val="7A62F380"/>
    <w:rsid w:val="7A773F08"/>
    <w:rsid w:val="7A7A1B94"/>
    <w:rsid w:val="7A8267C0"/>
    <w:rsid w:val="7A978295"/>
    <w:rsid w:val="7A984D32"/>
    <w:rsid w:val="7AA8CEAA"/>
    <w:rsid w:val="7AB057A9"/>
    <w:rsid w:val="7AB3B1F0"/>
    <w:rsid w:val="7ACA91B4"/>
    <w:rsid w:val="7AD9FEF8"/>
    <w:rsid w:val="7ADCC838"/>
    <w:rsid w:val="7AE534DC"/>
    <w:rsid w:val="7AF08C74"/>
    <w:rsid w:val="7AF23DC2"/>
    <w:rsid w:val="7AF9192B"/>
    <w:rsid w:val="7B0C5FE9"/>
    <w:rsid w:val="7B0CD89A"/>
    <w:rsid w:val="7B0EFC38"/>
    <w:rsid w:val="7B103E86"/>
    <w:rsid w:val="7B259863"/>
    <w:rsid w:val="7B2C82AB"/>
    <w:rsid w:val="7B300372"/>
    <w:rsid w:val="7B4CB4FE"/>
    <w:rsid w:val="7B506D6F"/>
    <w:rsid w:val="7B559324"/>
    <w:rsid w:val="7B5B0B51"/>
    <w:rsid w:val="7B6E30B0"/>
    <w:rsid w:val="7B6FB927"/>
    <w:rsid w:val="7B7CCA8F"/>
    <w:rsid w:val="7B7DCC6D"/>
    <w:rsid w:val="7B7E4E0C"/>
    <w:rsid w:val="7B806F68"/>
    <w:rsid w:val="7B863554"/>
    <w:rsid w:val="7B8B7C8B"/>
    <w:rsid w:val="7B95F41C"/>
    <w:rsid w:val="7B988867"/>
    <w:rsid w:val="7B9AE383"/>
    <w:rsid w:val="7B9E4C5A"/>
    <w:rsid w:val="7BA6E3EA"/>
    <w:rsid w:val="7BB18891"/>
    <w:rsid w:val="7BBFFB89"/>
    <w:rsid w:val="7BCA2F85"/>
    <w:rsid w:val="7BDAC22E"/>
    <w:rsid w:val="7BDFE408"/>
    <w:rsid w:val="7BF8959E"/>
    <w:rsid w:val="7BFBDE9F"/>
    <w:rsid w:val="7C0FC8FA"/>
    <w:rsid w:val="7C1B4943"/>
    <w:rsid w:val="7C2420E1"/>
    <w:rsid w:val="7C3302F6"/>
    <w:rsid w:val="7C41DC60"/>
    <w:rsid w:val="7C432686"/>
    <w:rsid w:val="7C43AD36"/>
    <w:rsid w:val="7C497E60"/>
    <w:rsid w:val="7C4B8AA6"/>
    <w:rsid w:val="7C532AA3"/>
    <w:rsid w:val="7C55B57C"/>
    <w:rsid w:val="7C5E4B3D"/>
    <w:rsid w:val="7C768C93"/>
    <w:rsid w:val="7C77195A"/>
    <w:rsid w:val="7C79477A"/>
    <w:rsid w:val="7C7F96E2"/>
    <w:rsid w:val="7C8174BF"/>
    <w:rsid w:val="7C84FAFE"/>
    <w:rsid w:val="7C864A20"/>
    <w:rsid w:val="7C8D754E"/>
    <w:rsid w:val="7C9A4934"/>
    <w:rsid w:val="7C9B1F42"/>
    <w:rsid w:val="7CA879B0"/>
    <w:rsid w:val="7CADE76E"/>
    <w:rsid w:val="7CB5CD97"/>
    <w:rsid w:val="7CB6DA74"/>
    <w:rsid w:val="7CBF7FC8"/>
    <w:rsid w:val="7CCAC540"/>
    <w:rsid w:val="7CDD7190"/>
    <w:rsid w:val="7CF63890"/>
    <w:rsid w:val="7D0D6E29"/>
    <w:rsid w:val="7D1595FF"/>
    <w:rsid w:val="7D1A1C47"/>
    <w:rsid w:val="7D2FF512"/>
    <w:rsid w:val="7D3763CC"/>
    <w:rsid w:val="7D45A39B"/>
    <w:rsid w:val="7D46D725"/>
    <w:rsid w:val="7D6A2064"/>
    <w:rsid w:val="7D761FC4"/>
    <w:rsid w:val="7D78F22A"/>
    <w:rsid w:val="7D79CAB3"/>
    <w:rsid w:val="7D7ADBC6"/>
    <w:rsid w:val="7D7B42B1"/>
    <w:rsid w:val="7D81982C"/>
    <w:rsid w:val="7D86301C"/>
    <w:rsid w:val="7D8A9E62"/>
    <w:rsid w:val="7D91DCDB"/>
    <w:rsid w:val="7D99B3A8"/>
    <w:rsid w:val="7DA0B2E7"/>
    <w:rsid w:val="7DD05C8C"/>
    <w:rsid w:val="7DD2D61A"/>
    <w:rsid w:val="7DDA9DC4"/>
    <w:rsid w:val="7DE02BE2"/>
    <w:rsid w:val="7DE66D86"/>
    <w:rsid w:val="7DF9989D"/>
    <w:rsid w:val="7E0E6DF4"/>
    <w:rsid w:val="7E27AF77"/>
    <w:rsid w:val="7E385E8E"/>
    <w:rsid w:val="7E3F3D9C"/>
    <w:rsid w:val="7E422E52"/>
    <w:rsid w:val="7E476083"/>
    <w:rsid w:val="7E57DBF1"/>
    <w:rsid w:val="7E584B73"/>
    <w:rsid w:val="7E642905"/>
    <w:rsid w:val="7E7B86DD"/>
    <w:rsid w:val="7E7FB3D8"/>
    <w:rsid w:val="7E8142CC"/>
    <w:rsid w:val="7E8558EF"/>
    <w:rsid w:val="7E8A59F2"/>
    <w:rsid w:val="7E8C4365"/>
    <w:rsid w:val="7E8D8E30"/>
    <w:rsid w:val="7E912B00"/>
    <w:rsid w:val="7EA2B5D6"/>
    <w:rsid w:val="7EA3395B"/>
    <w:rsid w:val="7EA65F81"/>
    <w:rsid w:val="7EAC4507"/>
    <w:rsid w:val="7EB976C3"/>
    <w:rsid w:val="7ECCE715"/>
    <w:rsid w:val="7ED0F4E8"/>
    <w:rsid w:val="7ED624AA"/>
    <w:rsid w:val="7EDE3174"/>
    <w:rsid w:val="7EE293E6"/>
    <w:rsid w:val="7EF2C88C"/>
    <w:rsid w:val="7EF66815"/>
    <w:rsid w:val="7EFA2019"/>
    <w:rsid w:val="7F11F30C"/>
    <w:rsid w:val="7F1CAAC7"/>
    <w:rsid w:val="7F334B23"/>
    <w:rsid w:val="7F3A777B"/>
    <w:rsid w:val="7F3D7133"/>
    <w:rsid w:val="7F3FCC9F"/>
    <w:rsid w:val="7F479668"/>
    <w:rsid w:val="7F4C9475"/>
    <w:rsid w:val="7F5E9D66"/>
    <w:rsid w:val="7F679541"/>
    <w:rsid w:val="7F75C72A"/>
    <w:rsid w:val="7F839742"/>
    <w:rsid w:val="7F849D76"/>
    <w:rsid w:val="7F99531D"/>
    <w:rsid w:val="7F9F33CC"/>
    <w:rsid w:val="7FA808AE"/>
    <w:rsid w:val="7FA83AE3"/>
    <w:rsid w:val="7FADCB4A"/>
    <w:rsid w:val="7FB8CB0C"/>
    <w:rsid w:val="7FC3C65D"/>
    <w:rsid w:val="7FC44461"/>
    <w:rsid w:val="7FCAE3F8"/>
    <w:rsid w:val="7FD5C9B9"/>
    <w:rsid w:val="7FD5E33E"/>
    <w:rsid w:val="7FDF676F"/>
    <w:rsid w:val="7FF2F7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35736"/>
  <w15:chartTrackingRefBased/>
  <w15:docId w15:val="{758975C8-F113-4050-B95B-0F23F16E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pageBreakBefore/>
      <w:numPr>
        <w:numId w:val="24"/>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4"/>
      </w:numPr>
      <w:spacing w:before="240" w:after="60"/>
      <w:outlineLvl w:val="1"/>
    </w:pPr>
    <w:rPr>
      <w:b/>
      <w:sz w:val="28"/>
    </w:rPr>
  </w:style>
  <w:style w:type="paragraph" w:styleId="Heading3">
    <w:name w:val="heading 3"/>
    <w:basedOn w:val="Normal"/>
    <w:next w:val="Normal"/>
    <w:qFormat/>
    <w:pPr>
      <w:keepNext/>
      <w:numPr>
        <w:ilvl w:val="2"/>
        <w:numId w:val="24"/>
      </w:numPr>
      <w:spacing w:before="240" w:after="60"/>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24"/>
      </w:numPr>
      <w:spacing w:before="240" w:after="60"/>
      <w:outlineLvl w:val="4"/>
    </w:pPr>
    <w:rPr>
      <w:b/>
    </w:rPr>
  </w:style>
  <w:style w:type="paragraph" w:styleId="Heading6">
    <w:name w:val="heading 6"/>
    <w:basedOn w:val="Normal"/>
    <w:next w:val="Normal"/>
    <w:qFormat/>
    <w:pPr>
      <w:numPr>
        <w:ilvl w:val="5"/>
        <w:numId w:val="24"/>
      </w:numPr>
      <w:spacing w:before="240" w:after="60"/>
      <w:outlineLvl w:val="5"/>
    </w:pPr>
    <w:rPr>
      <w:i/>
    </w:rPr>
  </w:style>
  <w:style w:type="paragraph" w:styleId="Heading7">
    <w:name w:val="heading 7"/>
    <w:basedOn w:val="Normal"/>
    <w:next w:val="Normal"/>
    <w:qFormat/>
    <w:pPr>
      <w:numPr>
        <w:ilvl w:val="6"/>
        <w:numId w:val="24"/>
      </w:numPr>
      <w:spacing w:before="240" w:after="60"/>
      <w:outlineLvl w:val="6"/>
    </w:pPr>
  </w:style>
  <w:style w:type="paragraph" w:styleId="Heading8">
    <w:name w:val="heading 8"/>
    <w:basedOn w:val="Normal"/>
    <w:next w:val="Normal"/>
    <w:qFormat/>
    <w:pPr>
      <w:numPr>
        <w:ilvl w:val="7"/>
        <w:numId w:val="24"/>
      </w:numPr>
      <w:spacing w:before="240" w:after="60"/>
      <w:outlineLvl w:val="7"/>
    </w:pPr>
    <w:rPr>
      <w:i/>
    </w:rPr>
  </w:style>
  <w:style w:type="paragraph" w:styleId="Heading9">
    <w:name w:val="heading 9"/>
    <w:basedOn w:val="Normal"/>
    <w:next w:val="Normal"/>
    <w:qFormat/>
    <w:pPr>
      <w:numPr>
        <w:ilvl w:val="8"/>
        <w:numId w:val="2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right" w:leader="dot" w:pos="8640"/>
      </w:tabs>
      <w:ind w:left="200"/>
    </w:pPr>
    <w:rPr>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25"/>
      </w:numPr>
    </w:pPr>
  </w:style>
  <w:style w:type="paragraph" w:customStyle="1" w:styleId="SubListNumber">
    <w:name w:val="Sub List Number"/>
    <w:basedOn w:val="ListAlpa"/>
    <w:pPr>
      <w:numPr>
        <w:numId w:val="26"/>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VALEN~1\LOCALS~1\Temp\S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SDD</Template>
  <TotalTime>0</TotalTime>
  <Pages>31</Pages>
  <Words>6688</Words>
  <Characters>38125</Characters>
  <Application>Microsoft Office Word</Application>
  <DocSecurity>0</DocSecurity>
  <Lines>317</Lines>
  <Paragraphs>89</Paragraphs>
  <ScaleCrop>false</ScaleCrop>
  <Company>Microsoft</Company>
  <LinksUpToDate>false</LinksUpToDate>
  <CharactersWithSpaces>44724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Cristian Molina</cp:lastModifiedBy>
  <cp:revision>4</cp:revision>
  <cp:lastPrinted>2004-02-16T22:39:00Z</cp:lastPrinted>
  <dcterms:created xsi:type="dcterms:W3CDTF">2020-03-31T06:13:00Z</dcterms:created>
  <dcterms:modified xsi:type="dcterms:W3CDTF">2020-03-31T17:32:00Z</dcterms:modified>
</cp:coreProperties>
</file>